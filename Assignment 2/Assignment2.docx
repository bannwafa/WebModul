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FB662" w14:textId="77777777" w:rsidR="00216BA6" w:rsidRDefault="00216BA6" w:rsidP="00216BA6">
      <w:pPr>
        <w:pStyle w:val="BodyText"/>
      </w:pPr>
    </w:p>
    <w:p w14:paraId="6E84C9FB" w14:textId="77777777" w:rsidR="00216BA6" w:rsidRPr="004A20FF" w:rsidRDefault="00216BA6" w:rsidP="00216BA6">
      <w:pPr>
        <w:pStyle w:val="BodyText"/>
        <w:rPr>
          <w:rFonts w:cs="Arial"/>
        </w:rPr>
      </w:pPr>
    </w:p>
    <w:p w14:paraId="7745901A" w14:textId="77777777" w:rsidR="00216BA6" w:rsidRPr="004A20FF" w:rsidRDefault="00216BA6" w:rsidP="00216BA6">
      <w:pPr>
        <w:pStyle w:val="BodyText"/>
        <w:rPr>
          <w:rFonts w:cs="Arial"/>
        </w:rPr>
      </w:pPr>
    </w:p>
    <w:p w14:paraId="42B62144" w14:textId="77777777" w:rsidR="00216BA6" w:rsidRDefault="00216BA6" w:rsidP="00216BA6">
      <w:pPr>
        <w:pStyle w:val="BodyText"/>
        <w:rPr>
          <w:rFonts w:cs="Arial"/>
        </w:rPr>
      </w:pPr>
    </w:p>
    <w:p w14:paraId="6027163A" w14:textId="77777777" w:rsidR="00216BA6" w:rsidRPr="004A20FF" w:rsidRDefault="00216BA6" w:rsidP="00216BA6">
      <w:pPr>
        <w:pStyle w:val="BodyText"/>
        <w:rPr>
          <w:rFonts w:cs="Arial"/>
        </w:rPr>
      </w:pPr>
    </w:p>
    <w:p w14:paraId="568C97D2" w14:textId="77777777" w:rsidR="00216BA6" w:rsidRPr="004A20FF" w:rsidRDefault="00216BA6" w:rsidP="00216BA6">
      <w:pPr>
        <w:pStyle w:val="BodyText"/>
        <w:rPr>
          <w:rFonts w:cs="Arial"/>
        </w:rPr>
      </w:pPr>
    </w:p>
    <w:p w14:paraId="6AA92A94" w14:textId="77777777" w:rsidR="00216BA6" w:rsidRPr="004A20FF" w:rsidRDefault="00216BA6" w:rsidP="00216BA6">
      <w:pPr>
        <w:pStyle w:val="BodyText"/>
        <w:rPr>
          <w:rFonts w:cs="Arial"/>
        </w:rPr>
      </w:pPr>
    </w:p>
    <w:p w14:paraId="76D3610E" w14:textId="2AA76132" w:rsidR="00216BA6" w:rsidRDefault="00042537" w:rsidP="00042537">
      <w:pPr>
        <w:pStyle w:val="BodyText"/>
        <w:jc w:val="center"/>
        <w:rPr>
          <w:rFonts w:cs="Arial"/>
          <w:b/>
          <w:i/>
          <w:sz w:val="60"/>
        </w:rPr>
      </w:pPr>
      <w:r>
        <w:rPr>
          <w:rFonts w:cs="Arial"/>
          <w:b/>
          <w:i/>
          <w:sz w:val="60"/>
        </w:rPr>
        <w:t xml:space="preserve">Assignment </w:t>
      </w:r>
      <w:r w:rsidR="002A2D44">
        <w:rPr>
          <w:rFonts w:cs="Arial"/>
          <w:b/>
          <w:i/>
          <w:sz w:val="60"/>
        </w:rPr>
        <w:t>2</w:t>
      </w:r>
    </w:p>
    <w:p w14:paraId="2590D630" w14:textId="160CF4DA" w:rsidR="00042537" w:rsidRPr="00042537" w:rsidRDefault="00042537" w:rsidP="00042537">
      <w:pPr>
        <w:pStyle w:val="BodyText"/>
        <w:jc w:val="center"/>
        <w:rPr>
          <w:rFonts w:cs="Arial"/>
          <w:b/>
          <w:i/>
          <w:sz w:val="28"/>
          <w:szCs w:val="28"/>
        </w:rPr>
      </w:pPr>
      <w:r w:rsidRPr="00042537">
        <w:rPr>
          <w:rFonts w:cs="Arial"/>
          <w:b/>
          <w:i/>
          <w:sz w:val="28"/>
          <w:szCs w:val="28"/>
        </w:rPr>
        <w:t>Web-Technologien und -Architektur</w:t>
      </w:r>
    </w:p>
    <w:p w14:paraId="263F4881" w14:textId="77777777" w:rsidR="00216BA6" w:rsidRPr="004A20FF" w:rsidRDefault="00216BA6" w:rsidP="00216BA6">
      <w:pPr>
        <w:pStyle w:val="BodyText"/>
        <w:rPr>
          <w:rFonts w:cs="Arial"/>
        </w:rPr>
      </w:pPr>
    </w:p>
    <w:p w14:paraId="2BB6F9DC" w14:textId="77777777" w:rsidR="00216BA6" w:rsidRPr="004A20FF" w:rsidRDefault="00216BA6" w:rsidP="00216BA6">
      <w:pPr>
        <w:pStyle w:val="BodyText"/>
        <w:spacing w:before="80" w:after="0"/>
        <w:rPr>
          <w:rFonts w:cs="Arial"/>
        </w:rPr>
      </w:pPr>
    </w:p>
    <w:p w14:paraId="160B883A" w14:textId="77777777" w:rsidR="00F75BD0" w:rsidRDefault="00216BA6">
      <w:pPr>
        <w:rPr>
          <w:b/>
          <w:color w:val="000000"/>
          <w:kern w:val="28"/>
        </w:rPr>
      </w:pPr>
      <w:r w:rsidRPr="004A20FF">
        <w:br w:type="page"/>
      </w:r>
    </w:p>
    <w:sdt>
      <w:sdtPr>
        <w:rPr>
          <w:rFonts w:ascii="Arial" w:eastAsia="Times New Roman" w:hAnsi="Arial" w:cs="Times New Roman"/>
          <w:color w:val="auto"/>
          <w:sz w:val="22"/>
          <w:szCs w:val="24"/>
          <w:lang w:val="de-CH" w:eastAsia="de-DE"/>
        </w:rPr>
        <w:id w:val="453289478"/>
        <w:docPartObj>
          <w:docPartGallery w:val="Table of Contents"/>
          <w:docPartUnique/>
        </w:docPartObj>
      </w:sdtPr>
      <w:sdtEndPr>
        <w:rPr>
          <w:b/>
          <w:bCs/>
          <w:noProof/>
        </w:rPr>
      </w:sdtEndPr>
      <w:sdtContent>
        <w:p w14:paraId="5375C414" w14:textId="4CFF94B3" w:rsidR="00F75BD0" w:rsidRPr="00F75BD0" w:rsidRDefault="00F75BD0">
          <w:pPr>
            <w:pStyle w:val="TOCHeading"/>
            <w:rPr>
              <w:lang w:val="de-CH"/>
            </w:rPr>
          </w:pPr>
          <w:r w:rsidRPr="00F75BD0">
            <w:rPr>
              <w:lang w:val="de-CH"/>
            </w:rPr>
            <w:t>Inhaltsverzeichnis</w:t>
          </w:r>
        </w:p>
        <w:p w14:paraId="5F7A0D99" w14:textId="21FB46A7" w:rsidR="00D459E3" w:rsidRDefault="00F75BD0">
          <w:pPr>
            <w:pStyle w:val="TOC1"/>
            <w:tabs>
              <w:tab w:val="left" w:pos="600"/>
              <w:tab w:val="right" w:leader="dot" w:pos="9345"/>
            </w:tabs>
            <w:rPr>
              <w:rFonts w:asciiTheme="minorHAnsi" w:eastAsiaTheme="minorEastAsia" w:hAnsiTheme="minorHAnsi" w:cstheme="minorBidi"/>
              <w:noProof/>
              <w:szCs w:val="22"/>
              <w:lang w:eastAsia="de-CH"/>
            </w:rPr>
          </w:pPr>
          <w:r>
            <w:fldChar w:fldCharType="begin"/>
          </w:r>
          <w:r>
            <w:instrText xml:space="preserve"> TOC \o "1-3" \h \z \u </w:instrText>
          </w:r>
          <w:r>
            <w:fldChar w:fldCharType="separate"/>
          </w:r>
          <w:hyperlink w:anchor="_Toc88316612" w:history="1">
            <w:r w:rsidR="00D459E3" w:rsidRPr="008B01D6">
              <w:rPr>
                <w:rStyle w:val="Hyperlink"/>
                <w:noProof/>
              </w:rPr>
              <w:t>1.</w:t>
            </w:r>
            <w:r w:rsidR="00D459E3">
              <w:rPr>
                <w:rFonts w:asciiTheme="minorHAnsi" w:eastAsiaTheme="minorEastAsia" w:hAnsiTheme="minorHAnsi" w:cstheme="minorBidi"/>
                <w:noProof/>
                <w:szCs w:val="22"/>
                <w:lang w:eastAsia="de-CH"/>
              </w:rPr>
              <w:tab/>
            </w:r>
            <w:r w:rsidR="00D459E3" w:rsidRPr="008B01D6">
              <w:rPr>
                <w:rStyle w:val="Hyperlink"/>
                <w:noProof/>
              </w:rPr>
              <w:t>Aufgabenstellung</w:t>
            </w:r>
            <w:r w:rsidR="00D459E3">
              <w:rPr>
                <w:noProof/>
                <w:webHidden/>
              </w:rPr>
              <w:tab/>
            </w:r>
            <w:r w:rsidR="00D459E3">
              <w:rPr>
                <w:noProof/>
                <w:webHidden/>
              </w:rPr>
              <w:fldChar w:fldCharType="begin"/>
            </w:r>
            <w:r w:rsidR="00D459E3">
              <w:rPr>
                <w:noProof/>
                <w:webHidden/>
              </w:rPr>
              <w:instrText xml:space="preserve"> PAGEREF _Toc88316612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68688969" w14:textId="261E977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3" w:history="1">
            <w:r w:rsidR="00D459E3" w:rsidRPr="008B01D6">
              <w:rPr>
                <w:rStyle w:val="Hyperlink"/>
                <w:noProof/>
              </w:rPr>
              <w:t>2.</w:t>
            </w:r>
            <w:r w:rsidR="00D459E3">
              <w:rPr>
                <w:rFonts w:asciiTheme="minorHAnsi" w:eastAsiaTheme="minorEastAsia" w:hAnsiTheme="minorHAnsi" w:cstheme="minorBidi"/>
                <w:noProof/>
                <w:szCs w:val="22"/>
                <w:lang w:eastAsia="de-CH"/>
              </w:rPr>
              <w:tab/>
            </w:r>
            <w:r w:rsidR="00D459E3" w:rsidRPr="008B01D6">
              <w:rPr>
                <w:rStyle w:val="Hyperlink"/>
                <w:noProof/>
              </w:rPr>
              <w:t>Allgemeine Vorgaben</w:t>
            </w:r>
            <w:r w:rsidR="00D459E3">
              <w:rPr>
                <w:noProof/>
                <w:webHidden/>
              </w:rPr>
              <w:tab/>
            </w:r>
            <w:r w:rsidR="00D459E3">
              <w:rPr>
                <w:noProof/>
                <w:webHidden/>
              </w:rPr>
              <w:fldChar w:fldCharType="begin"/>
            </w:r>
            <w:r w:rsidR="00D459E3">
              <w:rPr>
                <w:noProof/>
                <w:webHidden/>
              </w:rPr>
              <w:instrText xml:space="preserve"> PAGEREF _Toc88316613 \h </w:instrText>
            </w:r>
            <w:r w:rsidR="00D459E3">
              <w:rPr>
                <w:noProof/>
                <w:webHidden/>
              </w:rPr>
            </w:r>
            <w:r w:rsidR="00D459E3">
              <w:rPr>
                <w:noProof/>
                <w:webHidden/>
              </w:rPr>
              <w:fldChar w:fldCharType="separate"/>
            </w:r>
            <w:r w:rsidR="00D459E3">
              <w:rPr>
                <w:noProof/>
                <w:webHidden/>
              </w:rPr>
              <w:t>3</w:t>
            </w:r>
            <w:r w:rsidR="00D459E3">
              <w:rPr>
                <w:noProof/>
                <w:webHidden/>
              </w:rPr>
              <w:fldChar w:fldCharType="end"/>
            </w:r>
          </w:hyperlink>
        </w:p>
        <w:p w14:paraId="0D6C7164" w14:textId="1F7C7D5D"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14" w:history="1">
            <w:r w:rsidR="00D459E3" w:rsidRPr="008B01D6">
              <w:rPr>
                <w:rStyle w:val="Hyperlink"/>
                <w:noProof/>
              </w:rPr>
              <w:t>3.</w:t>
            </w:r>
            <w:r w:rsidR="00D459E3">
              <w:rPr>
                <w:rFonts w:asciiTheme="minorHAnsi" w:eastAsiaTheme="minorEastAsia" w:hAnsiTheme="minorHAnsi" w:cstheme="minorBidi"/>
                <w:noProof/>
                <w:szCs w:val="22"/>
                <w:lang w:eastAsia="de-CH"/>
              </w:rPr>
              <w:tab/>
            </w:r>
            <w:r w:rsidR="00D459E3" w:rsidRPr="008B01D6">
              <w:rPr>
                <w:rStyle w:val="Hyperlink"/>
                <w:noProof/>
              </w:rPr>
              <w:t>Aufgaben</w:t>
            </w:r>
            <w:r w:rsidR="00D459E3">
              <w:rPr>
                <w:noProof/>
                <w:webHidden/>
              </w:rPr>
              <w:tab/>
            </w:r>
            <w:r w:rsidR="00D459E3">
              <w:rPr>
                <w:noProof/>
                <w:webHidden/>
              </w:rPr>
              <w:fldChar w:fldCharType="begin"/>
            </w:r>
            <w:r w:rsidR="00D459E3">
              <w:rPr>
                <w:noProof/>
                <w:webHidden/>
              </w:rPr>
              <w:instrText xml:space="preserve"> PAGEREF _Toc88316614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1446C08E" w14:textId="6E382FB2"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5" w:history="1">
            <w:r w:rsidR="00D459E3" w:rsidRPr="008B01D6">
              <w:rPr>
                <w:rStyle w:val="Hyperlink"/>
                <w:noProof/>
              </w:rPr>
              <w:t>3.1.</w:t>
            </w:r>
            <w:r w:rsidR="00D459E3">
              <w:rPr>
                <w:rFonts w:asciiTheme="minorHAnsi" w:eastAsiaTheme="minorEastAsia" w:hAnsiTheme="minorHAnsi" w:cstheme="minorBidi"/>
                <w:noProof/>
                <w:szCs w:val="22"/>
                <w:lang w:eastAsia="de-CH"/>
              </w:rPr>
              <w:tab/>
            </w:r>
            <w:r w:rsidR="00D459E3" w:rsidRPr="008B01D6">
              <w:rPr>
                <w:rStyle w:val="Hyperlink"/>
                <w:noProof/>
              </w:rPr>
              <w:t>Anforderung 1</w:t>
            </w:r>
            <w:r w:rsidR="00D459E3">
              <w:rPr>
                <w:noProof/>
                <w:webHidden/>
              </w:rPr>
              <w:tab/>
            </w:r>
            <w:r w:rsidR="00D459E3">
              <w:rPr>
                <w:noProof/>
                <w:webHidden/>
              </w:rPr>
              <w:fldChar w:fldCharType="begin"/>
            </w:r>
            <w:r w:rsidR="00D459E3">
              <w:rPr>
                <w:noProof/>
                <w:webHidden/>
              </w:rPr>
              <w:instrText xml:space="preserve"> PAGEREF _Toc88316615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7955B60A" w14:textId="71D25B4E"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6" w:history="1">
            <w:r w:rsidR="00D459E3" w:rsidRPr="008B01D6">
              <w:rPr>
                <w:rStyle w:val="Hyperlink"/>
                <w:noProof/>
              </w:rPr>
              <w:t>3.1.1.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_Toc88316616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8358F26" w14:textId="5A73A7B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7" w:history="1">
            <w:r w:rsidR="00D459E3" w:rsidRPr="008B01D6">
              <w:rPr>
                <w:rStyle w:val="Hyperlink"/>
                <w:noProof/>
              </w:rPr>
              <w:t>3.1.2.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_Toc88316617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69C185D6" w14:textId="585A25B5"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18" w:history="1">
            <w:r w:rsidR="00D459E3" w:rsidRPr="008B01D6">
              <w:rPr>
                <w:rStyle w:val="Hyperlink"/>
                <w:noProof/>
              </w:rPr>
              <w:t>3.1.3.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_Toc88316618 \h </w:instrText>
            </w:r>
            <w:r w:rsidR="00D459E3">
              <w:rPr>
                <w:noProof/>
                <w:webHidden/>
              </w:rPr>
            </w:r>
            <w:r w:rsidR="00D459E3">
              <w:rPr>
                <w:noProof/>
                <w:webHidden/>
              </w:rPr>
              <w:fldChar w:fldCharType="separate"/>
            </w:r>
            <w:r w:rsidR="00D459E3">
              <w:rPr>
                <w:noProof/>
                <w:webHidden/>
              </w:rPr>
              <w:t>4</w:t>
            </w:r>
            <w:r w:rsidR="00D459E3">
              <w:rPr>
                <w:noProof/>
                <w:webHidden/>
              </w:rPr>
              <w:fldChar w:fldCharType="end"/>
            </w:r>
          </w:hyperlink>
        </w:p>
        <w:p w14:paraId="40384533" w14:textId="56185D2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19" w:history="1">
            <w:r w:rsidR="00D459E3" w:rsidRPr="008B01D6">
              <w:rPr>
                <w:rStyle w:val="Hyperlink"/>
                <w:noProof/>
              </w:rPr>
              <w:t>3.2.</w:t>
            </w:r>
            <w:r w:rsidR="00D459E3">
              <w:rPr>
                <w:rFonts w:asciiTheme="minorHAnsi" w:eastAsiaTheme="minorEastAsia" w:hAnsiTheme="minorHAnsi" w:cstheme="minorBidi"/>
                <w:noProof/>
                <w:szCs w:val="22"/>
                <w:lang w:eastAsia="de-CH"/>
              </w:rPr>
              <w:tab/>
            </w:r>
            <w:r w:rsidR="00D459E3" w:rsidRPr="008B01D6">
              <w:rPr>
                <w:rStyle w:val="Hyperlink"/>
                <w:noProof/>
              </w:rPr>
              <w:t>Anforderung 2</w:t>
            </w:r>
            <w:r w:rsidR="00D459E3">
              <w:rPr>
                <w:noProof/>
                <w:webHidden/>
              </w:rPr>
              <w:tab/>
            </w:r>
            <w:r w:rsidR="00D459E3">
              <w:rPr>
                <w:noProof/>
                <w:webHidden/>
              </w:rPr>
              <w:fldChar w:fldCharType="begin"/>
            </w:r>
            <w:r w:rsidR="00D459E3">
              <w:rPr>
                <w:noProof/>
                <w:webHidden/>
              </w:rPr>
              <w:instrText xml:space="preserve"> PAGEREF _Toc88316619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49C382EE" w14:textId="540E5B1B"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0" w:history="1">
            <w:r w:rsidR="00D459E3" w:rsidRPr="008B01D6">
              <w:rPr>
                <w:rStyle w:val="Hyperlink"/>
                <w:noProof/>
              </w:rPr>
              <w:t>3.2.1.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_Toc88316620 \h </w:instrText>
            </w:r>
            <w:r w:rsidR="00D459E3">
              <w:rPr>
                <w:noProof/>
                <w:webHidden/>
              </w:rPr>
            </w:r>
            <w:r w:rsidR="00D459E3">
              <w:rPr>
                <w:noProof/>
                <w:webHidden/>
              </w:rPr>
              <w:fldChar w:fldCharType="separate"/>
            </w:r>
            <w:r w:rsidR="00D459E3">
              <w:rPr>
                <w:noProof/>
                <w:webHidden/>
              </w:rPr>
              <w:t>5</w:t>
            </w:r>
            <w:r w:rsidR="00D459E3">
              <w:rPr>
                <w:noProof/>
                <w:webHidden/>
              </w:rPr>
              <w:fldChar w:fldCharType="end"/>
            </w:r>
          </w:hyperlink>
        </w:p>
        <w:p w14:paraId="6C82B049" w14:textId="390A2B8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1" w:history="1">
            <w:r w:rsidR="00D459E3" w:rsidRPr="008B01D6">
              <w:rPr>
                <w:rStyle w:val="Hyperlink"/>
                <w:noProof/>
              </w:rPr>
              <w:t>3.2.2.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_Toc88316621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6CB1D9D3" w14:textId="4FA7770A"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2" w:history="1">
            <w:r w:rsidR="00D459E3" w:rsidRPr="008B01D6">
              <w:rPr>
                <w:rStyle w:val="Hyperlink"/>
                <w:noProof/>
              </w:rPr>
              <w:t>3.2.3.</w:t>
            </w:r>
            <w:r w:rsidR="00D459E3">
              <w:rPr>
                <w:rFonts w:asciiTheme="minorHAnsi" w:eastAsiaTheme="minorEastAsia" w:hAnsiTheme="minorHAnsi" w:cstheme="minorBidi"/>
                <w:noProof/>
                <w:szCs w:val="22"/>
                <w:lang w:eastAsia="de-CH"/>
              </w:rPr>
              <w:tab/>
            </w:r>
            <w:r w:rsidR="00D459E3" w:rsidRPr="008B01D6">
              <w:rPr>
                <w:rStyle w:val="Hyperlink"/>
                <w:noProof/>
              </w:rPr>
              <w:t>Aufgabe 3</w:t>
            </w:r>
            <w:r w:rsidR="00D459E3">
              <w:rPr>
                <w:noProof/>
                <w:webHidden/>
              </w:rPr>
              <w:tab/>
            </w:r>
            <w:r w:rsidR="00D459E3">
              <w:rPr>
                <w:noProof/>
                <w:webHidden/>
              </w:rPr>
              <w:fldChar w:fldCharType="begin"/>
            </w:r>
            <w:r w:rsidR="00D459E3">
              <w:rPr>
                <w:noProof/>
                <w:webHidden/>
              </w:rPr>
              <w:instrText xml:space="preserve"> PAGEREF _Toc88316622 \h </w:instrText>
            </w:r>
            <w:r w:rsidR="00D459E3">
              <w:rPr>
                <w:noProof/>
                <w:webHidden/>
              </w:rPr>
            </w:r>
            <w:r w:rsidR="00D459E3">
              <w:rPr>
                <w:noProof/>
                <w:webHidden/>
              </w:rPr>
              <w:fldChar w:fldCharType="separate"/>
            </w:r>
            <w:r w:rsidR="00D459E3">
              <w:rPr>
                <w:noProof/>
                <w:webHidden/>
              </w:rPr>
              <w:t>6</w:t>
            </w:r>
            <w:r w:rsidR="00D459E3">
              <w:rPr>
                <w:noProof/>
                <w:webHidden/>
              </w:rPr>
              <w:fldChar w:fldCharType="end"/>
            </w:r>
          </w:hyperlink>
        </w:p>
        <w:p w14:paraId="7DFE76D9" w14:textId="2C131850"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3" w:history="1">
            <w:r w:rsidR="00D459E3" w:rsidRPr="008B01D6">
              <w:rPr>
                <w:rStyle w:val="Hyperlink"/>
                <w:noProof/>
              </w:rPr>
              <w:t>3.3.</w:t>
            </w:r>
            <w:r w:rsidR="00D459E3">
              <w:rPr>
                <w:rFonts w:asciiTheme="minorHAnsi" w:eastAsiaTheme="minorEastAsia" w:hAnsiTheme="minorHAnsi" w:cstheme="minorBidi"/>
                <w:noProof/>
                <w:szCs w:val="22"/>
                <w:lang w:eastAsia="de-CH"/>
              </w:rPr>
              <w:tab/>
            </w:r>
            <w:r w:rsidR="00D459E3" w:rsidRPr="008B01D6">
              <w:rPr>
                <w:rStyle w:val="Hyperlink"/>
                <w:noProof/>
              </w:rPr>
              <w:t>Anforderung 3</w:t>
            </w:r>
            <w:r w:rsidR="00D459E3">
              <w:rPr>
                <w:noProof/>
                <w:webHidden/>
              </w:rPr>
              <w:tab/>
            </w:r>
            <w:r w:rsidR="00D459E3">
              <w:rPr>
                <w:noProof/>
                <w:webHidden/>
              </w:rPr>
              <w:fldChar w:fldCharType="begin"/>
            </w:r>
            <w:r w:rsidR="00D459E3">
              <w:rPr>
                <w:noProof/>
                <w:webHidden/>
              </w:rPr>
              <w:instrText xml:space="preserve"> PAGEREF _Toc88316623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26226522" w14:textId="5337FEED"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4" w:history="1">
            <w:r w:rsidR="00D459E3" w:rsidRPr="008B01D6">
              <w:rPr>
                <w:rStyle w:val="Hyperlink"/>
                <w:noProof/>
              </w:rPr>
              <w:t>3.3.1.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_Toc88316624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108E9E66" w14:textId="30B9B660"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5" w:history="1">
            <w:r w:rsidR="00D459E3" w:rsidRPr="008B01D6">
              <w:rPr>
                <w:rStyle w:val="Hyperlink"/>
                <w:noProof/>
              </w:rPr>
              <w:t>3.3.2.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_Toc88316625 \h </w:instrText>
            </w:r>
            <w:r w:rsidR="00D459E3">
              <w:rPr>
                <w:noProof/>
                <w:webHidden/>
              </w:rPr>
            </w:r>
            <w:r w:rsidR="00D459E3">
              <w:rPr>
                <w:noProof/>
                <w:webHidden/>
              </w:rPr>
              <w:fldChar w:fldCharType="separate"/>
            </w:r>
            <w:r w:rsidR="00D459E3">
              <w:rPr>
                <w:noProof/>
                <w:webHidden/>
              </w:rPr>
              <w:t>7</w:t>
            </w:r>
            <w:r w:rsidR="00D459E3">
              <w:rPr>
                <w:noProof/>
                <w:webHidden/>
              </w:rPr>
              <w:fldChar w:fldCharType="end"/>
            </w:r>
          </w:hyperlink>
        </w:p>
        <w:p w14:paraId="4A5F68C0" w14:textId="2B29D6B8"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6" w:history="1">
            <w:r w:rsidR="00D459E3" w:rsidRPr="008B01D6">
              <w:rPr>
                <w:rStyle w:val="Hyperlink"/>
                <w:noProof/>
              </w:rPr>
              <w:t>3.4.</w:t>
            </w:r>
            <w:r w:rsidR="00D459E3">
              <w:rPr>
                <w:rFonts w:asciiTheme="minorHAnsi" w:eastAsiaTheme="minorEastAsia" w:hAnsiTheme="minorHAnsi" w:cstheme="minorBidi"/>
                <w:noProof/>
                <w:szCs w:val="22"/>
                <w:lang w:eastAsia="de-CH"/>
              </w:rPr>
              <w:tab/>
            </w:r>
            <w:r w:rsidR="00D459E3" w:rsidRPr="008B01D6">
              <w:rPr>
                <w:rStyle w:val="Hyperlink"/>
                <w:noProof/>
              </w:rPr>
              <w:t>Anforderung 4</w:t>
            </w:r>
            <w:r w:rsidR="00D459E3">
              <w:rPr>
                <w:noProof/>
                <w:webHidden/>
              </w:rPr>
              <w:tab/>
            </w:r>
            <w:r w:rsidR="00D459E3">
              <w:rPr>
                <w:noProof/>
                <w:webHidden/>
              </w:rPr>
              <w:fldChar w:fldCharType="begin"/>
            </w:r>
            <w:r w:rsidR="00D459E3">
              <w:rPr>
                <w:noProof/>
                <w:webHidden/>
              </w:rPr>
              <w:instrText xml:space="preserve"> PAGEREF _Toc88316626 \h </w:instrText>
            </w:r>
            <w:r w:rsidR="00D459E3">
              <w:rPr>
                <w:noProof/>
                <w:webHidden/>
              </w:rPr>
            </w:r>
            <w:r w:rsidR="00D459E3">
              <w:rPr>
                <w:noProof/>
                <w:webHidden/>
              </w:rPr>
              <w:fldChar w:fldCharType="separate"/>
            </w:r>
            <w:r w:rsidR="00D459E3">
              <w:rPr>
                <w:noProof/>
                <w:webHidden/>
              </w:rPr>
              <w:t>8</w:t>
            </w:r>
            <w:r w:rsidR="00D459E3">
              <w:rPr>
                <w:noProof/>
                <w:webHidden/>
              </w:rPr>
              <w:fldChar w:fldCharType="end"/>
            </w:r>
          </w:hyperlink>
        </w:p>
        <w:p w14:paraId="49426258" w14:textId="33BBD059"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7" w:history="1">
            <w:r w:rsidR="00D459E3" w:rsidRPr="008B01D6">
              <w:rPr>
                <w:rStyle w:val="Hyperlink"/>
                <w:noProof/>
              </w:rPr>
              <w:t>3.5.</w:t>
            </w:r>
            <w:r w:rsidR="00D459E3">
              <w:rPr>
                <w:rFonts w:asciiTheme="minorHAnsi" w:eastAsiaTheme="minorEastAsia" w:hAnsiTheme="minorHAnsi" w:cstheme="minorBidi"/>
                <w:noProof/>
                <w:szCs w:val="22"/>
                <w:lang w:eastAsia="de-CH"/>
              </w:rPr>
              <w:tab/>
            </w:r>
            <w:r w:rsidR="00D459E3" w:rsidRPr="008B01D6">
              <w:rPr>
                <w:rStyle w:val="Hyperlink"/>
                <w:noProof/>
              </w:rPr>
              <w:t>Anforderung 5</w:t>
            </w:r>
            <w:r w:rsidR="00D459E3">
              <w:rPr>
                <w:noProof/>
                <w:webHidden/>
              </w:rPr>
              <w:tab/>
            </w:r>
            <w:r w:rsidR="00D459E3">
              <w:rPr>
                <w:noProof/>
                <w:webHidden/>
              </w:rPr>
              <w:fldChar w:fldCharType="begin"/>
            </w:r>
            <w:r w:rsidR="00D459E3">
              <w:rPr>
                <w:noProof/>
                <w:webHidden/>
              </w:rPr>
              <w:instrText xml:space="preserve"> PAGEREF _Toc88316627 \h </w:instrText>
            </w:r>
            <w:r w:rsidR="00D459E3">
              <w:rPr>
                <w:noProof/>
                <w:webHidden/>
              </w:rPr>
            </w:r>
            <w:r w:rsidR="00D459E3">
              <w:rPr>
                <w:noProof/>
                <w:webHidden/>
              </w:rPr>
              <w:fldChar w:fldCharType="separate"/>
            </w:r>
            <w:r w:rsidR="00D459E3">
              <w:rPr>
                <w:noProof/>
                <w:webHidden/>
              </w:rPr>
              <w:t>9</w:t>
            </w:r>
            <w:r w:rsidR="00D459E3">
              <w:rPr>
                <w:noProof/>
                <w:webHidden/>
              </w:rPr>
              <w:fldChar w:fldCharType="end"/>
            </w:r>
          </w:hyperlink>
        </w:p>
        <w:p w14:paraId="12C3A695" w14:textId="0DD2A1D3" w:rsidR="00D459E3" w:rsidRDefault="00000000">
          <w:pPr>
            <w:pStyle w:val="TOC2"/>
            <w:tabs>
              <w:tab w:val="left" w:pos="800"/>
              <w:tab w:val="right" w:leader="dot" w:pos="9345"/>
            </w:tabs>
            <w:rPr>
              <w:rFonts w:asciiTheme="minorHAnsi" w:eastAsiaTheme="minorEastAsia" w:hAnsiTheme="minorHAnsi" w:cstheme="minorBidi"/>
              <w:noProof/>
              <w:szCs w:val="22"/>
              <w:lang w:eastAsia="de-CH"/>
            </w:rPr>
          </w:pPr>
          <w:hyperlink w:anchor="_Toc88316628" w:history="1">
            <w:r w:rsidR="00D459E3" w:rsidRPr="008B01D6">
              <w:rPr>
                <w:rStyle w:val="Hyperlink"/>
                <w:noProof/>
              </w:rPr>
              <w:t>3.6.</w:t>
            </w:r>
            <w:r w:rsidR="00D459E3">
              <w:rPr>
                <w:rFonts w:asciiTheme="minorHAnsi" w:eastAsiaTheme="minorEastAsia" w:hAnsiTheme="minorHAnsi" w:cstheme="minorBidi"/>
                <w:noProof/>
                <w:szCs w:val="22"/>
                <w:lang w:eastAsia="de-CH"/>
              </w:rPr>
              <w:tab/>
            </w:r>
            <w:r w:rsidR="00D459E3" w:rsidRPr="008B01D6">
              <w:rPr>
                <w:rStyle w:val="Hyperlink"/>
                <w:noProof/>
              </w:rPr>
              <w:t>Anforderung 6</w:t>
            </w:r>
            <w:r w:rsidR="00D459E3">
              <w:rPr>
                <w:noProof/>
                <w:webHidden/>
              </w:rPr>
              <w:tab/>
            </w:r>
            <w:r w:rsidR="00D459E3">
              <w:rPr>
                <w:noProof/>
                <w:webHidden/>
              </w:rPr>
              <w:fldChar w:fldCharType="begin"/>
            </w:r>
            <w:r w:rsidR="00D459E3">
              <w:rPr>
                <w:noProof/>
                <w:webHidden/>
              </w:rPr>
              <w:instrText xml:space="preserve"> PAGEREF _Toc88316628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76DA6915" w14:textId="58B64632"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29" w:history="1">
            <w:r w:rsidR="00D459E3" w:rsidRPr="008B01D6">
              <w:rPr>
                <w:rStyle w:val="Hyperlink"/>
                <w:noProof/>
              </w:rPr>
              <w:t>3.6.1.</w:t>
            </w:r>
            <w:r w:rsidR="00D459E3">
              <w:rPr>
                <w:rFonts w:asciiTheme="minorHAnsi" w:eastAsiaTheme="minorEastAsia" w:hAnsiTheme="minorHAnsi" w:cstheme="minorBidi"/>
                <w:noProof/>
                <w:szCs w:val="22"/>
                <w:lang w:eastAsia="de-CH"/>
              </w:rPr>
              <w:tab/>
            </w:r>
            <w:r w:rsidR="00D459E3" w:rsidRPr="008B01D6">
              <w:rPr>
                <w:rStyle w:val="Hyperlink"/>
                <w:noProof/>
              </w:rPr>
              <w:t>Aufgabe 1</w:t>
            </w:r>
            <w:r w:rsidR="00D459E3">
              <w:rPr>
                <w:noProof/>
                <w:webHidden/>
              </w:rPr>
              <w:tab/>
            </w:r>
            <w:r w:rsidR="00D459E3">
              <w:rPr>
                <w:noProof/>
                <w:webHidden/>
              </w:rPr>
              <w:fldChar w:fldCharType="begin"/>
            </w:r>
            <w:r w:rsidR="00D459E3">
              <w:rPr>
                <w:noProof/>
                <w:webHidden/>
              </w:rPr>
              <w:instrText xml:space="preserve"> PAGEREF _Toc88316629 \h </w:instrText>
            </w:r>
            <w:r w:rsidR="00D459E3">
              <w:rPr>
                <w:noProof/>
                <w:webHidden/>
              </w:rPr>
            </w:r>
            <w:r w:rsidR="00D459E3">
              <w:rPr>
                <w:noProof/>
                <w:webHidden/>
              </w:rPr>
              <w:fldChar w:fldCharType="separate"/>
            </w:r>
            <w:r w:rsidR="00D459E3">
              <w:rPr>
                <w:noProof/>
                <w:webHidden/>
              </w:rPr>
              <w:t>10</w:t>
            </w:r>
            <w:r w:rsidR="00D459E3">
              <w:rPr>
                <w:noProof/>
                <w:webHidden/>
              </w:rPr>
              <w:fldChar w:fldCharType="end"/>
            </w:r>
          </w:hyperlink>
        </w:p>
        <w:p w14:paraId="33FE4B5B" w14:textId="5B6964FC" w:rsidR="00D459E3" w:rsidRDefault="00000000">
          <w:pPr>
            <w:pStyle w:val="TOC3"/>
            <w:tabs>
              <w:tab w:val="left" w:pos="1200"/>
              <w:tab w:val="right" w:leader="dot" w:pos="9345"/>
            </w:tabs>
            <w:rPr>
              <w:rFonts w:asciiTheme="minorHAnsi" w:eastAsiaTheme="minorEastAsia" w:hAnsiTheme="minorHAnsi" w:cstheme="minorBidi"/>
              <w:noProof/>
              <w:szCs w:val="22"/>
              <w:lang w:eastAsia="de-CH"/>
            </w:rPr>
          </w:pPr>
          <w:hyperlink w:anchor="_Toc88316630" w:history="1">
            <w:r w:rsidR="00D459E3" w:rsidRPr="008B01D6">
              <w:rPr>
                <w:rStyle w:val="Hyperlink"/>
                <w:noProof/>
              </w:rPr>
              <w:t>3.6.2.</w:t>
            </w:r>
            <w:r w:rsidR="00D459E3">
              <w:rPr>
                <w:rFonts w:asciiTheme="minorHAnsi" w:eastAsiaTheme="minorEastAsia" w:hAnsiTheme="minorHAnsi" w:cstheme="minorBidi"/>
                <w:noProof/>
                <w:szCs w:val="22"/>
                <w:lang w:eastAsia="de-CH"/>
              </w:rPr>
              <w:tab/>
            </w:r>
            <w:r w:rsidR="00D459E3" w:rsidRPr="008B01D6">
              <w:rPr>
                <w:rStyle w:val="Hyperlink"/>
                <w:noProof/>
              </w:rPr>
              <w:t>Aufgabe 2</w:t>
            </w:r>
            <w:r w:rsidR="00D459E3">
              <w:rPr>
                <w:noProof/>
                <w:webHidden/>
              </w:rPr>
              <w:tab/>
            </w:r>
            <w:r w:rsidR="00D459E3">
              <w:rPr>
                <w:noProof/>
                <w:webHidden/>
              </w:rPr>
              <w:fldChar w:fldCharType="begin"/>
            </w:r>
            <w:r w:rsidR="00D459E3">
              <w:rPr>
                <w:noProof/>
                <w:webHidden/>
              </w:rPr>
              <w:instrText xml:space="preserve"> PAGEREF _Toc88316630 \h </w:instrText>
            </w:r>
            <w:r w:rsidR="00D459E3">
              <w:rPr>
                <w:noProof/>
                <w:webHidden/>
              </w:rPr>
            </w:r>
            <w:r w:rsidR="00D459E3">
              <w:rPr>
                <w:noProof/>
                <w:webHidden/>
              </w:rPr>
              <w:fldChar w:fldCharType="separate"/>
            </w:r>
            <w:r w:rsidR="00D459E3">
              <w:rPr>
                <w:noProof/>
                <w:webHidden/>
              </w:rPr>
              <w:t>11</w:t>
            </w:r>
            <w:r w:rsidR="00D459E3">
              <w:rPr>
                <w:noProof/>
                <w:webHidden/>
              </w:rPr>
              <w:fldChar w:fldCharType="end"/>
            </w:r>
          </w:hyperlink>
        </w:p>
        <w:p w14:paraId="3D9DBE4C" w14:textId="2B099027" w:rsidR="00D459E3" w:rsidRDefault="00000000">
          <w:pPr>
            <w:pStyle w:val="TOC1"/>
            <w:tabs>
              <w:tab w:val="left" w:pos="600"/>
              <w:tab w:val="right" w:leader="dot" w:pos="9345"/>
            </w:tabs>
            <w:rPr>
              <w:rFonts w:asciiTheme="minorHAnsi" w:eastAsiaTheme="minorEastAsia" w:hAnsiTheme="minorHAnsi" w:cstheme="minorBidi"/>
              <w:noProof/>
              <w:szCs w:val="22"/>
              <w:lang w:eastAsia="de-CH"/>
            </w:rPr>
          </w:pPr>
          <w:hyperlink w:anchor="_Toc88316631" w:history="1">
            <w:r w:rsidR="00D459E3" w:rsidRPr="008B01D6">
              <w:rPr>
                <w:rStyle w:val="Hyperlink"/>
                <w:noProof/>
              </w:rPr>
              <w:t>4.</w:t>
            </w:r>
            <w:r w:rsidR="00D459E3">
              <w:rPr>
                <w:rFonts w:asciiTheme="minorHAnsi" w:eastAsiaTheme="minorEastAsia" w:hAnsiTheme="minorHAnsi" w:cstheme="minorBidi"/>
                <w:noProof/>
                <w:szCs w:val="22"/>
                <w:lang w:eastAsia="de-CH"/>
              </w:rPr>
              <w:tab/>
            </w:r>
            <w:r w:rsidR="00D459E3" w:rsidRPr="008B01D6">
              <w:rPr>
                <w:rStyle w:val="Hyperlink"/>
                <w:noProof/>
              </w:rPr>
              <w:t>Bewertung</w:t>
            </w:r>
            <w:r w:rsidR="00D459E3">
              <w:rPr>
                <w:noProof/>
                <w:webHidden/>
              </w:rPr>
              <w:tab/>
            </w:r>
            <w:r w:rsidR="00D459E3">
              <w:rPr>
                <w:noProof/>
                <w:webHidden/>
              </w:rPr>
              <w:fldChar w:fldCharType="begin"/>
            </w:r>
            <w:r w:rsidR="00D459E3">
              <w:rPr>
                <w:noProof/>
                <w:webHidden/>
              </w:rPr>
              <w:instrText xml:space="preserve"> PAGEREF _Toc88316631 \h </w:instrText>
            </w:r>
            <w:r w:rsidR="00D459E3">
              <w:rPr>
                <w:noProof/>
                <w:webHidden/>
              </w:rPr>
            </w:r>
            <w:r w:rsidR="00D459E3">
              <w:rPr>
                <w:noProof/>
                <w:webHidden/>
              </w:rPr>
              <w:fldChar w:fldCharType="separate"/>
            </w:r>
            <w:r w:rsidR="00D459E3">
              <w:rPr>
                <w:noProof/>
                <w:webHidden/>
              </w:rPr>
              <w:t>12</w:t>
            </w:r>
            <w:r w:rsidR="00D459E3">
              <w:rPr>
                <w:noProof/>
                <w:webHidden/>
              </w:rPr>
              <w:fldChar w:fldCharType="end"/>
            </w:r>
          </w:hyperlink>
        </w:p>
        <w:p w14:paraId="67F01725" w14:textId="679A3416" w:rsidR="00F75BD0" w:rsidRDefault="00F75BD0">
          <w:r>
            <w:rPr>
              <w:b/>
              <w:bCs/>
              <w:noProof/>
            </w:rPr>
            <w:fldChar w:fldCharType="end"/>
          </w:r>
        </w:p>
      </w:sdtContent>
    </w:sdt>
    <w:p w14:paraId="3D3EF99F" w14:textId="0FC1BA0F" w:rsidR="00F75BD0" w:rsidRDefault="00F75BD0">
      <w:pPr>
        <w:rPr>
          <w:b/>
          <w:color w:val="000000"/>
          <w:kern w:val="28"/>
        </w:rPr>
      </w:pPr>
      <w:r>
        <w:br w:type="page"/>
      </w:r>
    </w:p>
    <w:p w14:paraId="77817670" w14:textId="0FC1BA0F" w:rsidR="00216BA6" w:rsidRPr="004A20FF" w:rsidRDefault="00216BA6" w:rsidP="00F75BD0">
      <w:pPr>
        <w:pStyle w:val="Heading1"/>
      </w:pPr>
      <w:bookmarkStart w:id="0" w:name="_Toc88316612"/>
      <w:r w:rsidRPr="004A20FF">
        <w:lastRenderedPageBreak/>
        <w:t>Aufgabenstellung</w:t>
      </w:r>
      <w:bookmarkEnd w:id="0"/>
    </w:p>
    <w:p w14:paraId="17833BBD" w14:textId="23CB3A42" w:rsidR="00042537" w:rsidRDefault="00042537" w:rsidP="00216BA6">
      <w:pPr>
        <w:pStyle w:val="BodyText"/>
        <w:spacing w:after="0" w:line="312" w:lineRule="auto"/>
        <w:jc w:val="both"/>
        <w:rPr>
          <w:rFonts w:cs="Arial"/>
          <w:sz w:val="20"/>
        </w:rPr>
      </w:pPr>
    </w:p>
    <w:p w14:paraId="4686ABDA" w14:textId="231E31E1" w:rsidR="00042537" w:rsidRDefault="00042537" w:rsidP="00216BA6">
      <w:pPr>
        <w:pStyle w:val="BodyText"/>
        <w:spacing w:after="0" w:line="312" w:lineRule="auto"/>
        <w:jc w:val="both"/>
        <w:rPr>
          <w:rFonts w:cs="Arial"/>
          <w:sz w:val="20"/>
        </w:rPr>
      </w:pPr>
      <w:r>
        <w:rPr>
          <w:rFonts w:cs="Arial"/>
          <w:sz w:val="20"/>
        </w:rPr>
        <w:t>Das Assignment dient den Studierenden zur Vertiefung der gelernten Inhalte im Fach Web-Technologien und -Architekturen. Desweitern wird diese Arbeit ebenfalls für die Notengebung in diesem Fach verwendet.</w:t>
      </w:r>
    </w:p>
    <w:p w14:paraId="586C38D0" w14:textId="2B5FC57F" w:rsidR="00042537" w:rsidRDefault="00042537" w:rsidP="00216BA6">
      <w:pPr>
        <w:pStyle w:val="BodyText"/>
        <w:spacing w:after="0" w:line="312" w:lineRule="auto"/>
        <w:jc w:val="both"/>
        <w:rPr>
          <w:rFonts w:cs="Arial"/>
          <w:sz w:val="20"/>
        </w:rPr>
      </w:pPr>
    </w:p>
    <w:p w14:paraId="14285156" w14:textId="4932EF82" w:rsidR="00042537" w:rsidRDefault="00042537" w:rsidP="00216BA6">
      <w:pPr>
        <w:pStyle w:val="BodyText"/>
        <w:spacing w:after="0" w:line="312" w:lineRule="auto"/>
        <w:jc w:val="both"/>
        <w:rPr>
          <w:rFonts w:cs="Arial"/>
          <w:sz w:val="20"/>
        </w:rPr>
      </w:pPr>
      <w:r>
        <w:rPr>
          <w:rFonts w:cs="Arial"/>
          <w:sz w:val="20"/>
        </w:rPr>
        <w:t>Dieses Assignment deckt folgende Inhalte ab:</w:t>
      </w:r>
    </w:p>
    <w:p w14:paraId="421B2DE9" w14:textId="6440EA3C" w:rsidR="00042537" w:rsidRDefault="00042537" w:rsidP="00216BA6">
      <w:pPr>
        <w:pStyle w:val="BodyText"/>
        <w:spacing w:after="0" w:line="312" w:lineRule="auto"/>
        <w:jc w:val="both"/>
        <w:rPr>
          <w:rFonts w:cs="Arial"/>
          <w:sz w:val="20"/>
        </w:rPr>
      </w:pPr>
    </w:p>
    <w:p w14:paraId="2966F80F" w14:textId="48D974C8" w:rsidR="00042537" w:rsidRDefault="00D17E79" w:rsidP="00042537">
      <w:pPr>
        <w:pStyle w:val="BodyText"/>
        <w:numPr>
          <w:ilvl w:val="0"/>
          <w:numId w:val="34"/>
        </w:numPr>
        <w:spacing w:after="0" w:line="312" w:lineRule="auto"/>
        <w:jc w:val="both"/>
        <w:rPr>
          <w:rFonts w:cs="Arial"/>
          <w:sz w:val="20"/>
        </w:rPr>
      </w:pPr>
      <w:r>
        <w:rPr>
          <w:rFonts w:cs="Arial"/>
          <w:sz w:val="20"/>
        </w:rPr>
        <w:t>Farben- und Schriftwahl</w:t>
      </w:r>
    </w:p>
    <w:p w14:paraId="0A0B8EF9" w14:textId="39ED47A2" w:rsidR="00D17E79" w:rsidRDefault="00D17E79" w:rsidP="00042537">
      <w:pPr>
        <w:pStyle w:val="BodyText"/>
        <w:numPr>
          <w:ilvl w:val="0"/>
          <w:numId w:val="34"/>
        </w:numPr>
        <w:spacing w:after="0" w:line="312" w:lineRule="auto"/>
        <w:jc w:val="both"/>
        <w:rPr>
          <w:rFonts w:cs="Arial"/>
          <w:sz w:val="20"/>
        </w:rPr>
      </w:pPr>
      <w:r>
        <w:rPr>
          <w:rFonts w:cs="Arial"/>
          <w:sz w:val="20"/>
        </w:rPr>
        <w:t>CSS Module</w:t>
      </w:r>
    </w:p>
    <w:p w14:paraId="1AC60C38" w14:textId="4D9E3056" w:rsidR="00042537" w:rsidRDefault="00C95E9C" w:rsidP="00042537">
      <w:pPr>
        <w:pStyle w:val="BodyText"/>
        <w:numPr>
          <w:ilvl w:val="0"/>
          <w:numId w:val="34"/>
        </w:numPr>
        <w:spacing w:after="0" w:line="312" w:lineRule="auto"/>
        <w:jc w:val="both"/>
        <w:rPr>
          <w:rFonts w:cs="Arial"/>
          <w:sz w:val="20"/>
        </w:rPr>
      </w:pPr>
      <w:r>
        <w:rPr>
          <w:rFonts w:cs="Arial"/>
          <w:sz w:val="20"/>
        </w:rPr>
        <w:t>Layout (Flexbox, Grid)</w:t>
      </w:r>
    </w:p>
    <w:p w14:paraId="407DB5D8" w14:textId="37BB661B" w:rsidR="00042537" w:rsidRDefault="00F75BD0" w:rsidP="00042537">
      <w:pPr>
        <w:pStyle w:val="BodyText"/>
        <w:numPr>
          <w:ilvl w:val="0"/>
          <w:numId w:val="34"/>
        </w:numPr>
        <w:spacing w:after="0" w:line="312" w:lineRule="auto"/>
        <w:jc w:val="both"/>
        <w:rPr>
          <w:rFonts w:cs="Arial"/>
          <w:sz w:val="20"/>
        </w:rPr>
      </w:pPr>
      <w:r>
        <w:rPr>
          <w:rFonts w:cs="Arial"/>
          <w:sz w:val="20"/>
        </w:rPr>
        <w:t>CSS-Selektoren</w:t>
      </w:r>
    </w:p>
    <w:p w14:paraId="2245C395" w14:textId="39F298C4" w:rsidR="00042537" w:rsidRDefault="00C95E9C" w:rsidP="00042537">
      <w:pPr>
        <w:pStyle w:val="BodyText"/>
        <w:numPr>
          <w:ilvl w:val="0"/>
          <w:numId w:val="34"/>
        </w:numPr>
        <w:spacing w:after="0" w:line="312" w:lineRule="auto"/>
        <w:jc w:val="both"/>
        <w:rPr>
          <w:rFonts w:cs="Arial"/>
          <w:sz w:val="20"/>
        </w:rPr>
      </w:pPr>
      <w:r>
        <w:rPr>
          <w:rFonts w:cs="Arial"/>
          <w:sz w:val="20"/>
        </w:rPr>
        <w:t>JavaScript Bedingungen</w:t>
      </w:r>
    </w:p>
    <w:p w14:paraId="621BA0FE" w14:textId="47A41268" w:rsidR="00042537" w:rsidRDefault="00C95E9C" w:rsidP="00042537">
      <w:pPr>
        <w:pStyle w:val="BodyText"/>
        <w:numPr>
          <w:ilvl w:val="0"/>
          <w:numId w:val="34"/>
        </w:numPr>
        <w:spacing w:after="0" w:line="312" w:lineRule="auto"/>
        <w:jc w:val="both"/>
        <w:rPr>
          <w:rFonts w:cs="Arial"/>
          <w:sz w:val="20"/>
        </w:rPr>
      </w:pPr>
      <w:r>
        <w:rPr>
          <w:rFonts w:cs="Arial"/>
          <w:sz w:val="20"/>
        </w:rPr>
        <w:t>JavaScript Loops / Funktionen</w:t>
      </w:r>
    </w:p>
    <w:p w14:paraId="398D849C" w14:textId="77777777" w:rsidR="00042537" w:rsidRDefault="00042537" w:rsidP="00216BA6">
      <w:pPr>
        <w:pStyle w:val="BodyText"/>
        <w:spacing w:after="0" w:line="312" w:lineRule="auto"/>
        <w:jc w:val="both"/>
        <w:rPr>
          <w:rFonts w:cs="Arial"/>
          <w:sz w:val="20"/>
        </w:rPr>
      </w:pPr>
    </w:p>
    <w:p w14:paraId="4C2430C0" w14:textId="7C44A755" w:rsidR="00054952" w:rsidRPr="00F75BD0" w:rsidRDefault="00F75BD0" w:rsidP="00216BA6">
      <w:r w:rsidRPr="00F75BD0">
        <w:t>Wendy und John Smith wollen, dass Sie</w:t>
      </w:r>
      <w:r>
        <w:t xml:space="preserve"> die beiden unterstützen </w:t>
      </w:r>
      <w:r w:rsidR="00D17E79">
        <w:t>ihre Webseite mit dem neuen Wissen zu</w:t>
      </w:r>
      <w:r>
        <w:t xml:space="preserve"> E</w:t>
      </w:r>
      <w:r w:rsidR="00C95E9C">
        <w:t>ntwerfen</w:t>
      </w:r>
      <w:r w:rsidR="00D17E79">
        <w:t>.</w:t>
      </w:r>
      <w:r>
        <w:t xml:space="preserve"> Dabei werden Sie all die gelernten Elemente anwenden, um die Bedürfnisse der Beiden zu erfüllen.</w:t>
      </w:r>
    </w:p>
    <w:p w14:paraId="649F2A99" w14:textId="0A144F53" w:rsidR="00042537" w:rsidRDefault="00042537" w:rsidP="00216BA6"/>
    <w:p w14:paraId="4833C8FE" w14:textId="78576EE8" w:rsidR="00C95E9C" w:rsidRDefault="00C95E9C" w:rsidP="00216BA6"/>
    <w:p w14:paraId="4D46A67A" w14:textId="409196B5" w:rsidR="00C95E9C" w:rsidRDefault="00C95E9C" w:rsidP="00216BA6">
      <w:r>
        <w:t>In der Gestaltung der Webseite sind Sie soweit frei, wie die Anforderungen der Aufgabe erfüllt sind.</w:t>
      </w:r>
    </w:p>
    <w:p w14:paraId="4FD22FA6" w14:textId="4D7AE4BF" w:rsidR="00F75BD0" w:rsidRDefault="00F75BD0" w:rsidP="00216BA6"/>
    <w:p w14:paraId="7EA64D5F" w14:textId="4CF33B7C" w:rsidR="00F75BD0" w:rsidRDefault="00F75BD0" w:rsidP="00216BA6"/>
    <w:p w14:paraId="761B3337" w14:textId="4AABC8C4" w:rsidR="00F75BD0" w:rsidRDefault="00F75BD0" w:rsidP="00F75BD0">
      <w:pPr>
        <w:pStyle w:val="Heading1"/>
      </w:pPr>
      <w:bookmarkStart w:id="1" w:name="_Toc88316613"/>
      <w:r>
        <w:t>Allgemeine Vorgaben</w:t>
      </w:r>
      <w:bookmarkEnd w:id="1"/>
    </w:p>
    <w:p w14:paraId="3B41E610" w14:textId="6B15AE21" w:rsidR="00F75BD0" w:rsidRDefault="00F75BD0" w:rsidP="00F75BD0">
      <w:pPr>
        <w:pStyle w:val="ListParagraph"/>
        <w:numPr>
          <w:ilvl w:val="0"/>
          <w:numId w:val="35"/>
        </w:numPr>
      </w:pPr>
      <w:r>
        <w:t>Verwenden Sie ausschliesslich relative Grösseneinheiten</w:t>
      </w:r>
      <w:r w:rsidR="00BF661A">
        <w:t xml:space="preserve"> wie</w:t>
      </w:r>
      <w:r>
        <w:t xml:space="preserve"> EM</w:t>
      </w:r>
      <w:r w:rsidR="00BF661A">
        <w:t xml:space="preserve">, </w:t>
      </w:r>
      <w:r>
        <w:t>Rem</w:t>
      </w:r>
      <w:r w:rsidR="00BF661A">
        <w:t>, V</w:t>
      </w:r>
      <w:r>
        <w:t xml:space="preserve">iewport </w:t>
      </w:r>
      <w:r w:rsidR="00BF661A">
        <w:t>und Prozentwerte</w:t>
      </w:r>
    </w:p>
    <w:p w14:paraId="39C61F93" w14:textId="6A168140" w:rsidR="00BF661A" w:rsidRDefault="00BF661A" w:rsidP="00F75BD0">
      <w:pPr>
        <w:pStyle w:val="ListParagraph"/>
        <w:numPr>
          <w:ilvl w:val="0"/>
          <w:numId w:val="35"/>
        </w:numPr>
      </w:pPr>
      <w:r>
        <w:t xml:space="preserve">Verwenden Sie </w:t>
      </w:r>
      <w:r w:rsidR="00D17E79">
        <w:t>für das CSS die Methodik der Module</w:t>
      </w:r>
    </w:p>
    <w:p w14:paraId="03644999" w14:textId="2A951A06" w:rsidR="00E4504E" w:rsidRDefault="00E4504E" w:rsidP="00F75BD0">
      <w:pPr>
        <w:pStyle w:val="ListParagraph"/>
        <w:numPr>
          <w:ilvl w:val="0"/>
          <w:numId w:val="35"/>
        </w:numPr>
      </w:pPr>
      <w:r>
        <w:t>Es handelt sich um eine selbständige Arbeit</w:t>
      </w:r>
    </w:p>
    <w:p w14:paraId="35142A74" w14:textId="44D79F46" w:rsidR="00E4504E" w:rsidRDefault="00E4504E" w:rsidP="00F75BD0">
      <w:pPr>
        <w:pStyle w:val="ListParagraph"/>
        <w:numPr>
          <w:ilvl w:val="0"/>
          <w:numId w:val="35"/>
        </w:numPr>
      </w:pPr>
      <w:r>
        <w:t>Der Dozent darf bei Unklarheiten gefragt werden.</w:t>
      </w:r>
    </w:p>
    <w:p w14:paraId="1F062104" w14:textId="0FE836E3" w:rsidR="000B64A8" w:rsidRDefault="000B64A8" w:rsidP="000B64A8"/>
    <w:p w14:paraId="5A8E6B25" w14:textId="24B14BA0" w:rsidR="000B64A8" w:rsidRDefault="000B64A8" w:rsidP="000B64A8"/>
    <w:p w14:paraId="40AF0328" w14:textId="1518DAB1" w:rsidR="000B64A8" w:rsidRDefault="000B64A8" w:rsidP="000B64A8"/>
    <w:p w14:paraId="758A84E0" w14:textId="01CB26D8" w:rsidR="000B64A8" w:rsidRDefault="000B64A8" w:rsidP="000B64A8">
      <w:r>
        <w:object w:dxaOrig="2320" w:dyaOrig="831" w14:anchorId="699DE7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41.25pt" o:ole="">
            <v:imagedata r:id="rId11" o:title=""/>
          </v:shape>
          <o:OLEObject Type="Embed" ProgID="Package" ShapeID="_x0000_i1025" DrawAspect="Content" ObjectID="_1735387136" r:id="rId12"/>
        </w:object>
      </w:r>
    </w:p>
    <w:p w14:paraId="6BB2A891" w14:textId="3FF9A249" w:rsidR="000B64A8" w:rsidRDefault="000B64A8" w:rsidP="000B64A8"/>
    <w:p w14:paraId="66D39BAA" w14:textId="7F8797F0" w:rsidR="000B64A8" w:rsidRDefault="000B64A8" w:rsidP="000B64A8"/>
    <w:p w14:paraId="7A56142F" w14:textId="53513666" w:rsidR="00F75BD0" w:rsidRDefault="00F75BD0" w:rsidP="00F75BD0"/>
    <w:p w14:paraId="6DA0D379" w14:textId="6AEBB851" w:rsidR="00BF661A" w:rsidRDefault="00BF661A">
      <w:r>
        <w:br w:type="page"/>
      </w:r>
    </w:p>
    <w:p w14:paraId="37A4708F" w14:textId="578FD171" w:rsidR="00F75BD0" w:rsidRDefault="00F75BD0" w:rsidP="00F75BD0">
      <w:pPr>
        <w:pStyle w:val="Heading1"/>
      </w:pPr>
      <w:bookmarkStart w:id="2" w:name="_Toc88316614"/>
      <w:r>
        <w:lastRenderedPageBreak/>
        <w:t>Aufgaben</w:t>
      </w:r>
      <w:bookmarkEnd w:id="2"/>
    </w:p>
    <w:p w14:paraId="1DAB63F3" w14:textId="404058DB" w:rsidR="00F75BD0" w:rsidRDefault="00BF661A" w:rsidP="00BF661A">
      <w:pPr>
        <w:pStyle w:val="Heading2"/>
      </w:pPr>
      <w:bookmarkStart w:id="3" w:name="_Toc88316615"/>
      <w:r>
        <w:t>Anforderung 1</w:t>
      </w:r>
      <w:bookmarkEnd w:id="3"/>
    </w:p>
    <w:p w14:paraId="7F9DA604" w14:textId="48E3F2CB" w:rsidR="00BF661A" w:rsidRPr="00BF661A" w:rsidRDefault="00BF661A" w:rsidP="00BF661A">
      <w:r>
        <w:t xml:space="preserve">John und Wendy </w:t>
      </w:r>
      <w:r w:rsidR="00D17E79">
        <w:t>möchten, dass sie ihnen ein Farbkonzept vorlegen.</w:t>
      </w:r>
    </w:p>
    <w:p w14:paraId="574DA666" w14:textId="69A4B459" w:rsidR="00BF661A" w:rsidRDefault="00BF661A" w:rsidP="00F75BD0"/>
    <w:p w14:paraId="6EA7ADF2" w14:textId="32E7CC21" w:rsidR="001E13D0" w:rsidRDefault="001E13D0" w:rsidP="00F75BD0">
      <w:r>
        <w:t xml:space="preserve">Die Beiden stellen </w:t>
      </w:r>
      <w:r w:rsidR="002140FB">
        <w:t>folgende Anforderungen</w:t>
      </w:r>
      <w:r>
        <w:t>:</w:t>
      </w:r>
    </w:p>
    <w:p w14:paraId="57DC976F" w14:textId="286E6183" w:rsidR="001E13D0" w:rsidRDefault="00AB4561" w:rsidP="001E13D0">
      <w:pPr>
        <w:pStyle w:val="ListParagraph"/>
        <w:numPr>
          <w:ilvl w:val="0"/>
          <w:numId w:val="36"/>
        </w:numPr>
      </w:pPr>
      <w:r>
        <w:t>Wählen Sie eine Hauptfarbe aus (</w:t>
      </w:r>
      <w:hyperlink r:id="rId13" w:history="1">
        <w:r w:rsidR="00062D19" w:rsidRPr="000250FA">
          <w:rPr>
            <w:rStyle w:val="Hyperlink"/>
          </w:rPr>
          <w:t>https://paletton.com/</w:t>
        </w:r>
      </w:hyperlink>
      <w:r w:rsidR="00062D19">
        <w:t xml:space="preserve">  /  </w:t>
      </w:r>
      <w:hyperlink r:id="rId14" w:history="1">
        <w:r w:rsidR="00062D19" w:rsidRPr="000250FA">
          <w:rPr>
            <w:rStyle w:val="Hyperlink"/>
          </w:rPr>
          <w:t>https://palettegenerator.com/</w:t>
        </w:r>
      </w:hyperlink>
      <w:r w:rsidR="00062D19">
        <w:t xml:space="preserve"> )</w:t>
      </w:r>
    </w:p>
    <w:p w14:paraId="0C003A48" w14:textId="2D9FA3E6" w:rsidR="001E13D0" w:rsidRDefault="00AB4561" w:rsidP="001E13D0">
      <w:pPr>
        <w:pStyle w:val="ListParagraph"/>
        <w:numPr>
          <w:ilvl w:val="0"/>
          <w:numId w:val="36"/>
        </w:numPr>
      </w:pPr>
      <w:r>
        <w:t xml:space="preserve">Wählen Sie eine </w:t>
      </w:r>
      <w:r w:rsidR="00062D19">
        <w:t>k</w:t>
      </w:r>
      <w:r>
        <w:t>omplementäre Farbe zu der Hauptfarbe</w:t>
      </w:r>
      <w:r w:rsidR="00062D19">
        <w:t xml:space="preserve"> ( </w:t>
      </w:r>
      <w:hyperlink r:id="rId15" w:history="1">
        <w:r w:rsidR="00062D19" w:rsidRPr="000250FA">
          <w:rPr>
            <w:rStyle w:val="Hyperlink"/>
          </w:rPr>
          <w:t>https://paletton.com/</w:t>
        </w:r>
      </w:hyperlink>
      <w:r w:rsidR="00062D19">
        <w:t xml:space="preserve"> )</w:t>
      </w:r>
    </w:p>
    <w:p w14:paraId="1E2D24D3" w14:textId="605F8911" w:rsidR="00062D19" w:rsidRDefault="00062D19" w:rsidP="001E13D0">
      <w:pPr>
        <w:pStyle w:val="ListParagraph"/>
        <w:numPr>
          <w:ilvl w:val="0"/>
          <w:numId w:val="36"/>
        </w:numPr>
      </w:pPr>
      <w:r>
        <w:t>Erstellen Sie aus der Hauptfarbe drei Varianten und von der komplementären Farbe zwei Varianten (</w:t>
      </w:r>
      <w:hyperlink r:id="rId16" w:history="1">
        <w:r w:rsidRPr="000250FA">
          <w:rPr>
            <w:rStyle w:val="Hyperlink"/>
          </w:rPr>
          <w:t>https://co</w:t>
        </w:r>
        <w:r w:rsidRPr="000250FA">
          <w:rPr>
            <w:rStyle w:val="Hyperlink"/>
          </w:rPr>
          <w:t>o</w:t>
        </w:r>
        <w:r w:rsidRPr="000250FA">
          <w:rPr>
            <w:rStyle w:val="Hyperlink"/>
          </w:rPr>
          <w:t>lors.co/</w:t>
        </w:r>
      </w:hyperlink>
      <w:r>
        <w:t xml:space="preserve"> )</w:t>
      </w:r>
    </w:p>
    <w:p w14:paraId="4B09EC13" w14:textId="1E7383DD" w:rsidR="00062D19" w:rsidRDefault="00062D19" w:rsidP="00062D19">
      <w:pPr>
        <w:pStyle w:val="ListParagraph"/>
        <w:numPr>
          <w:ilvl w:val="1"/>
          <w:numId w:val="36"/>
        </w:numPr>
      </w:pPr>
      <w:r>
        <w:t>Verwenden Sie bei den Varianten für die Änderungen die HSL Werte. Die Varianten sollen sich nur in der Saturation und Luminance unterscheiden.</w:t>
      </w:r>
    </w:p>
    <w:p w14:paraId="4AEEDB05" w14:textId="21EBC9C4" w:rsidR="00523CA2" w:rsidRDefault="00523CA2" w:rsidP="00523CA2">
      <w:pPr>
        <w:pStyle w:val="ListParagraph"/>
        <w:numPr>
          <w:ilvl w:val="0"/>
          <w:numId w:val="36"/>
        </w:numPr>
      </w:pPr>
      <w:r>
        <w:t>Wählen Sie eine Hintergrundfarbe</w:t>
      </w:r>
    </w:p>
    <w:p w14:paraId="7259ABE2" w14:textId="710B1E87" w:rsidR="001E13D0" w:rsidRDefault="001E13D0" w:rsidP="00F75BD0"/>
    <w:p w14:paraId="6573A191" w14:textId="016FA495" w:rsidR="00523CA2" w:rsidRPr="003C24C5" w:rsidRDefault="00523CA2" w:rsidP="00523CA2">
      <w:pPr>
        <w:pStyle w:val="Heading3"/>
      </w:pPr>
      <w:bookmarkStart w:id="4" w:name="_Toc88316616"/>
      <w:r>
        <w:t>Aufgabe 1</w:t>
      </w:r>
      <w:bookmarkEnd w:id="4"/>
    </w:p>
    <w:p w14:paraId="529F04FF" w14:textId="398F9077" w:rsidR="00062D19" w:rsidRDefault="00062D19" w:rsidP="00F75BD0"/>
    <w:p w14:paraId="53A5F94D" w14:textId="763158F7" w:rsidR="00062D19" w:rsidRDefault="00062D19" w:rsidP="00F75BD0"/>
    <w:p w14:paraId="49396BF4" w14:textId="4002824E" w:rsidR="00070EE0" w:rsidRDefault="00070EE0" w:rsidP="00070EE0">
      <w:pPr>
        <w:rPr>
          <w:b/>
          <w:bCs/>
        </w:rPr>
      </w:pPr>
      <w:r>
        <w:rPr>
          <w:b/>
          <w:bCs/>
        </w:rPr>
        <w:t>Fügen Sie den coolors.co link ein:</w:t>
      </w:r>
    </w:p>
    <w:p w14:paraId="23855B86" w14:textId="2C8FAC95" w:rsidR="00066BF4" w:rsidRDefault="003C3B84" w:rsidP="00070EE0">
      <w:r w:rsidRPr="003C3B84">
        <w:t>Link:</w:t>
      </w:r>
      <w:r>
        <w:t xml:space="preserve"> </w:t>
      </w:r>
      <w:hyperlink r:id="rId17" w:history="1">
        <w:r w:rsidR="00066BF4" w:rsidRPr="00A65599">
          <w:rPr>
            <w:rStyle w:val="Hyperlink"/>
          </w:rPr>
          <w:t>https://coolors.co/2d337d-7e86f6-62669d-d3b152-cc9e1e</w:t>
        </w:r>
      </w:hyperlink>
    </w:p>
    <w:p w14:paraId="7F9561A9" w14:textId="6EB65A25" w:rsidR="003C3B84" w:rsidRDefault="003C3B84" w:rsidP="00070EE0"/>
    <w:p w14:paraId="4B78967E" w14:textId="6642E6D7" w:rsidR="00C650E3" w:rsidRDefault="003C3B84" w:rsidP="00070EE0">
      <w:r>
        <w:t>Kleiner Einblick:</w:t>
      </w:r>
      <w:r>
        <w:br/>
      </w:r>
      <w:r w:rsidR="00066BF4" w:rsidRPr="00066BF4">
        <w:drawing>
          <wp:inline distT="0" distB="0" distL="0" distR="0" wp14:anchorId="54B7B771" wp14:editId="12585945">
            <wp:extent cx="5940425" cy="32131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310"/>
                    </a:xfrm>
                    <a:prstGeom prst="rect">
                      <a:avLst/>
                    </a:prstGeom>
                  </pic:spPr>
                </pic:pic>
              </a:graphicData>
            </a:graphic>
          </wp:inline>
        </w:drawing>
      </w:r>
    </w:p>
    <w:p w14:paraId="3742D1BE" w14:textId="77777777" w:rsidR="00C650E3" w:rsidRPr="00523CA2" w:rsidRDefault="00C650E3" w:rsidP="00070EE0"/>
    <w:p w14:paraId="0DBA426E" w14:textId="3D932757" w:rsidR="00062D19" w:rsidRDefault="00062D19" w:rsidP="00F75BD0"/>
    <w:p w14:paraId="515902FB" w14:textId="5ED430DF" w:rsidR="00062D19" w:rsidRDefault="00062D19" w:rsidP="00F75BD0"/>
    <w:p w14:paraId="0D63C51D" w14:textId="340B20B6" w:rsidR="00062D19" w:rsidRDefault="00062D19" w:rsidP="00F75BD0">
      <w:pPr>
        <w:rPr>
          <w:b/>
          <w:bCs/>
        </w:rPr>
      </w:pPr>
      <w:r>
        <w:rPr>
          <w:b/>
          <w:bCs/>
        </w:rPr>
        <w:t xml:space="preserve">Fügen Sie die Farbpalette </w:t>
      </w:r>
      <w:r w:rsidR="00070EE0">
        <w:rPr>
          <w:b/>
          <w:bCs/>
        </w:rPr>
        <w:t>als Bild ein:</w:t>
      </w:r>
    </w:p>
    <w:p w14:paraId="29F2A7D5" w14:textId="5D1D5551" w:rsidR="00E0228A" w:rsidRDefault="00E0228A" w:rsidP="00F75BD0">
      <w:pPr>
        <w:rPr>
          <w:b/>
          <w:bCs/>
        </w:rPr>
      </w:pPr>
    </w:p>
    <w:p w14:paraId="495EF471" w14:textId="0042E3DA" w:rsidR="00E0228A" w:rsidRDefault="00E0228A" w:rsidP="00F75BD0">
      <w:r w:rsidRPr="00E0228A">
        <w:t xml:space="preserve">Farbpalette aus </w:t>
      </w:r>
      <w:hyperlink r:id="rId19" w:history="1">
        <w:r w:rsidRPr="00E0228A">
          <w:rPr>
            <w:rStyle w:val="Hyperlink"/>
          </w:rPr>
          <w:t>Create Natural Palettes from Images - Color Palette Generator</w:t>
        </w:r>
      </w:hyperlink>
      <w:r>
        <w:br/>
      </w:r>
      <w:r w:rsidRPr="00E0228A">
        <w:drawing>
          <wp:inline distT="0" distB="0" distL="0" distR="0" wp14:anchorId="2B795BF0" wp14:editId="16BD8924">
            <wp:extent cx="5940425" cy="2767330"/>
            <wp:effectExtent l="0" t="0" r="3175" b="0"/>
            <wp:docPr id="5" name="Picture 5"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e chart&#10;&#10;Description automatically generated with medium confidence"/>
                    <pic:cNvPicPr/>
                  </pic:nvPicPr>
                  <pic:blipFill>
                    <a:blip r:embed="rId20"/>
                    <a:stretch>
                      <a:fillRect/>
                    </a:stretch>
                  </pic:blipFill>
                  <pic:spPr>
                    <a:xfrm>
                      <a:off x="0" y="0"/>
                      <a:ext cx="5940425" cy="2767330"/>
                    </a:xfrm>
                    <a:prstGeom prst="rect">
                      <a:avLst/>
                    </a:prstGeom>
                  </pic:spPr>
                </pic:pic>
              </a:graphicData>
            </a:graphic>
          </wp:inline>
        </w:drawing>
      </w:r>
    </w:p>
    <w:p w14:paraId="212BD766" w14:textId="2CD88EC8" w:rsidR="00E0228A" w:rsidRDefault="00E0228A" w:rsidP="00F75BD0"/>
    <w:p w14:paraId="0AEA4BA7" w14:textId="0950570A" w:rsidR="00E0228A" w:rsidRDefault="00E0228A" w:rsidP="00F75BD0">
      <w:r>
        <w:t xml:space="preserve">Farbe gewählt: </w:t>
      </w:r>
      <w:r>
        <w:rPr>
          <w:rFonts w:ascii="Lucida Console" w:hAnsi="Lucida Console"/>
          <w:b/>
          <w:bCs/>
          <w:color w:val="414141"/>
          <w:sz w:val="23"/>
          <w:szCs w:val="23"/>
          <w:shd w:val="clear" w:color="auto" w:fill="FCFCF7"/>
        </w:rPr>
        <w:t>#2D337D</w:t>
      </w:r>
    </w:p>
    <w:p w14:paraId="6DA6DECA" w14:textId="35BDE3CB" w:rsidR="00E0228A" w:rsidRDefault="00E0228A" w:rsidP="00F75BD0"/>
    <w:p w14:paraId="11D633F8" w14:textId="77777777" w:rsidR="00E0228A" w:rsidRDefault="00E0228A" w:rsidP="00F75BD0"/>
    <w:p w14:paraId="18D6D931" w14:textId="77777777" w:rsidR="00E0228A" w:rsidRDefault="00E0228A" w:rsidP="00F75BD0"/>
    <w:p w14:paraId="71E989D3" w14:textId="77777777" w:rsidR="00E0228A" w:rsidRDefault="00E0228A" w:rsidP="00F75BD0"/>
    <w:p w14:paraId="27704750" w14:textId="77777777" w:rsidR="00E0228A" w:rsidRDefault="00E0228A" w:rsidP="00F75BD0"/>
    <w:p w14:paraId="74F9AA34" w14:textId="77777777" w:rsidR="00E0228A" w:rsidRDefault="00E0228A" w:rsidP="00F75BD0"/>
    <w:p w14:paraId="05EA1EAF" w14:textId="77777777" w:rsidR="00E0228A" w:rsidRDefault="00E0228A" w:rsidP="00F75BD0"/>
    <w:p w14:paraId="1C5BA24A" w14:textId="77777777" w:rsidR="00E0228A" w:rsidRDefault="00E0228A" w:rsidP="00F75BD0"/>
    <w:p w14:paraId="50D8B8B0" w14:textId="0678F212" w:rsidR="00E0228A" w:rsidRDefault="00E0228A" w:rsidP="00F75BD0">
      <w:r w:rsidRPr="00E0228A">
        <w:t xml:space="preserve">Farbpalette </w:t>
      </w:r>
      <w:r>
        <w:t xml:space="preserve">aus </w:t>
      </w:r>
      <w:hyperlink r:id="rId21" w:history="1">
        <w:r w:rsidRPr="00A65599">
          <w:rPr>
            <w:rStyle w:val="Hyperlink"/>
          </w:rPr>
          <w:t>https://paletton.com/</w:t>
        </w:r>
      </w:hyperlink>
    </w:p>
    <w:p w14:paraId="4860B258" w14:textId="1AABB161" w:rsidR="00E0228A" w:rsidRDefault="00E0228A" w:rsidP="00F75BD0">
      <w:r w:rsidRPr="00E0228A">
        <w:drawing>
          <wp:inline distT="0" distB="0" distL="0" distR="0" wp14:anchorId="24DB43AE" wp14:editId="0543F21B">
            <wp:extent cx="5940425" cy="3196590"/>
            <wp:effectExtent l="0" t="0" r="317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0425" cy="3196590"/>
                    </a:xfrm>
                    <a:prstGeom prst="rect">
                      <a:avLst/>
                    </a:prstGeom>
                  </pic:spPr>
                </pic:pic>
              </a:graphicData>
            </a:graphic>
          </wp:inline>
        </w:drawing>
      </w:r>
    </w:p>
    <w:p w14:paraId="47C09939" w14:textId="42C30862" w:rsidR="00E0228A" w:rsidRDefault="00E0228A" w:rsidP="00F75BD0"/>
    <w:p w14:paraId="4F2567ED" w14:textId="62526079" w:rsidR="00E0228A" w:rsidRPr="00E0228A" w:rsidRDefault="00E0228A" w:rsidP="00F75BD0">
      <w:r w:rsidRPr="00E0228A">
        <w:drawing>
          <wp:inline distT="0" distB="0" distL="0" distR="0" wp14:anchorId="0D4BED68" wp14:editId="15D78809">
            <wp:extent cx="5940425" cy="4237355"/>
            <wp:effectExtent l="0" t="0" r="3175"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23"/>
                    <a:stretch>
                      <a:fillRect/>
                    </a:stretch>
                  </pic:blipFill>
                  <pic:spPr>
                    <a:xfrm>
                      <a:off x="0" y="0"/>
                      <a:ext cx="5940425" cy="4237355"/>
                    </a:xfrm>
                    <a:prstGeom prst="rect">
                      <a:avLst/>
                    </a:prstGeom>
                  </pic:spPr>
                </pic:pic>
              </a:graphicData>
            </a:graphic>
          </wp:inline>
        </w:drawing>
      </w:r>
    </w:p>
    <w:p w14:paraId="30560E85" w14:textId="6733D320" w:rsidR="00070EE0" w:rsidRDefault="00070EE0" w:rsidP="00F75BD0"/>
    <w:p w14:paraId="4A3757DA" w14:textId="690FE370" w:rsidR="00E0228A" w:rsidRPr="00070EE0" w:rsidRDefault="00E0228A" w:rsidP="00F75BD0">
      <w:r>
        <w:t xml:space="preserve">Komplementärfarbe gewählt: </w:t>
      </w:r>
      <w:r w:rsidR="003C3B84" w:rsidRPr="003C3B84">
        <w:rPr>
          <w:b/>
          <w:bCs/>
        </w:rPr>
        <w:t>D3B152</w:t>
      </w:r>
    </w:p>
    <w:p w14:paraId="40D4BEBD" w14:textId="101B3F01" w:rsidR="00070EE0" w:rsidRDefault="00070EE0" w:rsidP="00F75BD0"/>
    <w:p w14:paraId="004CC037" w14:textId="76600710" w:rsidR="00523CA2" w:rsidRDefault="00523CA2" w:rsidP="00F75BD0"/>
    <w:p w14:paraId="040819FE" w14:textId="5273E2E0" w:rsidR="00523CA2" w:rsidRPr="003C24C5" w:rsidRDefault="00523CA2" w:rsidP="00523CA2">
      <w:pPr>
        <w:pStyle w:val="Heading3"/>
      </w:pPr>
      <w:bookmarkStart w:id="5" w:name="_Toc88316617"/>
      <w:r>
        <w:lastRenderedPageBreak/>
        <w:t>Aufgabe 2</w:t>
      </w:r>
      <w:bookmarkEnd w:id="5"/>
    </w:p>
    <w:p w14:paraId="270DE937" w14:textId="77777777" w:rsidR="00070EE0" w:rsidRPr="00070EE0" w:rsidRDefault="00070EE0" w:rsidP="00F75BD0"/>
    <w:p w14:paraId="4F5F2500" w14:textId="77777777" w:rsidR="00070EE0" w:rsidRPr="00070EE0" w:rsidRDefault="00070EE0" w:rsidP="00F75BD0"/>
    <w:p w14:paraId="241FC9F8" w14:textId="299014FB" w:rsidR="001E13D0" w:rsidRDefault="00062D19" w:rsidP="00F75BD0">
      <w:pPr>
        <w:rPr>
          <w:b/>
          <w:bCs/>
        </w:rPr>
      </w:pPr>
      <w:r>
        <w:rPr>
          <w:b/>
          <w:bCs/>
        </w:rPr>
        <w:t>Weshalb haben sie die entsprechende Hauptfarbe gewählt?</w:t>
      </w:r>
    </w:p>
    <w:p w14:paraId="76B3232B" w14:textId="7D314BBF" w:rsidR="00523CA2" w:rsidRDefault="00E0228A" w:rsidP="00F75BD0">
      <w:r>
        <w:t>Ich habe mich bei der Hauptfarbe für die Farbe #2D337D entschieden, da mir die Webseite «Color Palette Generator» aufgezeigt hat, dass diese Farbe am häufigsten im Logo vorkommt. Deshalb macht es meiner Meinung nach auch Sinn, die Webseite danach zu richten.</w:t>
      </w:r>
    </w:p>
    <w:p w14:paraId="4C9BA453" w14:textId="77777777" w:rsidR="00C650E3" w:rsidRDefault="00C650E3" w:rsidP="00F75BD0"/>
    <w:p w14:paraId="13762244" w14:textId="07DC0746" w:rsidR="00523CA2" w:rsidRDefault="00523CA2" w:rsidP="00523CA2">
      <w:pPr>
        <w:rPr>
          <w:b/>
          <w:bCs/>
        </w:rPr>
      </w:pPr>
      <w:r>
        <w:rPr>
          <w:b/>
          <w:bCs/>
        </w:rPr>
        <w:t>Für welche Hintergrundfarbe haben Sie sich entschieden und weshalb?</w:t>
      </w:r>
    </w:p>
    <w:p w14:paraId="1F0FCFFD" w14:textId="25CF0D38" w:rsidR="003C3B84" w:rsidRDefault="003C3B84" w:rsidP="00523CA2">
      <w:r w:rsidRPr="003C3B84">
        <w:rPr>
          <w:bCs/>
        </w:rPr>
        <w:t>Da</w:t>
      </w:r>
      <w:r>
        <w:rPr>
          <w:bCs/>
        </w:rPr>
        <w:t xml:space="preserve"> die meisten Leute sich immer noch an einen wissen Hintergrund gewöhnt sind, habe ich mich dazu entschieden meine Hintergrund auch weiss zu machen. Dass die Farbe aber in die Webseite passt habe ich noch einen ganz leichte stich von der </w:t>
      </w:r>
      <w:r>
        <w:t>Komplementärfarbe</w:t>
      </w:r>
      <w:r>
        <w:t xml:space="preserve"> D3B152 drin.</w:t>
      </w:r>
    </w:p>
    <w:p w14:paraId="133AEC8C" w14:textId="56916A1C" w:rsidR="003C3B84" w:rsidRDefault="003C3B84" w:rsidP="00523CA2"/>
    <w:p w14:paraId="23A0974E" w14:textId="0DD70D7B" w:rsidR="003C3B84" w:rsidRDefault="003C3B84" w:rsidP="00523CA2">
      <w:r>
        <w:t xml:space="preserve">Deshalb kommt folgender </w:t>
      </w:r>
      <w:r w:rsidR="00633511">
        <w:t>HSL-Wert</w:t>
      </w:r>
      <w:r>
        <w:t xml:space="preserve"> raus: </w:t>
      </w:r>
      <w:r w:rsidR="00633511" w:rsidRPr="00633511">
        <w:t>42, 100%, 98%</w:t>
      </w:r>
    </w:p>
    <w:p w14:paraId="0E2CD2D8" w14:textId="68A173EB" w:rsidR="00633511" w:rsidRDefault="00633511" w:rsidP="00523CA2"/>
    <w:p w14:paraId="14E8FB34" w14:textId="1100B1C1" w:rsidR="00633511" w:rsidRPr="00633511" w:rsidRDefault="00633511" w:rsidP="00523CA2">
      <w:pPr>
        <w:rPr>
          <w:b/>
          <w:bCs/>
        </w:rPr>
      </w:pPr>
      <w:r>
        <w:t>Kleiner Farbausschnitt:</w:t>
      </w:r>
      <w:r>
        <w:br/>
      </w:r>
      <w:r w:rsidRPr="00633511">
        <w:rPr>
          <w:b/>
          <w:bCs/>
        </w:rPr>
        <w:drawing>
          <wp:inline distT="0" distB="0" distL="0" distR="0" wp14:anchorId="1AB42458" wp14:editId="40762F48">
            <wp:extent cx="1838325" cy="1901959"/>
            <wp:effectExtent l="0" t="0" r="0" b="317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pic:nvPicPr>
                  <pic:blipFill>
                    <a:blip r:embed="rId24"/>
                    <a:stretch>
                      <a:fillRect/>
                    </a:stretch>
                  </pic:blipFill>
                  <pic:spPr>
                    <a:xfrm>
                      <a:off x="0" y="0"/>
                      <a:ext cx="1844046" cy="1907878"/>
                    </a:xfrm>
                    <a:prstGeom prst="rect">
                      <a:avLst/>
                    </a:prstGeom>
                  </pic:spPr>
                </pic:pic>
              </a:graphicData>
            </a:graphic>
          </wp:inline>
        </w:drawing>
      </w:r>
    </w:p>
    <w:p w14:paraId="360D38EF" w14:textId="2667CD5B" w:rsidR="00523CA2" w:rsidRDefault="00523CA2" w:rsidP="00523CA2"/>
    <w:p w14:paraId="773DEB41" w14:textId="44168FB0" w:rsidR="00C650E3" w:rsidRDefault="00C650E3" w:rsidP="00523CA2"/>
    <w:p w14:paraId="30933B3D" w14:textId="77777777" w:rsidR="00C650E3" w:rsidRDefault="00C650E3" w:rsidP="00523CA2"/>
    <w:p w14:paraId="3DAF64C4" w14:textId="6447948E" w:rsidR="001E0EEA" w:rsidRDefault="001E0EEA" w:rsidP="001E0EEA">
      <w:pPr>
        <w:pStyle w:val="Heading3"/>
      </w:pPr>
      <w:bookmarkStart w:id="6" w:name="_Toc88316618"/>
      <w:r>
        <w:t>Aufgabe 3</w:t>
      </w:r>
      <w:bookmarkEnd w:id="6"/>
    </w:p>
    <w:p w14:paraId="291B0A4B" w14:textId="0D6698A5" w:rsidR="001E0EEA" w:rsidRDefault="001E0EEA" w:rsidP="001E0EEA"/>
    <w:p w14:paraId="33FAAAAA" w14:textId="1A16A81C" w:rsidR="001E0EEA" w:rsidRDefault="00DD2CF0" w:rsidP="001E0EEA">
      <w:r>
        <w:t xml:space="preserve">Definieren Sie ein generelles CSS (general.css) und erstellen Sie in diesem mit CSS-Properties (--Name) alle definierten Farben mit hsl Werten. Die Datenstruktur der Webseite ist ihnen überlassen, z.B. können Sie die CSS Files in einem Ordner styles ablegen oder es nach ihren Vorstellungen </w:t>
      </w:r>
      <w:r w:rsidR="00066BF4">
        <w:t>gestalten</w:t>
      </w:r>
      <w:r>
        <w:t>.</w:t>
      </w:r>
    </w:p>
    <w:p w14:paraId="17128CC7" w14:textId="1E6BCB57" w:rsidR="001E0EEA" w:rsidRDefault="001E0EEA" w:rsidP="00523CA2"/>
    <w:p w14:paraId="358DFA0C" w14:textId="5DC6B0BC" w:rsidR="004C37F4" w:rsidRDefault="004C37F4" w:rsidP="004C37F4">
      <w:pPr>
        <w:rPr>
          <w:b/>
          <w:bCs/>
        </w:rPr>
      </w:pPr>
      <w:r>
        <w:rPr>
          <w:b/>
          <w:bCs/>
        </w:rPr>
        <w:t>Fügen Sie den Inhalt ein:</w:t>
      </w:r>
    </w:p>
    <w:p w14:paraId="23DF3C8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w:t>
      </w:r>
      <w:r w:rsidRPr="00066BF4">
        <w:rPr>
          <w:rFonts w:ascii="Consolas" w:hAnsi="Consolas"/>
          <w:color w:val="D4D4D4"/>
          <w:sz w:val="21"/>
          <w:szCs w:val="21"/>
          <w:lang w:eastAsia="de-CH"/>
        </w:rPr>
        <w:t xml:space="preserve">: </w:t>
      </w:r>
      <w:proofErr w:type="gramStart"/>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33%</w:t>
      </w:r>
      <w:r w:rsidRPr="00066BF4">
        <w:rPr>
          <w:rFonts w:ascii="Consolas" w:hAnsi="Consolas"/>
          <w:color w:val="D4D4D4"/>
          <w:sz w:val="21"/>
          <w:szCs w:val="21"/>
          <w:lang w:eastAsia="de-CH"/>
        </w:rPr>
        <w:t>);</w:t>
      </w:r>
    </w:p>
    <w:p w14:paraId="46230F5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--color-mainColorBright</w:t>
      </w:r>
      <w:r w:rsidRPr="00066BF4">
        <w:rPr>
          <w:rFonts w:ascii="Consolas" w:hAnsi="Consolas"/>
          <w:color w:val="D4D4D4"/>
          <w:sz w:val="21"/>
          <w:szCs w:val="21"/>
          <w:lang w:eastAsia="de-CH"/>
        </w:rPr>
        <w:t xml:space="preserve">: </w:t>
      </w:r>
      <w:proofErr w:type="gramStart"/>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87%</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73%</w:t>
      </w:r>
      <w:r w:rsidRPr="00066BF4">
        <w:rPr>
          <w:rFonts w:ascii="Consolas" w:hAnsi="Consolas"/>
          <w:color w:val="D4D4D4"/>
          <w:sz w:val="21"/>
          <w:szCs w:val="21"/>
          <w:lang w:eastAsia="de-CH"/>
        </w:rPr>
        <w:t>);</w:t>
      </w:r>
    </w:p>
    <w:p w14:paraId="4A1165AF"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--color-mainColorMatt</w:t>
      </w:r>
      <w:r w:rsidRPr="00066BF4">
        <w:rPr>
          <w:rFonts w:ascii="Consolas" w:hAnsi="Consolas"/>
          <w:color w:val="D4D4D4"/>
          <w:sz w:val="21"/>
          <w:szCs w:val="21"/>
          <w:lang w:eastAsia="de-CH"/>
        </w:rPr>
        <w:t xml:space="preserve">: </w:t>
      </w:r>
      <w:proofErr w:type="gramStart"/>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236</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23%</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50%</w:t>
      </w:r>
      <w:r w:rsidRPr="00066BF4">
        <w:rPr>
          <w:rFonts w:ascii="Consolas" w:hAnsi="Consolas"/>
          <w:color w:val="D4D4D4"/>
          <w:sz w:val="21"/>
          <w:szCs w:val="21"/>
          <w:lang w:eastAsia="de-CH"/>
        </w:rPr>
        <w:t>);</w:t>
      </w:r>
    </w:p>
    <w:p w14:paraId="1876D0EE" w14:textId="77777777" w:rsidR="00066BF4" w:rsidRPr="00066BF4" w:rsidRDefault="00066BF4" w:rsidP="00066BF4">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--color-complementaryColor</w:t>
      </w:r>
      <w:r w:rsidRPr="00066BF4">
        <w:rPr>
          <w:rFonts w:ascii="Consolas" w:hAnsi="Consolas"/>
          <w:color w:val="D4D4D4"/>
          <w:sz w:val="21"/>
          <w:szCs w:val="21"/>
          <w:lang w:eastAsia="de-CH"/>
        </w:rPr>
        <w:t xml:space="preserve">: </w:t>
      </w:r>
      <w:proofErr w:type="gramStart"/>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59%</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57%</w:t>
      </w:r>
      <w:r w:rsidRPr="00066BF4">
        <w:rPr>
          <w:rFonts w:ascii="Consolas" w:hAnsi="Consolas"/>
          <w:color w:val="D4D4D4"/>
          <w:sz w:val="21"/>
          <w:szCs w:val="21"/>
          <w:lang w:eastAsia="de-CH"/>
        </w:rPr>
        <w:t>);</w:t>
      </w:r>
    </w:p>
    <w:p w14:paraId="0D1FE0B6" w14:textId="6086729A" w:rsidR="004C37F4" w:rsidRPr="00EA7683" w:rsidRDefault="00066BF4" w:rsidP="00EA7683">
      <w:pPr>
        <w:shd w:val="clear" w:color="auto" w:fill="1E1E1E"/>
        <w:spacing w:line="285" w:lineRule="atLeast"/>
        <w:rPr>
          <w:rFonts w:ascii="Consolas" w:hAnsi="Consolas"/>
          <w:color w:val="D4D4D4"/>
          <w:sz w:val="21"/>
          <w:szCs w:val="21"/>
          <w:lang w:eastAsia="de-CH"/>
        </w:rPr>
      </w:pPr>
      <w:r w:rsidRPr="00066BF4">
        <w:rPr>
          <w:rFonts w:ascii="Consolas" w:hAnsi="Consolas"/>
          <w:color w:val="D4D4D4"/>
          <w:sz w:val="21"/>
          <w:szCs w:val="21"/>
          <w:lang w:eastAsia="de-CH"/>
        </w:rPr>
        <w:t xml:space="preserve">    </w:t>
      </w:r>
      <w:r w:rsidRPr="00066BF4">
        <w:rPr>
          <w:rFonts w:ascii="Consolas" w:hAnsi="Consolas"/>
          <w:color w:val="9CDCFE"/>
          <w:sz w:val="21"/>
          <w:szCs w:val="21"/>
          <w:lang w:eastAsia="de-CH"/>
        </w:rPr>
        <w:t>--color-complementaryColorEdel</w:t>
      </w:r>
      <w:r w:rsidRPr="00066BF4">
        <w:rPr>
          <w:rFonts w:ascii="Consolas" w:hAnsi="Consolas"/>
          <w:color w:val="D4D4D4"/>
          <w:sz w:val="21"/>
          <w:szCs w:val="21"/>
          <w:lang w:eastAsia="de-CH"/>
        </w:rPr>
        <w:t xml:space="preserve">: </w:t>
      </w:r>
      <w:proofErr w:type="gramStart"/>
      <w:r w:rsidRPr="00066BF4">
        <w:rPr>
          <w:rFonts w:ascii="Consolas" w:hAnsi="Consolas"/>
          <w:color w:val="DCDCAA"/>
          <w:sz w:val="21"/>
          <w:szCs w:val="21"/>
          <w:lang w:eastAsia="de-CH"/>
        </w:rPr>
        <w:t>hsl</w:t>
      </w:r>
      <w:r w:rsidRPr="00066BF4">
        <w:rPr>
          <w:rFonts w:ascii="Consolas" w:hAnsi="Consolas"/>
          <w:color w:val="D4D4D4"/>
          <w:sz w:val="21"/>
          <w:szCs w:val="21"/>
          <w:lang w:eastAsia="de-CH"/>
        </w:rPr>
        <w:t>(</w:t>
      </w:r>
      <w:proofErr w:type="gramEnd"/>
      <w:r w:rsidRPr="00066BF4">
        <w:rPr>
          <w:rFonts w:ascii="Consolas" w:hAnsi="Consolas"/>
          <w:color w:val="B5CEA8"/>
          <w:sz w:val="21"/>
          <w:szCs w:val="21"/>
          <w:lang w:eastAsia="de-CH"/>
        </w:rPr>
        <w:t>44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74%</w:t>
      </w:r>
      <w:r w:rsidRPr="00066BF4">
        <w:rPr>
          <w:rFonts w:ascii="Consolas" w:hAnsi="Consolas"/>
          <w:color w:val="D4D4D4"/>
          <w:sz w:val="21"/>
          <w:szCs w:val="21"/>
          <w:lang w:eastAsia="de-CH"/>
        </w:rPr>
        <w:t xml:space="preserve">, </w:t>
      </w:r>
      <w:r w:rsidRPr="00066BF4">
        <w:rPr>
          <w:rFonts w:ascii="Consolas" w:hAnsi="Consolas"/>
          <w:color w:val="B5CEA8"/>
          <w:sz w:val="21"/>
          <w:szCs w:val="21"/>
          <w:lang w:eastAsia="de-CH"/>
        </w:rPr>
        <w:t>46%</w:t>
      </w:r>
      <w:r w:rsidRPr="00066BF4">
        <w:rPr>
          <w:rFonts w:ascii="Consolas" w:hAnsi="Consolas"/>
          <w:color w:val="D4D4D4"/>
          <w:sz w:val="21"/>
          <w:szCs w:val="21"/>
          <w:lang w:eastAsia="de-CH"/>
        </w:rPr>
        <w:t>);</w:t>
      </w:r>
    </w:p>
    <w:p w14:paraId="5A377979" w14:textId="4E602921" w:rsidR="00C650E3" w:rsidRDefault="00C650E3" w:rsidP="004C37F4"/>
    <w:p w14:paraId="5A16AAD5" w14:textId="1DA8D0A2" w:rsidR="00C650E3" w:rsidRDefault="00C650E3" w:rsidP="004C37F4"/>
    <w:p w14:paraId="705892F1" w14:textId="4FD142B9" w:rsidR="00C650E3" w:rsidRDefault="00C650E3" w:rsidP="004C37F4"/>
    <w:p w14:paraId="29F9954A" w14:textId="77777777" w:rsidR="00C650E3" w:rsidRPr="004C37F4" w:rsidRDefault="00C650E3" w:rsidP="004C37F4"/>
    <w:p w14:paraId="286493FC" w14:textId="789E6C82" w:rsidR="004C37F4" w:rsidRDefault="004C37F4">
      <w:r>
        <w:br w:type="page"/>
      </w:r>
    </w:p>
    <w:p w14:paraId="2C0C43F3" w14:textId="7528BCF9" w:rsidR="001E13D0" w:rsidRDefault="001E13D0" w:rsidP="001E13D0">
      <w:pPr>
        <w:pStyle w:val="Heading2"/>
      </w:pPr>
      <w:bookmarkStart w:id="7" w:name="_Toc88316619"/>
      <w:r>
        <w:lastRenderedPageBreak/>
        <w:t>Anforderung 2</w:t>
      </w:r>
      <w:bookmarkEnd w:id="7"/>
    </w:p>
    <w:p w14:paraId="36E69026" w14:textId="77777777" w:rsidR="00523CA2" w:rsidRPr="00523CA2" w:rsidRDefault="00523CA2" w:rsidP="00523CA2"/>
    <w:p w14:paraId="7B82B717" w14:textId="79C6F754" w:rsidR="00523CA2" w:rsidRPr="00BF661A" w:rsidRDefault="00523CA2" w:rsidP="00523CA2">
      <w:r>
        <w:t>John und Wendy möchten, dass sie sich für die Schrift</w:t>
      </w:r>
      <w:r w:rsidR="001E0EEA">
        <w:t>en und die Schriftfarbe entscheiden.</w:t>
      </w:r>
    </w:p>
    <w:p w14:paraId="60B6D940" w14:textId="77777777" w:rsidR="00523CA2" w:rsidRDefault="00523CA2" w:rsidP="00523CA2"/>
    <w:p w14:paraId="61B95BAB" w14:textId="77777777" w:rsidR="00523CA2" w:rsidRDefault="00523CA2" w:rsidP="00523CA2">
      <w:r>
        <w:t>Die Beiden stellen folgende Anforderungen:</w:t>
      </w:r>
    </w:p>
    <w:p w14:paraId="5308015A" w14:textId="3B99CC21" w:rsidR="00523CA2" w:rsidRDefault="001E0EEA" w:rsidP="00523CA2">
      <w:pPr>
        <w:pStyle w:val="ListParagraph"/>
        <w:numPr>
          <w:ilvl w:val="0"/>
          <w:numId w:val="36"/>
        </w:numPr>
      </w:pPr>
      <w:r>
        <w:t>Es soll eine Schriftart für den Titel und eine für den restlichen Text ausgesucht werden.</w:t>
      </w:r>
    </w:p>
    <w:p w14:paraId="1638D9D2" w14:textId="46DEA0A4" w:rsidR="001E0EEA" w:rsidRDefault="004C37F4" w:rsidP="00523CA2">
      <w:pPr>
        <w:pStyle w:val="ListParagraph"/>
        <w:numPr>
          <w:ilvl w:val="0"/>
          <w:numId w:val="36"/>
        </w:numPr>
      </w:pPr>
      <w:r>
        <w:t>Wählen Sie eine generische Schriftart als Backup</w:t>
      </w:r>
    </w:p>
    <w:p w14:paraId="65C5888B" w14:textId="6175D8A4" w:rsidR="00E344C4" w:rsidRDefault="00E344C4" w:rsidP="00523CA2">
      <w:pPr>
        <w:pStyle w:val="ListParagraph"/>
        <w:numPr>
          <w:ilvl w:val="0"/>
          <w:numId w:val="36"/>
        </w:numPr>
      </w:pPr>
      <w:r>
        <w:t>Definieren Sie die Abstände für ihre Webseite (line-height und letter-spacing)</w:t>
      </w:r>
    </w:p>
    <w:p w14:paraId="0104F78E" w14:textId="76298A7F" w:rsidR="00E344C4" w:rsidRDefault="00E344C4" w:rsidP="00523CA2">
      <w:pPr>
        <w:pStyle w:val="ListParagraph"/>
        <w:numPr>
          <w:ilvl w:val="0"/>
          <w:numId w:val="36"/>
        </w:numPr>
      </w:pPr>
      <w:r>
        <w:t>Wählen Sie eine Schriftfarbe.</w:t>
      </w:r>
    </w:p>
    <w:p w14:paraId="596464FA" w14:textId="77777777" w:rsidR="00523CA2" w:rsidRPr="00523CA2" w:rsidRDefault="00523CA2" w:rsidP="00523CA2"/>
    <w:p w14:paraId="1F9CCFA5" w14:textId="77777777" w:rsidR="00E344C4" w:rsidRPr="003C24C5" w:rsidRDefault="00E344C4" w:rsidP="00E344C4">
      <w:pPr>
        <w:pStyle w:val="Heading3"/>
      </w:pPr>
      <w:bookmarkStart w:id="8" w:name="_Toc88316620"/>
      <w:r>
        <w:t>Aufgabe 1</w:t>
      </w:r>
      <w:bookmarkEnd w:id="8"/>
    </w:p>
    <w:p w14:paraId="4A5D1996" w14:textId="262E3C46" w:rsidR="001E13D0" w:rsidRDefault="00E344C4" w:rsidP="001E13D0">
      <w:r>
        <w:t xml:space="preserve">Wählen Sie zwei Schriftarten aus, eine </w:t>
      </w:r>
      <w:r w:rsidRPr="00B672BA">
        <w:rPr>
          <w:b/>
          <w:bCs/>
        </w:rPr>
        <w:t>für den Titel</w:t>
      </w:r>
      <w:r>
        <w:t xml:space="preserve"> und eine für den </w:t>
      </w:r>
      <w:r w:rsidRPr="00B672BA">
        <w:rPr>
          <w:b/>
          <w:bCs/>
        </w:rPr>
        <w:t>restlichen Text</w:t>
      </w:r>
      <w:r>
        <w:t xml:space="preserve">. Es ist ihnen überlassen, ob sie Standardschriftarten wählen oder Fonts importieren von z.B. </w:t>
      </w:r>
      <w:hyperlink r:id="rId25" w:history="1">
        <w:r w:rsidRPr="000250FA">
          <w:rPr>
            <w:rStyle w:val="Hyperlink"/>
          </w:rPr>
          <w:t>https://fonts.google.com/</w:t>
        </w:r>
      </w:hyperlink>
      <w:r>
        <w:t xml:space="preserve"> </w:t>
      </w:r>
      <w:r w:rsidR="00401AD1">
        <w:t>. Wählen Sie ebenfalls eine generische Schriftart.</w:t>
      </w:r>
    </w:p>
    <w:p w14:paraId="7A118C25" w14:textId="0E3A6E8A" w:rsidR="00E344C4" w:rsidRDefault="00E344C4" w:rsidP="001E13D0"/>
    <w:p w14:paraId="72AF6ACA" w14:textId="18E0F078" w:rsidR="00E344C4" w:rsidRDefault="00E344C4" w:rsidP="001E13D0">
      <w:r w:rsidRPr="00B82B48">
        <w:rPr>
          <w:b/>
          <w:bCs/>
        </w:rPr>
        <w:t>TIPP:</w:t>
      </w:r>
      <w:r>
        <w:t xml:space="preserve"> Der Import muss immer zuoberst im CSS File definiert werden vor allen andern CSS-Eigenschaften. Importierte Schriften benötigen länger beim Laden.</w:t>
      </w:r>
    </w:p>
    <w:p w14:paraId="0875E01F" w14:textId="5CB1E20F" w:rsidR="00B82B48" w:rsidRDefault="00B82B48" w:rsidP="001E13D0"/>
    <w:p w14:paraId="2F3A3B75" w14:textId="6807C175" w:rsidR="00B82B48" w:rsidRDefault="00B82B48" w:rsidP="001E13D0"/>
    <w:p w14:paraId="0C958A10" w14:textId="77777777" w:rsidR="00B82B48" w:rsidRDefault="00B82B48" w:rsidP="001E13D0"/>
    <w:p w14:paraId="5058C67A" w14:textId="73018EF9" w:rsidR="00B82B48" w:rsidRDefault="00B82B48" w:rsidP="001E13D0">
      <w:r>
        <w:t xml:space="preserve">Erstellen Sie eine neue </w:t>
      </w:r>
      <w:proofErr w:type="gramStart"/>
      <w:r>
        <w:t>CSS Datei</w:t>
      </w:r>
      <w:proofErr w:type="gramEnd"/>
      <w:r>
        <w:t xml:space="preserve"> (typography.css) und definieren Sie in diesem die Fonts.</w:t>
      </w:r>
    </w:p>
    <w:p w14:paraId="1DD6EAEA" w14:textId="58FED3D2" w:rsidR="00B82B48" w:rsidRDefault="00B82B48" w:rsidP="001E13D0"/>
    <w:p w14:paraId="4310FDB3" w14:textId="4C0EB3F9" w:rsidR="00B82B48" w:rsidRDefault="00B82B48" w:rsidP="001E13D0">
      <w:r>
        <w:t>Damit im HTML später nur ein File importiert werden muss, können diese über einen Import in einem File definiert werden.</w:t>
      </w:r>
    </w:p>
    <w:p w14:paraId="6B1B3AA9" w14:textId="0EA6521E" w:rsidR="00B82B48" w:rsidRDefault="00B82B48" w:rsidP="001E13D0"/>
    <w:p w14:paraId="1DA911F5" w14:textId="42F8712A" w:rsidR="00B82B48" w:rsidRDefault="00B82B48" w:rsidP="001E13D0">
      <w:pPr>
        <w:rPr>
          <w:lang w:val="en-US"/>
        </w:rPr>
      </w:pPr>
      <w:r w:rsidRPr="00B82B48">
        <w:rPr>
          <w:lang w:val="en-US"/>
        </w:rPr>
        <w:t>Z.B. in main.css</w:t>
      </w:r>
      <w:r>
        <w:rPr>
          <w:lang w:val="en-US"/>
        </w:rPr>
        <w:t>:</w:t>
      </w:r>
    </w:p>
    <w:p w14:paraId="501A2F53" w14:textId="17965F8B" w:rsidR="00B82B48" w:rsidRDefault="00B82B48" w:rsidP="001E13D0">
      <w:pPr>
        <w:rPr>
          <w:lang w:val="en-US"/>
        </w:rPr>
      </w:pPr>
    </w:p>
    <w:p w14:paraId="4175DDCD" w14:textId="77777777" w:rsidR="00B82B48" w:rsidRPr="00B82B48" w:rsidRDefault="00B82B48" w:rsidP="00B82B48">
      <w:pPr>
        <w:shd w:val="clear" w:color="auto" w:fill="1E1E1E"/>
        <w:spacing w:line="285" w:lineRule="atLeast"/>
        <w:rPr>
          <w:rFonts w:ascii="Consolas" w:hAnsi="Consolas"/>
          <w:color w:val="D4D4D4"/>
          <w:sz w:val="21"/>
          <w:szCs w:val="21"/>
          <w:lang w:val="en-US" w:eastAsia="de-CH"/>
        </w:rPr>
      </w:pPr>
      <w:r w:rsidRPr="00B82B48">
        <w:rPr>
          <w:rFonts w:ascii="Consolas" w:hAnsi="Consolas"/>
          <w:color w:val="C586C0"/>
          <w:sz w:val="21"/>
          <w:szCs w:val="21"/>
          <w:lang w:val="en-US" w:eastAsia="de-CH"/>
        </w:rPr>
        <w:t>@Import</w:t>
      </w:r>
      <w:r w:rsidRPr="00B82B48">
        <w:rPr>
          <w:rFonts w:ascii="Consolas" w:hAnsi="Consolas"/>
          <w:color w:val="D4D4D4"/>
          <w:sz w:val="21"/>
          <w:szCs w:val="21"/>
          <w:lang w:val="en-US" w:eastAsia="de-CH"/>
        </w:rPr>
        <w:t xml:space="preserve"> </w:t>
      </w:r>
      <w:r w:rsidRPr="00B82B48">
        <w:rPr>
          <w:rFonts w:ascii="Consolas" w:hAnsi="Consolas"/>
          <w:color w:val="DCDCAA"/>
          <w:sz w:val="21"/>
          <w:szCs w:val="21"/>
          <w:lang w:val="en-US" w:eastAsia="de-CH"/>
        </w:rPr>
        <w:t>url</w:t>
      </w:r>
      <w:r w:rsidRPr="00B82B48">
        <w:rPr>
          <w:rFonts w:ascii="Consolas" w:hAnsi="Consolas"/>
          <w:color w:val="D4D4D4"/>
          <w:sz w:val="21"/>
          <w:szCs w:val="21"/>
          <w:lang w:val="en-US" w:eastAsia="de-CH"/>
        </w:rPr>
        <w:t>(</w:t>
      </w:r>
      <w:r w:rsidRPr="00B82B48">
        <w:rPr>
          <w:rFonts w:ascii="Consolas" w:hAnsi="Consolas"/>
          <w:color w:val="CE9178"/>
          <w:sz w:val="21"/>
          <w:szCs w:val="21"/>
          <w:lang w:val="en-US" w:eastAsia="de-CH"/>
        </w:rPr>
        <w:t>'/styles/general.css'</w:t>
      </w:r>
      <w:proofErr w:type="gramStart"/>
      <w:r w:rsidRPr="00B82B48">
        <w:rPr>
          <w:rFonts w:ascii="Consolas" w:hAnsi="Consolas"/>
          <w:color w:val="D4D4D4"/>
          <w:sz w:val="21"/>
          <w:szCs w:val="21"/>
          <w:lang w:val="en-US" w:eastAsia="de-CH"/>
        </w:rPr>
        <w:t>);</w:t>
      </w:r>
      <w:proofErr w:type="gramEnd"/>
    </w:p>
    <w:p w14:paraId="61CAD46B"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r w:rsidRPr="00B82B48">
        <w:rPr>
          <w:rFonts w:ascii="Consolas" w:hAnsi="Consolas"/>
          <w:color w:val="C586C0"/>
          <w:sz w:val="21"/>
          <w:szCs w:val="21"/>
          <w:lang w:eastAsia="de-CH"/>
        </w:rPr>
        <w:t>@Import</w:t>
      </w:r>
      <w:r w:rsidRPr="00B82B48">
        <w:rPr>
          <w:rFonts w:ascii="Consolas" w:hAnsi="Consolas"/>
          <w:color w:val="D4D4D4"/>
          <w:sz w:val="21"/>
          <w:szCs w:val="21"/>
          <w:lang w:eastAsia="de-CH"/>
        </w:rPr>
        <w:t xml:space="preserve"> </w:t>
      </w:r>
      <w:r w:rsidRPr="00B82B48">
        <w:rPr>
          <w:rFonts w:ascii="Consolas" w:hAnsi="Consolas"/>
          <w:color w:val="DCDCAA"/>
          <w:sz w:val="21"/>
          <w:szCs w:val="21"/>
          <w:lang w:eastAsia="de-CH"/>
        </w:rPr>
        <w:t>url</w:t>
      </w:r>
      <w:r w:rsidRPr="00B82B48">
        <w:rPr>
          <w:rFonts w:ascii="Consolas" w:hAnsi="Consolas"/>
          <w:color w:val="D4D4D4"/>
          <w:sz w:val="21"/>
          <w:szCs w:val="21"/>
          <w:lang w:eastAsia="de-CH"/>
        </w:rPr>
        <w:t>(</w:t>
      </w:r>
      <w:r w:rsidRPr="00B82B48">
        <w:rPr>
          <w:rFonts w:ascii="Consolas" w:hAnsi="Consolas"/>
          <w:color w:val="CE9178"/>
          <w:sz w:val="21"/>
          <w:szCs w:val="21"/>
          <w:lang w:eastAsia="de-CH"/>
        </w:rPr>
        <w:t>'/styles/typography.css'</w:t>
      </w:r>
      <w:r w:rsidRPr="00B82B48">
        <w:rPr>
          <w:rFonts w:ascii="Consolas" w:hAnsi="Consolas"/>
          <w:color w:val="D4D4D4"/>
          <w:sz w:val="21"/>
          <w:szCs w:val="21"/>
          <w:lang w:eastAsia="de-CH"/>
        </w:rPr>
        <w:t>);</w:t>
      </w:r>
    </w:p>
    <w:p w14:paraId="3D43E9A2" w14:textId="77777777" w:rsidR="00B82B48" w:rsidRPr="00B82B48" w:rsidRDefault="00B82B48" w:rsidP="00B82B48">
      <w:pPr>
        <w:shd w:val="clear" w:color="auto" w:fill="1E1E1E"/>
        <w:spacing w:line="285" w:lineRule="atLeast"/>
        <w:rPr>
          <w:rFonts w:ascii="Consolas" w:hAnsi="Consolas"/>
          <w:color w:val="D4D4D4"/>
          <w:sz w:val="21"/>
          <w:szCs w:val="21"/>
          <w:lang w:eastAsia="de-CH"/>
        </w:rPr>
      </w:pPr>
    </w:p>
    <w:p w14:paraId="7EDC098B" w14:textId="45612510" w:rsidR="00B82B48" w:rsidRPr="00E54CF7" w:rsidRDefault="00B82B48" w:rsidP="001E13D0"/>
    <w:p w14:paraId="35D56F14" w14:textId="77777777" w:rsidR="00B82B48" w:rsidRDefault="00B82B48" w:rsidP="00B82B48">
      <w:pPr>
        <w:rPr>
          <w:b/>
          <w:bCs/>
        </w:rPr>
      </w:pPr>
      <w:r>
        <w:rPr>
          <w:b/>
          <w:bCs/>
        </w:rPr>
        <w:t>Fügen Sie den Inhalt ein:</w:t>
      </w:r>
    </w:p>
    <w:p w14:paraId="3AD7B2AD" w14:textId="581311F4" w:rsidR="00B82B48" w:rsidRDefault="00B82B48" w:rsidP="001E13D0"/>
    <w:p w14:paraId="779FB60A" w14:textId="77777777" w:rsidR="00B82B48" w:rsidRPr="00B82B48" w:rsidRDefault="00B82B48" w:rsidP="001E13D0"/>
    <w:p w14:paraId="5FDE3225" w14:textId="16630C79" w:rsidR="00B82B48" w:rsidRDefault="00B82B48" w:rsidP="00B82B48">
      <w:r w:rsidRPr="00B82B48">
        <w:rPr>
          <w:b/>
          <w:bCs/>
        </w:rPr>
        <w:t>TIPP:</w:t>
      </w:r>
      <w:r>
        <w:t xml:space="preserve"> Wenn Sie den </w:t>
      </w:r>
      <w:proofErr w:type="gramStart"/>
      <w:r>
        <w:t>Selektor :root</w:t>
      </w:r>
      <w:proofErr w:type="gramEnd"/>
      <w:r>
        <w:t xml:space="preserve"> verwenden wird die entsprechende Einstellung auf das erste Element auf einer Seite angewendet und wird von diesem weitervererbt.</w:t>
      </w:r>
    </w:p>
    <w:p w14:paraId="0C7F02EA" w14:textId="4A88C5CA" w:rsidR="00C650E3" w:rsidRDefault="00C650E3">
      <w:r>
        <w:br w:type="page"/>
      </w:r>
    </w:p>
    <w:p w14:paraId="21D10741" w14:textId="5FC26A77" w:rsidR="00B672BA" w:rsidRPr="003C24C5" w:rsidRDefault="00B672BA" w:rsidP="00B672BA">
      <w:pPr>
        <w:pStyle w:val="Heading3"/>
      </w:pPr>
      <w:bookmarkStart w:id="9" w:name="_Toc88316621"/>
      <w:r>
        <w:lastRenderedPageBreak/>
        <w:t>Aufgabe 2</w:t>
      </w:r>
      <w:bookmarkEnd w:id="9"/>
    </w:p>
    <w:p w14:paraId="5964A24C" w14:textId="6B0BCE46" w:rsidR="0090373F" w:rsidRDefault="00B672BA" w:rsidP="001E13D0">
      <w:r>
        <w:t>Definieren Sie die Abstände der Texte (line-height und letter-spacing)</w:t>
      </w:r>
    </w:p>
    <w:p w14:paraId="3EF53583" w14:textId="6012B396" w:rsidR="00B672BA" w:rsidRDefault="00B672BA" w:rsidP="001E13D0"/>
    <w:p w14:paraId="200D20F7" w14:textId="77777777" w:rsidR="00B672BA" w:rsidRDefault="00B672BA" w:rsidP="00B672BA">
      <w:pPr>
        <w:rPr>
          <w:b/>
          <w:bCs/>
        </w:rPr>
      </w:pPr>
      <w:r>
        <w:rPr>
          <w:b/>
          <w:bCs/>
        </w:rPr>
        <w:t>Fügen Sie den Inhalt ein:</w:t>
      </w:r>
    </w:p>
    <w:p w14:paraId="1A0E08FA" w14:textId="078A1068" w:rsidR="00B672BA" w:rsidRDefault="00B672BA" w:rsidP="001E13D0"/>
    <w:p w14:paraId="56A40F4A" w14:textId="77777777" w:rsidR="00C650E3" w:rsidRDefault="00C650E3" w:rsidP="001E13D0"/>
    <w:p w14:paraId="05313062" w14:textId="77777777" w:rsidR="00B6201A" w:rsidRDefault="00B6201A">
      <w:pPr>
        <w:rPr>
          <w:color w:val="000000" w:themeColor="text1"/>
        </w:rPr>
      </w:pPr>
    </w:p>
    <w:p w14:paraId="36220F8C" w14:textId="515BBF7A" w:rsidR="00B672BA" w:rsidRPr="003C24C5" w:rsidRDefault="00B672BA" w:rsidP="00B672BA">
      <w:pPr>
        <w:pStyle w:val="Heading3"/>
      </w:pPr>
      <w:bookmarkStart w:id="10" w:name="_Toc88316622"/>
      <w:r>
        <w:t>Aufgabe 3</w:t>
      </w:r>
      <w:bookmarkEnd w:id="10"/>
    </w:p>
    <w:p w14:paraId="2DAD47EC" w14:textId="255DEE31" w:rsidR="003F2512" w:rsidRDefault="00B672BA" w:rsidP="003F2512">
      <w:r>
        <w:t>Entscheiden Sie sich für eine Schriftfarbe und ergänzen Sie diese bei den Farben. Prüfen Sie die Schriftfarbe mit der Hintergrundfarbe, Hauptfarbe und die komplementäre Farbe (</w:t>
      </w:r>
      <w:hyperlink r:id="rId26" w:history="1">
        <w:r w:rsidRPr="000250FA">
          <w:rPr>
            <w:rStyle w:val="Hyperlink"/>
          </w:rPr>
          <w:t>http://colorsafe.co/</w:t>
        </w:r>
      </w:hyperlink>
      <w:r>
        <w:t>).</w:t>
      </w:r>
    </w:p>
    <w:p w14:paraId="383BE520" w14:textId="77777777" w:rsidR="00C650E3" w:rsidRDefault="00C650E3"/>
    <w:p w14:paraId="1E2D2377" w14:textId="77777777" w:rsidR="00C650E3" w:rsidRDefault="00C650E3"/>
    <w:p w14:paraId="51D0928C" w14:textId="4FFD3AC3" w:rsidR="00CE436D" w:rsidRDefault="00CE436D"/>
    <w:p w14:paraId="4894695C" w14:textId="44012C09" w:rsidR="00B672BA" w:rsidRDefault="00B672BA" w:rsidP="00B672BA">
      <w:pPr>
        <w:rPr>
          <w:b/>
          <w:bCs/>
        </w:rPr>
      </w:pPr>
      <w:r>
        <w:rPr>
          <w:b/>
          <w:bCs/>
        </w:rPr>
        <w:t>Fügen Sie die Ratings</w:t>
      </w:r>
      <w:r w:rsidR="00CE436D">
        <w:rPr>
          <w:b/>
          <w:bCs/>
        </w:rPr>
        <w:t xml:space="preserve"> (Current Ratio)</w:t>
      </w:r>
      <w:r>
        <w:rPr>
          <w:b/>
          <w:bCs/>
        </w:rPr>
        <w:t xml:space="preserve"> für die verschiedenen Hintergrundfarben ein:</w:t>
      </w:r>
    </w:p>
    <w:p w14:paraId="30BBA9D4" w14:textId="5F936C79" w:rsidR="00B672BA" w:rsidRDefault="00B672BA" w:rsidP="00B672BA"/>
    <w:p w14:paraId="35B5511F" w14:textId="77777777" w:rsidR="00C650E3" w:rsidRDefault="00C650E3" w:rsidP="00B672BA"/>
    <w:p w14:paraId="7FE55AE0" w14:textId="0E07A73E" w:rsidR="00B672BA" w:rsidRDefault="00B672BA" w:rsidP="00B672BA">
      <w:r>
        <w:t>Hintergrundfarbe:</w:t>
      </w:r>
    </w:p>
    <w:p w14:paraId="56A7ACAB" w14:textId="586D0370" w:rsidR="00B672BA" w:rsidRDefault="00B672BA" w:rsidP="00B672BA"/>
    <w:p w14:paraId="59B78284" w14:textId="66150BFB" w:rsidR="00B672BA" w:rsidRDefault="00B672BA" w:rsidP="00B672BA"/>
    <w:p w14:paraId="5079836F" w14:textId="77777777" w:rsidR="00CE436D" w:rsidRDefault="00CE436D" w:rsidP="00B672BA"/>
    <w:p w14:paraId="39034085" w14:textId="7872D301" w:rsidR="00B672BA" w:rsidRDefault="00B672BA" w:rsidP="00B672BA">
      <w:r>
        <w:t>Hauptfarbe:</w:t>
      </w:r>
    </w:p>
    <w:p w14:paraId="6815CFBD" w14:textId="1F9161E0" w:rsidR="00B672BA" w:rsidRDefault="00B672BA" w:rsidP="00B672BA"/>
    <w:p w14:paraId="59DFFF8D" w14:textId="60B41EB3" w:rsidR="00B672BA" w:rsidRDefault="00B672BA" w:rsidP="00B672BA"/>
    <w:p w14:paraId="790AB003" w14:textId="77777777" w:rsidR="00CE436D" w:rsidRDefault="00CE436D" w:rsidP="00B672BA"/>
    <w:p w14:paraId="32AEDEC7" w14:textId="5A9F47BF" w:rsidR="00B672BA" w:rsidRDefault="00B672BA" w:rsidP="00B672BA">
      <w:r>
        <w:t>Komplementär Farbe:</w:t>
      </w:r>
    </w:p>
    <w:p w14:paraId="2B90462D" w14:textId="7C033639" w:rsidR="00B672BA" w:rsidRDefault="00B672BA" w:rsidP="00B672BA"/>
    <w:p w14:paraId="22442A8F" w14:textId="77777777" w:rsidR="00CE436D" w:rsidRPr="00B672BA" w:rsidRDefault="00CE436D" w:rsidP="00B672BA"/>
    <w:p w14:paraId="30C67572" w14:textId="77777777" w:rsidR="00B672BA" w:rsidRDefault="00B672BA" w:rsidP="003F2512"/>
    <w:p w14:paraId="4C8969C7" w14:textId="62CCB7C9" w:rsidR="003F2512" w:rsidRDefault="003F2512">
      <w:r>
        <w:br w:type="page"/>
      </w:r>
    </w:p>
    <w:p w14:paraId="05E5DA3B" w14:textId="2A0F4E04" w:rsidR="003F2512" w:rsidRDefault="003F2512" w:rsidP="003F2512">
      <w:pPr>
        <w:pStyle w:val="Heading2"/>
      </w:pPr>
      <w:bookmarkStart w:id="11" w:name="_Toc88316623"/>
      <w:r>
        <w:lastRenderedPageBreak/>
        <w:t>Anforderung 3</w:t>
      </w:r>
      <w:bookmarkEnd w:id="11"/>
    </w:p>
    <w:p w14:paraId="2830AAB9" w14:textId="59291C73" w:rsidR="00CE436D" w:rsidRDefault="00CE436D" w:rsidP="00CE436D"/>
    <w:p w14:paraId="2E7FFF14" w14:textId="676FE9DC" w:rsidR="00CE436D" w:rsidRPr="00BF661A" w:rsidRDefault="00CE436D" w:rsidP="00CE436D">
      <w:r>
        <w:t>John und Wendy möchten von ihnen eine Seitenstruktur definiert haben.</w:t>
      </w:r>
    </w:p>
    <w:p w14:paraId="7F697BA7" w14:textId="77777777" w:rsidR="00CE436D" w:rsidRDefault="00CE436D" w:rsidP="00CE436D"/>
    <w:p w14:paraId="0CB9AA43" w14:textId="77777777" w:rsidR="00CE436D" w:rsidRDefault="00CE436D" w:rsidP="00CE436D">
      <w:r>
        <w:t>Die Beiden stellen folgende Anforderungen:</w:t>
      </w:r>
    </w:p>
    <w:p w14:paraId="4C1C1C90" w14:textId="75297EC5" w:rsidR="00CE436D" w:rsidRDefault="000B64A8" w:rsidP="00CE436D">
      <w:pPr>
        <w:pStyle w:val="ListParagraph"/>
        <w:numPr>
          <w:ilvl w:val="0"/>
          <w:numId w:val="36"/>
        </w:numPr>
      </w:pPr>
      <w:r>
        <w:t>Die Seite soll einen Header beinhalten mit dem Logo von KangarooTec</w:t>
      </w:r>
    </w:p>
    <w:p w14:paraId="57F480FC" w14:textId="4B363183" w:rsidR="000B64A8" w:rsidRDefault="000B64A8" w:rsidP="000B64A8">
      <w:pPr>
        <w:pStyle w:val="ListParagraph"/>
        <w:numPr>
          <w:ilvl w:val="0"/>
          <w:numId w:val="36"/>
        </w:numPr>
      </w:pPr>
      <w:r>
        <w:t>Die Seite soll einen Bereich für die Navigation, den Hauptinhalt und den Footer enthalten.</w:t>
      </w:r>
    </w:p>
    <w:p w14:paraId="79165ADC" w14:textId="3EF0E898" w:rsidR="000B64A8" w:rsidRDefault="000B64A8" w:rsidP="000B64A8">
      <w:pPr>
        <w:pStyle w:val="ListParagraph"/>
        <w:numPr>
          <w:ilvl w:val="0"/>
          <w:numId w:val="36"/>
        </w:numPr>
      </w:pPr>
      <w:r>
        <w:t>Die Definition der Struktur soll über ein Grid vorgenommen werden.</w:t>
      </w:r>
    </w:p>
    <w:p w14:paraId="193551A7" w14:textId="77777777" w:rsidR="00CE436D" w:rsidRDefault="00CE436D" w:rsidP="00CE436D"/>
    <w:p w14:paraId="4E7B345F" w14:textId="77777777" w:rsidR="00CE436D" w:rsidRPr="00CE436D" w:rsidRDefault="00CE436D" w:rsidP="00CE436D"/>
    <w:p w14:paraId="210102DB" w14:textId="1C8BDF9F" w:rsidR="000B64A8" w:rsidRDefault="000B64A8" w:rsidP="000B64A8">
      <w:pPr>
        <w:pStyle w:val="Heading3"/>
      </w:pPr>
      <w:bookmarkStart w:id="12" w:name="_Toc88316624"/>
      <w:r>
        <w:t>Aufgabe 1</w:t>
      </w:r>
      <w:bookmarkEnd w:id="12"/>
    </w:p>
    <w:p w14:paraId="3D0E8D4F" w14:textId="724FF287" w:rsidR="00633271" w:rsidRDefault="00633271" w:rsidP="00633271"/>
    <w:p w14:paraId="0018154A" w14:textId="0C88D608" w:rsidR="00633271" w:rsidRDefault="00633271" w:rsidP="00633271">
      <w:r>
        <w:t>Erstellen Sie ein neues CSS für das Layout und eine index.html Datei. Erstellen Sie das Layout und die entsprechende HTML Seite, welche diese Struktur aufzeigt. Beim Inhalt der Seite sind sie frei.</w:t>
      </w:r>
    </w:p>
    <w:p w14:paraId="7887ACC5" w14:textId="5F9901A8" w:rsidR="00E54CF7" w:rsidRDefault="00E54CF7" w:rsidP="00633271"/>
    <w:p w14:paraId="0BE175DB" w14:textId="42CDE800" w:rsidR="00E54CF7" w:rsidRDefault="00E54CF7" w:rsidP="00633271">
      <w:r>
        <w:rPr>
          <w:noProof/>
        </w:rPr>
        <w:drawing>
          <wp:inline distT="0" distB="0" distL="0" distR="0" wp14:anchorId="704A1E17" wp14:editId="66714D3E">
            <wp:extent cx="3286125" cy="1114425"/>
            <wp:effectExtent l="0" t="0" r="9525"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7"/>
                    <a:stretch>
                      <a:fillRect/>
                    </a:stretch>
                  </pic:blipFill>
                  <pic:spPr>
                    <a:xfrm>
                      <a:off x="0" y="0"/>
                      <a:ext cx="3286125" cy="1114425"/>
                    </a:xfrm>
                    <a:prstGeom prst="rect">
                      <a:avLst/>
                    </a:prstGeom>
                  </pic:spPr>
                </pic:pic>
              </a:graphicData>
            </a:graphic>
          </wp:inline>
        </w:drawing>
      </w:r>
    </w:p>
    <w:p w14:paraId="4CCD6F13" w14:textId="002B0200" w:rsidR="00633271" w:rsidRDefault="00633271" w:rsidP="00633271"/>
    <w:p w14:paraId="350C395C" w14:textId="77777777" w:rsidR="00F956E3" w:rsidRDefault="00F956E3" w:rsidP="00633271"/>
    <w:p w14:paraId="3313FC93" w14:textId="6B39AEF4" w:rsidR="00633271" w:rsidRDefault="00633271" w:rsidP="00633271">
      <w:pPr>
        <w:pStyle w:val="Heading3"/>
      </w:pPr>
      <w:bookmarkStart w:id="13" w:name="_Toc88316625"/>
      <w:r>
        <w:t>Aufgabe 2</w:t>
      </w:r>
      <w:bookmarkEnd w:id="13"/>
    </w:p>
    <w:p w14:paraId="20CD5604" w14:textId="77777777" w:rsidR="00633271" w:rsidRDefault="00633271" w:rsidP="00633271"/>
    <w:p w14:paraId="00699D4A" w14:textId="1DB2D79A" w:rsidR="00633271" w:rsidRDefault="00633271" w:rsidP="00633271">
      <w:r>
        <w:t>John und Wendy möchten die Navigation mit fol</w:t>
      </w:r>
      <w:r w:rsidR="00EB159B">
        <w:t>g</w:t>
      </w:r>
      <w:r>
        <w:t xml:space="preserve">enden Links </w:t>
      </w:r>
      <w:r w:rsidR="00EB159B">
        <w:t>erstellen:</w:t>
      </w:r>
    </w:p>
    <w:p w14:paraId="0D0DA208" w14:textId="7105E68A" w:rsidR="00633271" w:rsidRDefault="00633271" w:rsidP="00633271"/>
    <w:p w14:paraId="0A6A33CC" w14:textId="42F048D6" w:rsidR="00EB159B" w:rsidRDefault="00EB159B" w:rsidP="00EB159B">
      <w:pPr>
        <w:pStyle w:val="ListParagraph"/>
        <w:numPr>
          <w:ilvl w:val="0"/>
          <w:numId w:val="40"/>
        </w:numPr>
      </w:pPr>
      <w:r>
        <w:t>Home</w:t>
      </w:r>
    </w:p>
    <w:p w14:paraId="17271C5A" w14:textId="562AB485" w:rsidR="00EB159B" w:rsidRDefault="00EB159B" w:rsidP="00EB159B">
      <w:pPr>
        <w:pStyle w:val="ListParagraph"/>
        <w:numPr>
          <w:ilvl w:val="0"/>
          <w:numId w:val="40"/>
        </w:numPr>
      </w:pPr>
      <w:r>
        <w:t>Produkte</w:t>
      </w:r>
    </w:p>
    <w:p w14:paraId="07D4BBC6" w14:textId="20EF8FDA" w:rsidR="00EB159B" w:rsidRDefault="00567341" w:rsidP="00783115">
      <w:pPr>
        <w:pStyle w:val="ListParagraph"/>
        <w:numPr>
          <w:ilvl w:val="0"/>
          <w:numId w:val="40"/>
        </w:numPr>
      </w:pPr>
      <w:r>
        <w:t>Kostenberechnung</w:t>
      </w:r>
    </w:p>
    <w:p w14:paraId="31CE8802" w14:textId="0C0485FD" w:rsidR="00EB159B" w:rsidRDefault="00EB159B" w:rsidP="00EB159B"/>
    <w:p w14:paraId="249502B2" w14:textId="6CC56E8F" w:rsidR="00EB159B" w:rsidRDefault="00EB159B" w:rsidP="00EB159B">
      <w:r>
        <w:t xml:space="preserve">Erstellen Sie diese Navigation, in der Gestaltung sind sie frei, die Links sollen jedoch auf die Pseudoklassen reagieren </w:t>
      </w:r>
      <w:proofErr w:type="gramStart"/>
      <w:r>
        <w:t>(:link</w:t>
      </w:r>
      <w:proofErr w:type="gramEnd"/>
      <w:r>
        <w:t xml:space="preserve"> , :visited,  :hover, </w:t>
      </w:r>
      <w:r w:rsidR="00DC66A7">
        <w:t>:active)</w:t>
      </w:r>
    </w:p>
    <w:p w14:paraId="6D2F49A0" w14:textId="4A286BB2" w:rsidR="00DC66A7" w:rsidRDefault="00DC66A7" w:rsidP="00EB159B"/>
    <w:p w14:paraId="0BB86D26" w14:textId="3A4D79EA" w:rsidR="00DC66A7" w:rsidRDefault="00DC66A7" w:rsidP="00EB159B">
      <w:r>
        <w:t xml:space="preserve">Zusätzlich erstellen alle Seiten mit dem Grundgerüst (Home </w:t>
      </w:r>
      <w:r>
        <w:sym w:font="Wingdings" w:char="F0E8"/>
      </w:r>
      <w:r>
        <w:t xml:space="preserve"> Index.html)</w:t>
      </w:r>
    </w:p>
    <w:p w14:paraId="2B94D88E" w14:textId="494AE278" w:rsidR="00633271" w:rsidRDefault="00633271" w:rsidP="00633271"/>
    <w:p w14:paraId="58DEF4FA" w14:textId="02BB5E7C" w:rsidR="00DC66A7" w:rsidRPr="00DC66A7" w:rsidRDefault="00DC66A7" w:rsidP="00633271">
      <w:pPr>
        <w:rPr>
          <w:b/>
          <w:bCs/>
        </w:rPr>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9324C52" w14:textId="77777777" w:rsidR="00AC07E5" w:rsidRDefault="00633271">
      <w:r>
        <w:br w:type="page"/>
      </w:r>
    </w:p>
    <w:p w14:paraId="30544513" w14:textId="0BD83BC7" w:rsidR="00AC07E5" w:rsidRDefault="00AC07E5" w:rsidP="00AC07E5">
      <w:pPr>
        <w:pStyle w:val="Heading2"/>
      </w:pPr>
      <w:bookmarkStart w:id="14" w:name="_Toc88316626"/>
      <w:r>
        <w:lastRenderedPageBreak/>
        <w:t>Anforderung 4</w:t>
      </w:r>
      <w:bookmarkEnd w:id="14"/>
    </w:p>
    <w:p w14:paraId="2BEAC65E" w14:textId="77777777" w:rsidR="00AC07E5" w:rsidRDefault="00AC07E5" w:rsidP="00AC07E5"/>
    <w:p w14:paraId="5D4F6EAC" w14:textId="25FC4510" w:rsidR="00AC07E5" w:rsidRDefault="00AC07E5" w:rsidP="00AC07E5">
      <w:r>
        <w:t xml:space="preserve">John und Wendy </w:t>
      </w:r>
      <w:r w:rsidR="00C650E3">
        <w:t>möchten auf der Produkte Seite einige Notebooks aufzeigen.</w:t>
      </w:r>
    </w:p>
    <w:p w14:paraId="4B44ED5D" w14:textId="040B9ED1" w:rsidR="00C650E3" w:rsidRDefault="00C650E3" w:rsidP="00AC07E5"/>
    <w:p w14:paraId="2CD44458" w14:textId="77777777" w:rsidR="00C650E3" w:rsidRDefault="00C650E3" w:rsidP="00C650E3">
      <w:r>
        <w:t>Die Beiden stellen folgende Anforderungen:</w:t>
      </w:r>
    </w:p>
    <w:p w14:paraId="14A5FFE3" w14:textId="5E253215" w:rsidR="00C650E3" w:rsidRDefault="00C650E3" w:rsidP="00C650E3">
      <w:pPr>
        <w:pStyle w:val="ListParagraph"/>
        <w:numPr>
          <w:ilvl w:val="0"/>
          <w:numId w:val="36"/>
        </w:numPr>
      </w:pPr>
      <w:r>
        <w:t>Für die Darstellung der Elemente soll eine Flexbox verwendet werden, welche bei zu wenig Platz umbricht.</w:t>
      </w:r>
    </w:p>
    <w:p w14:paraId="53FF4591" w14:textId="7A61DB31" w:rsidR="00C650E3" w:rsidRDefault="00C650E3" w:rsidP="00C650E3">
      <w:pPr>
        <w:pStyle w:val="ListParagraph"/>
        <w:numPr>
          <w:ilvl w:val="0"/>
          <w:numId w:val="36"/>
        </w:numPr>
      </w:pPr>
      <w:r>
        <w:t>Es soll jeweils das Produktebild, der Name und der Preis des Produkts angezeigt werden.</w:t>
      </w:r>
    </w:p>
    <w:p w14:paraId="1722F0E5" w14:textId="65A93D20" w:rsidR="00C650E3" w:rsidRDefault="00C650E3" w:rsidP="00C650E3"/>
    <w:p w14:paraId="289AEF9F" w14:textId="7BAE8ACE" w:rsidR="00C650E3" w:rsidRDefault="00C650E3" w:rsidP="00C650E3">
      <w:r>
        <w:t>Im Design sind Sie grundsätzlich frei. Es ist einfach wichtig, dass die Umsetzung mit der Flexbox vorgenommen wird und bei zu wenig Platz ein Umbruch der Elemente vorgenommen wird.</w:t>
      </w:r>
    </w:p>
    <w:p w14:paraId="4CD8591E" w14:textId="352E67D8" w:rsidR="00C650E3" w:rsidRDefault="00C650E3" w:rsidP="00AC07E5"/>
    <w:p w14:paraId="50529FA3" w14:textId="2033E38D" w:rsidR="00C650E3" w:rsidRDefault="00C650E3" w:rsidP="00AC07E5"/>
    <w:p w14:paraId="01AD6913" w14:textId="5B7E32BA" w:rsidR="00C650E3" w:rsidRDefault="00C650E3" w:rsidP="00AC07E5"/>
    <w:p w14:paraId="136CFD90" w14:textId="18BEE833" w:rsidR="00C650E3" w:rsidRDefault="00C650E3" w:rsidP="00AC07E5">
      <w:r w:rsidRPr="00C650E3">
        <w:rPr>
          <w:noProof/>
        </w:rPr>
        <w:drawing>
          <wp:inline distT="0" distB="0" distL="0" distR="0" wp14:anchorId="6EDEAAA4" wp14:editId="7C4FACC7">
            <wp:extent cx="5940425" cy="3702685"/>
            <wp:effectExtent l="0" t="0" r="317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8"/>
                    <a:stretch>
                      <a:fillRect/>
                    </a:stretch>
                  </pic:blipFill>
                  <pic:spPr>
                    <a:xfrm>
                      <a:off x="0" y="0"/>
                      <a:ext cx="5940425" cy="3702685"/>
                    </a:xfrm>
                    <a:prstGeom prst="rect">
                      <a:avLst/>
                    </a:prstGeom>
                  </pic:spPr>
                </pic:pic>
              </a:graphicData>
            </a:graphic>
          </wp:inline>
        </w:drawing>
      </w:r>
    </w:p>
    <w:p w14:paraId="0CA15C2A" w14:textId="7B908C75" w:rsidR="00AC07E5" w:rsidRDefault="00AC07E5" w:rsidP="00AC07E5"/>
    <w:p w14:paraId="73696F6B" w14:textId="4A3A3B00" w:rsidR="00AC07E5" w:rsidRDefault="00B8137B" w:rsidP="00AC07E5">
      <w:r>
        <w:object w:dxaOrig="931" w:dyaOrig="831" w14:anchorId="3582F86A">
          <v:shape id="_x0000_i1026" type="#_x0000_t75" style="width:46.5pt;height:41.25pt" o:ole="">
            <v:imagedata r:id="rId29" o:title=""/>
          </v:shape>
          <o:OLEObject Type="Embed" ProgID="Package" ShapeID="_x0000_i1026" DrawAspect="Content" ObjectID="_1735387137" r:id="rId30"/>
        </w:object>
      </w:r>
      <w:r>
        <w:object w:dxaOrig="831" w:dyaOrig="831" w14:anchorId="2F3C551F">
          <v:shape id="_x0000_i1027" type="#_x0000_t75" style="width:41.25pt;height:41.25pt" o:ole="">
            <v:imagedata r:id="rId31" o:title=""/>
          </v:shape>
          <o:OLEObject Type="Embed" ProgID="Package" ShapeID="_x0000_i1027" DrawAspect="Content" ObjectID="_1735387138" r:id="rId32"/>
        </w:object>
      </w:r>
      <w:r>
        <w:object w:dxaOrig="751" w:dyaOrig="831" w14:anchorId="1501F4E1">
          <v:shape id="_x0000_i1028" type="#_x0000_t75" style="width:37.5pt;height:41.25pt" o:ole="">
            <v:imagedata r:id="rId33" o:title=""/>
          </v:shape>
          <o:OLEObject Type="Embed" ProgID="Package" ShapeID="_x0000_i1028" DrawAspect="Content" ObjectID="_1735387139" r:id="rId34"/>
        </w:object>
      </w:r>
      <w:r>
        <w:object w:dxaOrig="1131" w:dyaOrig="831" w14:anchorId="2312C996">
          <v:shape id="_x0000_i1029" type="#_x0000_t75" style="width:57pt;height:41.25pt" o:ole="">
            <v:imagedata r:id="rId35" o:title=""/>
          </v:shape>
          <o:OLEObject Type="Embed" ProgID="Package" ShapeID="_x0000_i1029" DrawAspect="Content" ObjectID="_1735387140" r:id="rId36"/>
        </w:object>
      </w:r>
      <w:r>
        <w:object w:dxaOrig="1210" w:dyaOrig="831" w14:anchorId="6F63B3F8">
          <v:shape id="_x0000_i1030" type="#_x0000_t75" style="width:60.75pt;height:41.25pt" o:ole="">
            <v:imagedata r:id="rId37" o:title=""/>
          </v:shape>
          <o:OLEObject Type="Embed" ProgID="Package" ShapeID="_x0000_i1030" DrawAspect="Content" ObjectID="_1735387141" r:id="rId38"/>
        </w:object>
      </w:r>
      <w:r>
        <w:object w:dxaOrig="1411" w:dyaOrig="831" w14:anchorId="36F6476B">
          <v:shape id="_x0000_i1031" type="#_x0000_t75" style="width:70.5pt;height:41.25pt" o:ole="">
            <v:imagedata r:id="rId39" o:title=""/>
          </v:shape>
          <o:OLEObject Type="Embed" ProgID="Package" ShapeID="_x0000_i1031" DrawAspect="Content" ObjectID="_1735387142" r:id="rId40"/>
        </w:object>
      </w:r>
    </w:p>
    <w:p w14:paraId="521393F5" w14:textId="77777777" w:rsidR="00B8137B" w:rsidRDefault="00B8137B" w:rsidP="00AC07E5"/>
    <w:p w14:paraId="634A2858" w14:textId="56E23116" w:rsidR="00AC07E5" w:rsidRDefault="00C650E3">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46C038BA" w14:textId="5A96B928" w:rsidR="00AC07E5" w:rsidRDefault="00AC07E5">
      <w:r>
        <w:br w:type="page"/>
      </w:r>
    </w:p>
    <w:p w14:paraId="241CB7F1" w14:textId="7E53EE6E" w:rsidR="00902A81" w:rsidRDefault="00902A81" w:rsidP="00902A81">
      <w:pPr>
        <w:pStyle w:val="Heading2"/>
      </w:pPr>
      <w:bookmarkStart w:id="15" w:name="_Toc88316627"/>
      <w:r>
        <w:lastRenderedPageBreak/>
        <w:t xml:space="preserve">Anforderung </w:t>
      </w:r>
      <w:r w:rsidR="00AC07E5">
        <w:t>5</w:t>
      </w:r>
      <w:bookmarkEnd w:id="15"/>
    </w:p>
    <w:p w14:paraId="7CC94C9F" w14:textId="77777777" w:rsidR="00902A81" w:rsidRDefault="00902A81" w:rsidP="00902A81"/>
    <w:p w14:paraId="518D792E" w14:textId="17D34135" w:rsidR="00902A81" w:rsidRDefault="00902A81" w:rsidP="00902A81">
      <w:r>
        <w:t>John und Wendy hätten gerne ihre Unterstützung bei dieser Tabelle.</w:t>
      </w:r>
    </w:p>
    <w:p w14:paraId="1E7952E4" w14:textId="7AF6B3DC" w:rsidR="00902A81" w:rsidRPr="00BF661A" w:rsidRDefault="00902A81" w:rsidP="00902A81">
      <w:r>
        <w:t>Kreuzen Sie das zutreffende an.</w:t>
      </w:r>
    </w:p>
    <w:p w14:paraId="7D7FDD5F" w14:textId="5463ECBD" w:rsidR="00902A81" w:rsidRDefault="00902A81" w:rsidP="00902A81">
      <w:pPr>
        <w:tabs>
          <w:tab w:val="left" w:pos="940"/>
        </w:tabs>
      </w:pPr>
    </w:p>
    <w:p w14:paraId="66C76EF2"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variable1 = </w:t>
      </w:r>
      <w:proofErr w:type="gramStart"/>
      <w:r>
        <w:rPr>
          <w:rFonts w:ascii="Prestige12PitchBT-Roman" w:hAnsi="Prestige12PitchBT-Roman" w:cs="Prestige12PitchBT-Roman"/>
          <w:color w:val="AB7428"/>
          <w:sz w:val="19"/>
          <w:szCs w:val="19"/>
          <w:lang w:val="en-US"/>
        </w:rPr>
        <w:t>8</w:t>
      </w:r>
      <w:r w:rsidRPr="00DB09C9">
        <w:rPr>
          <w:rFonts w:ascii="Prestige12PitchBT-Roman" w:hAnsi="Prestige12PitchBT-Roman" w:cs="Prestige12PitchBT-Roman"/>
          <w:color w:val="000000"/>
          <w:sz w:val="19"/>
          <w:szCs w:val="19"/>
          <w:lang w:val="en-US"/>
        </w:rPr>
        <w:t>;</w:t>
      </w:r>
      <w:proofErr w:type="gramEnd"/>
    </w:p>
    <w:p w14:paraId="0BF82058"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variable2 = </w:t>
      </w:r>
      <w:proofErr w:type="gramStart"/>
      <w:r w:rsidRPr="00DB09C9">
        <w:rPr>
          <w:rFonts w:ascii="Prestige12PitchBT-Roman" w:hAnsi="Prestige12PitchBT-Roman" w:cs="Prestige12PitchBT-Roman"/>
          <w:color w:val="AB7428"/>
          <w:sz w:val="19"/>
          <w:szCs w:val="19"/>
          <w:lang w:val="en-US"/>
        </w:rPr>
        <w:t>7</w:t>
      </w:r>
      <w:r w:rsidRPr="00DB09C9">
        <w:rPr>
          <w:rFonts w:ascii="Prestige12PitchBT-Roman" w:hAnsi="Prestige12PitchBT-Roman" w:cs="Prestige12PitchBT-Roman"/>
          <w:color w:val="000000"/>
          <w:sz w:val="19"/>
          <w:szCs w:val="19"/>
          <w:lang w:val="en-US"/>
        </w:rPr>
        <w:t>;</w:t>
      </w:r>
      <w:proofErr w:type="gramEnd"/>
    </w:p>
    <w:p w14:paraId="48FD8F0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variable3 = </w:t>
      </w:r>
      <w:proofErr w:type="gramStart"/>
      <w:r w:rsidRPr="00DB09C9">
        <w:rPr>
          <w:rFonts w:ascii="Prestige12PitchBT-Roman" w:hAnsi="Prestige12PitchBT-Roman" w:cs="Prestige12PitchBT-Roman"/>
          <w:color w:val="AB7428"/>
          <w:sz w:val="19"/>
          <w:szCs w:val="19"/>
          <w:lang w:val="en-US"/>
        </w:rPr>
        <w:t>0</w:t>
      </w:r>
      <w:r w:rsidRPr="00DB09C9">
        <w:rPr>
          <w:rFonts w:ascii="Prestige12PitchBT-Roman" w:hAnsi="Prestige12PitchBT-Roman" w:cs="Prestige12PitchBT-Roman"/>
          <w:color w:val="000000"/>
          <w:sz w:val="19"/>
          <w:szCs w:val="19"/>
          <w:lang w:val="en-US"/>
        </w:rPr>
        <w:t>;</w:t>
      </w:r>
      <w:proofErr w:type="gramEnd"/>
    </w:p>
    <w:p w14:paraId="42660A0A"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variable4 = </w:t>
      </w:r>
      <w:r w:rsidRPr="00DB09C9">
        <w:rPr>
          <w:rFonts w:ascii="Prestige12PitchBT-Roman" w:hAnsi="Prestige12PitchBT-Roman" w:cs="Prestige12PitchBT-Roman"/>
          <w:color w:val="65974F"/>
          <w:sz w:val="19"/>
          <w:szCs w:val="19"/>
          <w:lang w:val="en-US"/>
        </w:rPr>
        <w:t>"</w:t>
      </w:r>
      <w:r>
        <w:rPr>
          <w:rFonts w:ascii="Prestige12PitchBT-Roman" w:hAnsi="Prestige12PitchBT-Roman" w:cs="Prestige12PitchBT-Roman"/>
          <w:color w:val="65974F"/>
          <w:sz w:val="19"/>
          <w:szCs w:val="19"/>
          <w:lang w:val="en-US"/>
        </w:rPr>
        <w:t>0</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5F9C086F" w14:textId="77777777" w:rsidR="00902A81" w:rsidRPr="00DB09C9"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variable5 = </w:t>
      </w:r>
      <w:r w:rsidRPr="00DB09C9">
        <w:rPr>
          <w:rFonts w:ascii="Prestige12PitchBT-Roman" w:hAnsi="Prestige12PitchBT-Roman" w:cs="Prestige12PitchBT-Roman"/>
          <w:color w:val="65974F"/>
          <w:sz w:val="19"/>
          <w:szCs w:val="19"/>
          <w:lang w:val="en-US"/>
        </w:rPr>
        <w:t>"</w:t>
      </w:r>
      <w:proofErr w:type="gramStart"/>
      <w:r w:rsidRPr="00DB09C9">
        <w:rPr>
          <w:rFonts w:ascii="Prestige12PitchBT-Roman" w:hAnsi="Prestige12PitchBT-Roman" w:cs="Prestige12PitchBT-Roman"/>
          <w:color w:val="65974F"/>
          <w:sz w:val="19"/>
          <w:szCs w:val="19"/>
          <w:lang w:val="en-US"/>
        </w:rPr>
        <w:t>"</w:t>
      </w:r>
      <w:r w:rsidRPr="00DB09C9">
        <w:rPr>
          <w:rFonts w:ascii="Prestige12PitchBT-Roman" w:hAnsi="Prestige12PitchBT-Roman" w:cs="Prestige12PitchBT-Roman"/>
          <w:color w:val="000000"/>
          <w:sz w:val="19"/>
          <w:szCs w:val="19"/>
          <w:lang w:val="en-US"/>
        </w:rPr>
        <w:t>;</w:t>
      </w:r>
      <w:proofErr w:type="gramEnd"/>
    </w:p>
    <w:p w14:paraId="7FFC6C40"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var </w:t>
      </w:r>
      <w:r w:rsidRPr="00DB09C9">
        <w:rPr>
          <w:rFonts w:ascii="Prestige12PitchBT-Roman" w:hAnsi="Prestige12PitchBT-Roman" w:cs="Prestige12PitchBT-Roman"/>
          <w:color w:val="000000"/>
          <w:sz w:val="19"/>
          <w:szCs w:val="19"/>
          <w:lang w:val="en-US"/>
        </w:rPr>
        <w:t xml:space="preserve">variable6 = </w:t>
      </w:r>
      <w:proofErr w:type="gramStart"/>
      <w:r w:rsidRPr="00DB09C9">
        <w:rPr>
          <w:rFonts w:ascii="Prestige12PitchBT-Roman" w:hAnsi="Prestige12PitchBT-Roman" w:cs="Prestige12PitchBT-Roman"/>
          <w:color w:val="2F3F89"/>
          <w:sz w:val="19"/>
          <w:szCs w:val="19"/>
          <w:lang w:val="en-US"/>
        </w:rPr>
        <w:t>true</w:t>
      </w:r>
      <w:r w:rsidRPr="00DB09C9">
        <w:rPr>
          <w:rFonts w:ascii="Prestige12PitchBT-Roman" w:hAnsi="Prestige12PitchBT-Roman" w:cs="Prestige12PitchBT-Roman"/>
          <w:color w:val="000000"/>
          <w:sz w:val="19"/>
          <w:szCs w:val="19"/>
          <w:lang w:val="en-US"/>
        </w:rPr>
        <w:t>;</w:t>
      </w:r>
      <w:proofErr w:type="gramEnd"/>
    </w:p>
    <w:p w14:paraId="11D1E2F7" w14:textId="77777777" w:rsidR="00902A81" w:rsidRDefault="00902A81" w:rsidP="00902A81">
      <w:pPr>
        <w:autoSpaceDE w:val="0"/>
        <w:autoSpaceDN w:val="0"/>
        <w:adjustRightInd w:val="0"/>
        <w:rPr>
          <w:rFonts w:ascii="Prestige12PitchBT-Roman" w:hAnsi="Prestige12PitchBT-Roman" w:cs="Prestige12PitchBT-Roman"/>
          <w:color w:val="000000"/>
          <w:sz w:val="19"/>
          <w:szCs w:val="19"/>
          <w:lang w:val="en-US"/>
        </w:rPr>
      </w:pPr>
    </w:p>
    <w:tbl>
      <w:tblPr>
        <w:tblStyle w:val="GridTable4-Accent1"/>
        <w:tblW w:w="9354" w:type="dxa"/>
        <w:tblLook w:val="04A0" w:firstRow="1" w:lastRow="0" w:firstColumn="1" w:lastColumn="0" w:noHBand="0" w:noVBand="1"/>
      </w:tblPr>
      <w:tblGrid>
        <w:gridCol w:w="704"/>
        <w:gridCol w:w="5670"/>
        <w:gridCol w:w="1559"/>
        <w:gridCol w:w="1421"/>
      </w:tblGrid>
      <w:tr w:rsidR="00902A81" w14:paraId="353D3E40" w14:textId="77777777" w:rsidTr="00975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FCE031" w14:textId="77777777" w:rsidR="00902A81" w:rsidRPr="00DB09C9" w:rsidRDefault="00902A81" w:rsidP="00975D61">
            <w:pPr>
              <w:autoSpaceDE w:val="0"/>
              <w:autoSpaceDN w:val="0"/>
              <w:adjustRightInd w:val="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Nr</w:t>
            </w:r>
          </w:p>
        </w:tc>
        <w:tc>
          <w:tcPr>
            <w:tcW w:w="5670" w:type="dxa"/>
          </w:tcPr>
          <w:p w14:paraId="6F31960F"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Anweisung</w:t>
            </w:r>
          </w:p>
        </w:tc>
        <w:tc>
          <w:tcPr>
            <w:tcW w:w="1559" w:type="dxa"/>
          </w:tcPr>
          <w:p w14:paraId="5C56AA9E"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r w:rsidRPr="00DB09C9">
              <w:rPr>
                <w:rFonts w:ascii="Prestige12PitchBT-Roman" w:hAnsi="Prestige12PitchBT-Roman" w:cs="Prestige12PitchBT-Roman"/>
                <w:sz w:val="19"/>
                <w:szCs w:val="19"/>
                <w:lang w:val="en-US"/>
              </w:rPr>
              <w:t>IF</w:t>
            </w:r>
          </w:p>
        </w:tc>
        <w:tc>
          <w:tcPr>
            <w:tcW w:w="1421" w:type="dxa"/>
          </w:tcPr>
          <w:p w14:paraId="03DC6244"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b w:val="0"/>
                <w:bCs w:val="0"/>
                <w:sz w:val="19"/>
                <w:szCs w:val="19"/>
                <w:lang w:val="en-US"/>
              </w:rPr>
            </w:pPr>
            <w:r w:rsidRPr="00DB09C9">
              <w:rPr>
                <w:rFonts w:ascii="Prestige12PitchBT-Roman" w:hAnsi="Prestige12PitchBT-Roman" w:cs="Prestige12PitchBT-Roman"/>
                <w:sz w:val="19"/>
                <w:szCs w:val="19"/>
                <w:lang w:val="en-US"/>
              </w:rPr>
              <w:t>Else</w:t>
            </w:r>
          </w:p>
          <w:p w14:paraId="38B28FA3" w14:textId="77777777" w:rsidR="00902A81" w:rsidRPr="00DB09C9" w:rsidRDefault="00902A81" w:rsidP="00975D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en-US"/>
              </w:rPr>
            </w:pPr>
          </w:p>
        </w:tc>
      </w:tr>
      <w:tr w:rsidR="00902A81" w14:paraId="3B94804A"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89F58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w:t>
            </w:r>
          </w:p>
        </w:tc>
        <w:tc>
          <w:tcPr>
            <w:tcW w:w="5670" w:type="dxa"/>
          </w:tcPr>
          <w:p w14:paraId="0C9CA1BF"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(variable1 &gt; variable</w:t>
            </w:r>
            <w:proofErr w:type="gramStart"/>
            <w:r w:rsidRPr="00DB09C9">
              <w:rPr>
                <w:rFonts w:ascii="Prestige12PitchBT-Roman" w:hAnsi="Prestige12PitchBT-Roman" w:cs="Prestige12PitchBT-Roman"/>
                <w:color w:val="000000"/>
                <w:sz w:val="19"/>
                <w:szCs w:val="19"/>
                <w:lang w:val="en-US"/>
              </w:rPr>
              <w:t>2){...}</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9B72CB" w14:textId="5E6AFEF0"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78F9ECC" w14:textId="2D030C5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5BCBFC22"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37469046"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4B0A6BD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2</w:t>
            </w:r>
          </w:p>
        </w:tc>
        <w:tc>
          <w:tcPr>
            <w:tcW w:w="5670" w:type="dxa"/>
          </w:tcPr>
          <w:p w14:paraId="69D86348"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 xml:space="preserve">1 </w:t>
            </w:r>
            <w:r>
              <w:rPr>
                <w:rFonts w:ascii="Prestige12PitchBT-Roman" w:hAnsi="Prestige12PitchBT-Roman" w:cs="Prestige12PitchBT-Roman"/>
                <w:color w:val="000000"/>
                <w:sz w:val="19"/>
                <w:szCs w:val="19"/>
                <w:lang w:val="en-US"/>
              </w:rPr>
              <w:t>!</w:t>
            </w:r>
            <w:proofErr w:type="gramEnd"/>
            <w:r>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variable2){...}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338C9A09" w14:textId="49C31920"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33FE15C0" w14:textId="68FD28AA"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35952F5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9705609"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199B9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3</w:t>
            </w:r>
          </w:p>
        </w:tc>
        <w:tc>
          <w:tcPr>
            <w:tcW w:w="5670" w:type="dxa"/>
          </w:tcPr>
          <w:p w14:paraId="567267E9"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proofErr w:type="gramStart"/>
            <w:r w:rsidRPr="00DB09C9">
              <w:rPr>
                <w:rFonts w:ascii="Prestige12PitchBT-Roman" w:hAnsi="Prestige12PitchBT-Roman" w:cs="Prestige12PitchBT-Roman"/>
                <w:color w:val="000000"/>
                <w:sz w:val="19"/>
                <w:szCs w:val="19"/>
                <w:lang w:val="en-US"/>
              </w:rPr>
              <w:t>1){...}</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 xml:space="preserve">else </w:t>
            </w:r>
            <w:r w:rsidRPr="00DB09C9">
              <w:rPr>
                <w:rFonts w:ascii="Prestige12PitchBT-Roman" w:hAnsi="Prestige12PitchBT-Roman" w:cs="Prestige12PitchBT-Roman"/>
                <w:color w:val="000000"/>
                <w:sz w:val="19"/>
                <w:szCs w:val="19"/>
                <w:lang w:val="en-US"/>
              </w:rPr>
              <w:t>{...}</w:t>
            </w:r>
          </w:p>
          <w:p w14:paraId="45B98851" w14:textId="5CA7B598"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p>
        </w:tc>
        <w:tc>
          <w:tcPr>
            <w:tcW w:w="1559" w:type="dxa"/>
          </w:tcPr>
          <w:p w14:paraId="79AF6377" w14:textId="530DF166"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c>
          <w:tcPr>
            <w:tcW w:w="1421" w:type="dxa"/>
          </w:tcPr>
          <w:p w14:paraId="5887B67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p>
        </w:tc>
      </w:tr>
      <w:tr w:rsidR="00902A81" w14:paraId="67535551"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5A190C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4</w:t>
            </w:r>
          </w:p>
        </w:tc>
        <w:tc>
          <w:tcPr>
            <w:tcW w:w="5670" w:type="dxa"/>
          </w:tcPr>
          <w:p w14:paraId="723CFA2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5FDED6EA" w14:textId="28EE614F"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p>
        </w:tc>
        <w:tc>
          <w:tcPr>
            <w:tcW w:w="1559" w:type="dxa"/>
          </w:tcPr>
          <w:p w14:paraId="02E7C7A5"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10E2C95B" w14:textId="58F2C89E" w:rsidR="00902A81" w:rsidRPr="00E54CF7"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14:paraId="7AD783B1"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FCEA2F"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5</w:t>
            </w:r>
          </w:p>
        </w:tc>
        <w:tc>
          <w:tcPr>
            <w:tcW w:w="5670" w:type="dxa"/>
          </w:tcPr>
          <w:p w14:paraId="3BB0B3D0" w14:textId="77777777"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 xml:space="preserve">(variable1 == </w:t>
            </w:r>
            <w:r w:rsidRPr="005D2139">
              <w:rPr>
                <w:rFonts w:ascii="Prestige12PitchBT-Roman" w:hAnsi="Prestige12PitchBT-Roman" w:cs="Prestige12PitchBT-Roman"/>
                <w:color w:val="65974F"/>
                <w:sz w:val="19"/>
                <w:szCs w:val="19"/>
                <w:lang w:val="de-CH"/>
              </w:rPr>
              <w:t>"</w:t>
            </w:r>
            <w:r>
              <w:rPr>
                <w:rFonts w:ascii="Prestige12PitchBT-Roman" w:hAnsi="Prestige12PitchBT-Roman" w:cs="Prestige12PitchBT-Roman"/>
                <w:color w:val="65974F"/>
                <w:sz w:val="19"/>
                <w:szCs w:val="19"/>
                <w:lang w:val="de-CH"/>
              </w:rPr>
              <w:t>8</w:t>
            </w:r>
            <w:r w:rsidRPr="005D2139">
              <w:rPr>
                <w:rFonts w:ascii="Prestige12PitchBT-Roman" w:hAnsi="Prestige12PitchBT-Roman" w:cs="Prestige12PitchBT-Roman"/>
                <w:color w:val="65974F"/>
                <w:sz w:val="19"/>
                <w:szCs w:val="19"/>
                <w:lang w:val="de-CH"/>
              </w:rPr>
              <w:t>"</w:t>
            </w:r>
            <w:r w:rsidRPr="005D2139">
              <w:rPr>
                <w:rFonts w:ascii="Prestige12PitchBT-Roman" w:hAnsi="Prestige12PitchBT-Roman" w:cs="Prestige12PitchBT-Roman"/>
                <w:color w:val="000000"/>
                <w:sz w:val="19"/>
                <w:szCs w:val="19"/>
                <w:lang w:val="de-CH"/>
              </w:rPr>
              <w:t xml:space="preserve">) {...}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61349A2B" w14:textId="5C17EC6A"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rPr>
            </w:pPr>
          </w:p>
        </w:tc>
        <w:tc>
          <w:tcPr>
            <w:tcW w:w="1559" w:type="dxa"/>
          </w:tcPr>
          <w:p w14:paraId="3A0B5C2E" w14:textId="75074B2F" w:rsidR="00902A81" w:rsidRPr="005D213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rPr>
            </w:pPr>
          </w:p>
        </w:tc>
        <w:tc>
          <w:tcPr>
            <w:tcW w:w="1421" w:type="dxa"/>
          </w:tcPr>
          <w:p w14:paraId="60DC3484" w14:textId="77777777" w:rsidR="00902A81" w:rsidRPr="00EE0510"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337D681A"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38E4120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6</w:t>
            </w:r>
          </w:p>
        </w:tc>
        <w:tc>
          <w:tcPr>
            <w:tcW w:w="5670" w:type="dxa"/>
          </w:tcPr>
          <w:p w14:paraId="2094E379"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2F3F89"/>
                <w:sz w:val="19"/>
                <w:szCs w:val="19"/>
                <w:lang w:val="de-CH"/>
              </w:rPr>
            </w:pPr>
            <w:r w:rsidRPr="005D2139">
              <w:rPr>
                <w:rFonts w:ascii="Prestige12PitchBT-Roman" w:hAnsi="Prestige12PitchBT-Roman" w:cs="Prestige12PitchBT-Roman"/>
                <w:color w:val="2F3F89"/>
                <w:sz w:val="19"/>
                <w:szCs w:val="19"/>
                <w:lang w:val="de-CH"/>
              </w:rPr>
              <w:t xml:space="preserve">if </w:t>
            </w:r>
            <w:proofErr w:type="gramStart"/>
            <w:r w:rsidRPr="005D2139">
              <w:rPr>
                <w:rFonts w:ascii="Prestige12PitchBT-Roman" w:hAnsi="Prestige12PitchBT-Roman" w:cs="Prestige12PitchBT-Roman"/>
                <w:color w:val="000000"/>
                <w:sz w:val="19"/>
                <w:szCs w:val="19"/>
                <w:lang w:val="de-CH"/>
              </w:rPr>
              <w:t>(!variable</w:t>
            </w:r>
            <w:proofErr w:type="gramEnd"/>
            <w:r>
              <w:rPr>
                <w:rFonts w:ascii="Prestige12PitchBT-Roman" w:hAnsi="Prestige12PitchBT-Roman" w:cs="Prestige12PitchBT-Roman"/>
                <w:color w:val="000000"/>
                <w:sz w:val="19"/>
                <w:szCs w:val="19"/>
                <w:lang w:val="de-CH"/>
              </w:rPr>
              <w:t>3</w:t>
            </w:r>
            <w:r w:rsidRPr="005D2139">
              <w:rPr>
                <w:rFonts w:ascii="Prestige12PitchBT-Roman" w:hAnsi="Prestige12PitchBT-Roman" w:cs="Prestige12PitchBT-Roman"/>
                <w:color w:val="000000"/>
                <w:sz w:val="19"/>
                <w:szCs w:val="19"/>
                <w:lang w:val="de-CH"/>
              </w:rPr>
              <w:t xml:space="preserve">){...} </w:t>
            </w:r>
            <w:r w:rsidRPr="005D2139">
              <w:rPr>
                <w:rFonts w:ascii="Prestige12PitchBT-Roman" w:hAnsi="Prestige12PitchBT-Roman" w:cs="Prestige12PitchBT-Roman"/>
                <w:color w:val="2F3F89"/>
                <w:sz w:val="19"/>
                <w:szCs w:val="19"/>
                <w:lang w:val="de-CH"/>
              </w:rPr>
              <w:t>else</w:t>
            </w:r>
          </w:p>
          <w:p w14:paraId="6AF27BE0" w14:textId="1CD57ABF"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738734F6" w14:textId="33DC3898"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2507B37C"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A78738C"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0F6EEE"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7</w:t>
            </w:r>
          </w:p>
        </w:tc>
        <w:tc>
          <w:tcPr>
            <w:tcW w:w="5670" w:type="dxa"/>
          </w:tcPr>
          <w:p w14:paraId="041F973A"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2F3F89"/>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(variable3 || variable</w:t>
            </w:r>
            <w:proofErr w:type="gramStart"/>
            <w:r>
              <w:rPr>
                <w:rFonts w:ascii="Prestige12PitchBT-Roman" w:hAnsi="Prestige12PitchBT-Roman" w:cs="Prestige12PitchBT-Roman"/>
                <w:color w:val="000000"/>
                <w:sz w:val="19"/>
                <w:szCs w:val="19"/>
                <w:lang w:val="en-US"/>
              </w:rPr>
              <w:t>5</w:t>
            </w:r>
            <w:r w:rsidRPr="00DB09C9">
              <w:rPr>
                <w:rFonts w:ascii="Prestige12PitchBT-Roman" w:hAnsi="Prestige12PitchBT-Roman" w:cs="Prestige12PitchBT-Roman"/>
                <w:color w:val="000000"/>
                <w:sz w:val="19"/>
                <w:szCs w:val="19"/>
                <w:lang w:val="en-US"/>
              </w:rPr>
              <w:t>){...}</w:t>
            </w:r>
            <w:proofErr w:type="gramEnd"/>
            <w:r w:rsidRPr="00DB09C9">
              <w:rPr>
                <w:rFonts w:ascii="Prestige12PitchBT-Roman" w:hAnsi="Prestige12PitchBT-Roman" w:cs="Prestige12PitchBT-Roman"/>
                <w:color w:val="000000"/>
                <w:sz w:val="19"/>
                <w:szCs w:val="19"/>
                <w:lang w:val="en-US"/>
              </w:rPr>
              <w:t xml:space="preserve"> </w:t>
            </w:r>
            <w:r w:rsidRPr="00DB09C9">
              <w:rPr>
                <w:rFonts w:ascii="Prestige12PitchBT-Roman" w:hAnsi="Prestige12PitchBT-Roman" w:cs="Prestige12PitchBT-Roman"/>
                <w:color w:val="2F3F89"/>
                <w:sz w:val="19"/>
                <w:szCs w:val="19"/>
                <w:lang w:val="en-US"/>
              </w:rPr>
              <w:t>else</w:t>
            </w:r>
          </w:p>
          <w:p w14:paraId="5677F5FF" w14:textId="44D2BBDE"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3251F43"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22D2F32" w14:textId="2273F610"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0397AE9E"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69F5884A"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8</w:t>
            </w:r>
          </w:p>
        </w:tc>
        <w:tc>
          <w:tcPr>
            <w:tcW w:w="5670" w:type="dxa"/>
          </w:tcPr>
          <w:p w14:paraId="0B7A7533" w14:textId="77777777" w:rsidR="00902A81" w:rsidRPr="005D213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r w:rsidRPr="005D2139">
              <w:rPr>
                <w:rFonts w:ascii="Prestige12PitchBT-Roman" w:hAnsi="Prestige12PitchBT-Roman" w:cs="Prestige12PitchBT-Roman"/>
                <w:color w:val="2F3F89"/>
                <w:sz w:val="19"/>
                <w:szCs w:val="19"/>
                <w:lang w:val="de-CH"/>
              </w:rPr>
              <w:t xml:space="preserve">if </w:t>
            </w:r>
            <w:r w:rsidRPr="005D2139">
              <w:rPr>
                <w:rFonts w:ascii="Prestige12PitchBT-Roman" w:hAnsi="Prestige12PitchBT-Roman" w:cs="Prestige12PitchBT-Roman"/>
                <w:color w:val="000000"/>
                <w:sz w:val="19"/>
                <w:szCs w:val="19"/>
                <w:lang w:val="de-CH"/>
              </w:rPr>
              <w:t>(variable1 &amp;&amp; variable</w:t>
            </w:r>
            <w:proofErr w:type="gramStart"/>
            <w:r>
              <w:rPr>
                <w:rFonts w:ascii="Prestige12PitchBT-Roman" w:hAnsi="Prestige12PitchBT-Roman" w:cs="Prestige12PitchBT-Roman"/>
                <w:color w:val="000000"/>
                <w:sz w:val="19"/>
                <w:szCs w:val="19"/>
                <w:lang w:val="de-CH"/>
              </w:rPr>
              <w:t>6</w:t>
            </w:r>
            <w:r w:rsidRPr="005D2139">
              <w:rPr>
                <w:rFonts w:ascii="Prestige12PitchBT-Roman" w:hAnsi="Prestige12PitchBT-Roman" w:cs="Prestige12PitchBT-Roman"/>
                <w:color w:val="000000"/>
                <w:sz w:val="19"/>
                <w:szCs w:val="19"/>
                <w:lang w:val="de-CH"/>
              </w:rPr>
              <w:t>){...}</w:t>
            </w:r>
            <w:proofErr w:type="gramEnd"/>
            <w:r w:rsidRPr="005D2139">
              <w:rPr>
                <w:rFonts w:ascii="Prestige12PitchBT-Roman" w:hAnsi="Prestige12PitchBT-Roman" w:cs="Prestige12PitchBT-Roman"/>
                <w:color w:val="000000"/>
                <w:sz w:val="19"/>
                <w:szCs w:val="19"/>
                <w:lang w:val="de-CH"/>
              </w:rPr>
              <w:t xml:space="preserve"> </w:t>
            </w:r>
            <w:r w:rsidRPr="005D2139">
              <w:rPr>
                <w:rFonts w:ascii="Prestige12PitchBT-Roman" w:hAnsi="Prestige12PitchBT-Roman" w:cs="Prestige12PitchBT-Roman"/>
                <w:color w:val="2F3F89"/>
                <w:sz w:val="19"/>
                <w:szCs w:val="19"/>
                <w:lang w:val="de-CH"/>
              </w:rPr>
              <w:t xml:space="preserve">else </w:t>
            </w:r>
            <w:r w:rsidRPr="005D2139">
              <w:rPr>
                <w:rFonts w:ascii="Prestige12PitchBT-Roman" w:hAnsi="Prestige12PitchBT-Roman" w:cs="Prestige12PitchBT-Roman"/>
                <w:color w:val="000000"/>
                <w:sz w:val="19"/>
                <w:szCs w:val="19"/>
                <w:lang w:val="de-CH"/>
              </w:rPr>
              <w:t>{...}</w:t>
            </w:r>
          </w:p>
          <w:p w14:paraId="2BF0F995" w14:textId="637DFC41"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56A38C57" w14:textId="55B38B4B"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5B4BBCD2"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160685A5" w14:textId="77777777" w:rsidTr="0097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128D35"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9</w:t>
            </w:r>
          </w:p>
        </w:tc>
        <w:tc>
          <w:tcPr>
            <w:tcW w:w="5670" w:type="dxa"/>
          </w:tcPr>
          <w:p w14:paraId="7BC011BA" w14:textId="766ED197" w:rsidR="00902A81" w:rsidRPr="00DB09C9"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 xml:space="preserve">((variable3 == variable4)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127506EE" w14:textId="77777777" w:rsidR="00902A81"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r>
              <w:rPr>
                <w:rFonts w:ascii="Prestige12PitchBT-Roman" w:hAnsi="Prestige12PitchBT-Roman" w:cs="Prestige12PitchBT-Roman"/>
                <w:color w:val="2F3F89"/>
                <w:sz w:val="19"/>
                <w:szCs w:val="19"/>
                <w:lang w:val="de-CH"/>
              </w:rPr>
              <w:t xml:space="preserve">else </w:t>
            </w:r>
            <w:r>
              <w:rPr>
                <w:rFonts w:ascii="Prestige12PitchBT-Roman" w:hAnsi="Prestige12PitchBT-Roman" w:cs="Prestige12PitchBT-Roman"/>
                <w:color w:val="000000"/>
                <w:sz w:val="19"/>
                <w:szCs w:val="19"/>
                <w:lang w:val="de-CH"/>
              </w:rPr>
              <w:t>{...}</w:t>
            </w:r>
          </w:p>
          <w:p w14:paraId="5526A4FA" w14:textId="734323D3"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93DE71" w14:textId="77777777"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31C963CD" w14:textId="63F3A106" w:rsidR="00902A81" w:rsidRPr="00D628EB" w:rsidRDefault="00902A81" w:rsidP="00975D6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Prestige12PitchBT-Roman" w:hAnsi="Prestige12PitchBT-Roman" w:cs="Prestige12PitchBT-Roman"/>
                <w:color w:val="000000"/>
                <w:sz w:val="19"/>
                <w:szCs w:val="19"/>
                <w:lang w:val="de-CH"/>
              </w:rPr>
            </w:pPr>
          </w:p>
        </w:tc>
      </w:tr>
      <w:tr w:rsidR="00902A81" w:rsidRPr="00D628EB" w14:paraId="2634BD72" w14:textId="77777777" w:rsidTr="00975D61">
        <w:tc>
          <w:tcPr>
            <w:cnfStyle w:val="001000000000" w:firstRow="0" w:lastRow="0" w:firstColumn="1" w:lastColumn="0" w:oddVBand="0" w:evenVBand="0" w:oddHBand="0" w:evenHBand="0" w:firstRowFirstColumn="0" w:firstRowLastColumn="0" w:lastRowFirstColumn="0" w:lastRowLastColumn="0"/>
            <w:tcW w:w="704" w:type="dxa"/>
          </w:tcPr>
          <w:p w14:paraId="1341BA13" w14:textId="77777777" w:rsidR="00902A81" w:rsidRDefault="00902A81" w:rsidP="00975D61">
            <w:pPr>
              <w:autoSpaceDE w:val="0"/>
              <w:autoSpaceDN w:val="0"/>
              <w:adjustRightInd w:val="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10</w:t>
            </w:r>
          </w:p>
        </w:tc>
        <w:tc>
          <w:tcPr>
            <w:tcW w:w="5670" w:type="dxa"/>
          </w:tcPr>
          <w:p w14:paraId="5B8C280B"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DB09C9">
              <w:rPr>
                <w:rFonts w:ascii="Prestige12PitchBT-Roman" w:hAnsi="Prestige12PitchBT-Roman" w:cs="Prestige12PitchBT-Roman"/>
                <w:color w:val="2F3F89"/>
                <w:sz w:val="19"/>
                <w:szCs w:val="19"/>
                <w:lang w:val="en-US"/>
              </w:rPr>
              <w:t xml:space="preserve">if </w:t>
            </w:r>
            <w:r w:rsidRPr="00DB09C9">
              <w:rPr>
                <w:rFonts w:ascii="Prestige12PitchBT-Roman" w:hAnsi="Prestige12PitchBT-Roman" w:cs="Prestige12PitchBT-Roman"/>
                <w:color w:val="000000"/>
                <w:sz w:val="19"/>
                <w:szCs w:val="19"/>
                <w:lang w:val="en-US"/>
              </w:rPr>
              <w:t>((variable</w:t>
            </w:r>
            <w:r>
              <w:rPr>
                <w:rFonts w:ascii="Prestige12PitchBT-Roman" w:hAnsi="Prestige12PitchBT-Roman" w:cs="Prestige12PitchBT-Roman"/>
                <w:color w:val="000000"/>
                <w:sz w:val="19"/>
                <w:szCs w:val="19"/>
                <w:lang w:val="en-US"/>
              </w:rPr>
              <w:t>1 &lt;</w:t>
            </w:r>
            <w:r w:rsidRPr="00DB09C9">
              <w:rPr>
                <w:rFonts w:ascii="Prestige12PitchBT-Roman" w:hAnsi="Prestige12PitchBT-Roman" w:cs="Prestige12PitchBT-Roman"/>
                <w:color w:val="000000"/>
                <w:sz w:val="19"/>
                <w:szCs w:val="19"/>
                <w:lang w:val="en-US"/>
              </w:rPr>
              <w:t xml:space="preserve"> variable</w:t>
            </w:r>
            <w:r>
              <w:rPr>
                <w:rFonts w:ascii="Prestige12PitchBT-Roman" w:hAnsi="Prestige12PitchBT-Roman" w:cs="Prestige12PitchBT-Roman"/>
                <w:color w:val="000000"/>
                <w:sz w:val="19"/>
                <w:szCs w:val="19"/>
                <w:lang w:val="en-US"/>
              </w:rPr>
              <w:t>2</w:t>
            </w:r>
            <w:r w:rsidRPr="00DB09C9">
              <w:rPr>
                <w:rFonts w:ascii="Prestige12PitchBT-Roman" w:hAnsi="Prestige12PitchBT-Roman" w:cs="Prestige12PitchBT-Roman"/>
                <w:color w:val="000000"/>
                <w:sz w:val="19"/>
                <w:szCs w:val="19"/>
                <w:lang w:val="en-US"/>
              </w:rPr>
              <w:t xml:space="preserve">) </w:t>
            </w:r>
            <w:r>
              <w:rPr>
                <w:rFonts w:ascii="Prestige12PitchBT-Roman" w:hAnsi="Prestige12PitchBT-Roman" w:cs="Prestige12PitchBT-Roman"/>
                <w:color w:val="000000"/>
                <w:sz w:val="19"/>
                <w:szCs w:val="19"/>
                <w:lang w:val="en-US"/>
              </w:rPr>
              <w:t>&amp;&amp;</w:t>
            </w:r>
            <w:r w:rsidRPr="00DB09C9">
              <w:rPr>
                <w:rFonts w:ascii="Prestige12PitchBT-Roman" w:hAnsi="Prestige12PitchBT-Roman" w:cs="Prestige12PitchBT-Roman"/>
                <w:color w:val="000000"/>
                <w:sz w:val="19"/>
                <w:szCs w:val="19"/>
                <w:lang w:val="en-US"/>
              </w:rPr>
              <w:t xml:space="preserve"> (variable3 == variable4)</w:t>
            </w:r>
            <w:r>
              <w:rPr>
                <w:rFonts w:ascii="Prestige12PitchBT-Roman" w:hAnsi="Prestige12PitchBT-Roman" w:cs="Prestige12PitchBT-Roman"/>
                <w:color w:val="000000"/>
                <w:sz w:val="19"/>
                <w:szCs w:val="19"/>
                <w:lang w:val="en-US"/>
              </w:rPr>
              <w:t xml:space="preserve"> ||</w:t>
            </w:r>
          </w:p>
          <w:p w14:paraId="2AE9103B" w14:textId="45A4187B" w:rsidR="00902A81" w:rsidRPr="00DB09C9"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Pr>
                <w:rFonts w:ascii="Prestige12PitchBT-Roman" w:hAnsi="Prestige12PitchBT-Roman" w:cs="Prestige12PitchBT-Roman"/>
                <w:color w:val="000000"/>
                <w:sz w:val="19"/>
                <w:szCs w:val="19"/>
                <w:lang w:val="en-US"/>
              </w:rPr>
              <w:t xml:space="preserve">     (variable1 &gt; variable2) &amp;&amp; (</w:t>
            </w:r>
            <w:r w:rsidRPr="00DB09C9">
              <w:rPr>
                <w:rFonts w:ascii="Prestige12PitchBT-Roman" w:hAnsi="Prestige12PitchBT-Roman" w:cs="Prestige12PitchBT-Roman"/>
                <w:color w:val="000000"/>
                <w:sz w:val="19"/>
                <w:szCs w:val="19"/>
                <w:lang w:val="en-US"/>
              </w:rPr>
              <w:t>variable3 ==variable4</w:t>
            </w:r>
            <w:r>
              <w:rPr>
                <w:rFonts w:ascii="Prestige12PitchBT-Roman" w:hAnsi="Prestige12PitchBT-Roman" w:cs="Prestige12PitchBT-Roman"/>
                <w:color w:val="000000"/>
                <w:sz w:val="19"/>
                <w:szCs w:val="19"/>
                <w:lang w:val="en-US"/>
              </w:rPr>
              <w:t>)</w:t>
            </w:r>
            <w:r w:rsidR="00C829C5">
              <w:rPr>
                <w:rFonts w:ascii="Prestige12PitchBT-Roman" w:hAnsi="Prestige12PitchBT-Roman" w:cs="Prestige12PitchBT-Roman"/>
                <w:color w:val="000000"/>
                <w:sz w:val="19"/>
                <w:szCs w:val="19"/>
                <w:lang w:val="en-US"/>
              </w:rPr>
              <w:t>)</w:t>
            </w:r>
            <w:r w:rsidRPr="00DB09C9">
              <w:rPr>
                <w:rFonts w:ascii="Prestige12PitchBT-Roman" w:hAnsi="Prestige12PitchBT-Roman" w:cs="Prestige12PitchBT-Roman"/>
                <w:color w:val="000000"/>
                <w:sz w:val="19"/>
                <w:szCs w:val="19"/>
                <w:lang w:val="en-US"/>
              </w:rPr>
              <w:t xml:space="preserve"> {...}</w:t>
            </w:r>
          </w:p>
          <w:p w14:paraId="4A205FEE" w14:textId="77777777" w:rsidR="00902A81"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en-US"/>
              </w:rPr>
            </w:pPr>
            <w:r w:rsidRPr="00206F4C">
              <w:rPr>
                <w:rFonts w:ascii="Prestige12PitchBT-Roman" w:hAnsi="Prestige12PitchBT-Roman" w:cs="Prestige12PitchBT-Roman"/>
                <w:color w:val="2F3F89"/>
                <w:sz w:val="19"/>
                <w:szCs w:val="19"/>
                <w:lang w:val="en-US"/>
              </w:rPr>
              <w:t xml:space="preserve">else </w:t>
            </w:r>
            <w:r w:rsidRPr="00206F4C">
              <w:rPr>
                <w:rFonts w:ascii="Prestige12PitchBT-Roman" w:hAnsi="Prestige12PitchBT-Roman" w:cs="Prestige12PitchBT-Roman"/>
                <w:color w:val="000000"/>
                <w:sz w:val="19"/>
                <w:szCs w:val="19"/>
                <w:lang w:val="en-US"/>
              </w:rPr>
              <w:t>{...}</w:t>
            </w:r>
          </w:p>
          <w:p w14:paraId="299EA97E" w14:textId="71C24A2A"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sz w:val="19"/>
                <w:szCs w:val="19"/>
                <w:lang w:val="de-CH"/>
              </w:rPr>
            </w:pPr>
          </w:p>
        </w:tc>
        <w:tc>
          <w:tcPr>
            <w:tcW w:w="1559" w:type="dxa"/>
          </w:tcPr>
          <w:p w14:paraId="46D907BC" w14:textId="147548C9"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c>
          <w:tcPr>
            <w:tcW w:w="1421" w:type="dxa"/>
          </w:tcPr>
          <w:p w14:paraId="0F0AA3A6" w14:textId="77777777" w:rsidR="00902A81" w:rsidRPr="00D628EB" w:rsidRDefault="00902A81" w:rsidP="00975D6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Prestige12PitchBT-Roman" w:hAnsi="Prestige12PitchBT-Roman" w:cs="Prestige12PitchBT-Roman"/>
                <w:color w:val="000000"/>
                <w:sz w:val="19"/>
                <w:szCs w:val="19"/>
                <w:lang w:val="de-CH"/>
              </w:rPr>
            </w:pPr>
          </w:p>
        </w:tc>
      </w:tr>
    </w:tbl>
    <w:p w14:paraId="187DFEFB" w14:textId="68D35899" w:rsidR="00902A81" w:rsidRDefault="00902A81" w:rsidP="00902A81">
      <w:pPr>
        <w:tabs>
          <w:tab w:val="left" w:pos="940"/>
        </w:tabs>
      </w:pPr>
    </w:p>
    <w:p w14:paraId="0EFAC738" w14:textId="77777777" w:rsidR="00902A81" w:rsidRDefault="00902A81">
      <w:r>
        <w:br w:type="page"/>
      </w:r>
    </w:p>
    <w:p w14:paraId="56B70FC9" w14:textId="02DE0DB7" w:rsidR="00902A81" w:rsidRDefault="00902A81" w:rsidP="00902A81">
      <w:pPr>
        <w:pStyle w:val="Heading2"/>
      </w:pPr>
      <w:bookmarkStart w:id="16" w:name="_Toc88316628"/>
      <w:r>
        <w:lastRenderedPageBreak/>
        <w:t xml:space="preserve">Anforderung </w:t>
      </w:r>
      <w:r w:rsidR="00AC07E5">
        <w:t>6</w:t>
      </w:r>
      <w:bookmarkEnd w:id="16"/>
    </w:p>
    <w:p w14:paraId="47E5760C" w14:textId="77777777" w:rsidR="00902A81" w:rsidRDefault="00902A81" w:rsidP="00902A81"/>
    <w:p w14:paraId="48EE9701" w14:textId="3ED686E2" w:rsidR="00902A81" w:rsidRDefault="00902A81" w:rsidP="00902A81">
      <w:r>
        <w:t>John und Wendy möchten von ihnen eine Seite erstellt haben, mit welcher Sie die monatlichen Einnahmen und Ausgaben berechnen können.</w:t>
      </w:r>
    </w:p>
    <w:p w14:paraId="47015768" w14:textId="13BC56BA" w:rsidR="005C76BC" w:rsidRDefault="005C76BC" w:rsidP="00902A81"/>
    <w:p w14:paraId="743981CB" w14:textId="0E96B15A" w:rsidR="005C76BC" w:rsidRDefault="005C76BC" w:rsidP="005C76BC">
      <w:pPr>
        <w:pStyle w:val="Heading3"/>
      </w:pPr>
      <w:bookmarkStart w:id="17" w:name="_Toc88316629"/>
      <w:r>
        <w:t>Aufgabe 1</w:t>
      </w:r>
      <w:bookmarkEnd w:id="17"/>
    </w:p>
    <w:p w14:paraId="3B57CAC1" w14:textId="7D5083F4" w:rsidR="005C76BC" w:rsidRDefault="005C76BC" w:rsidP="00902A81"/>
    <w:p w14:paraId="14E31B55" w14:textId="696B3293" w:rsidR="005C76BC" w:rsidRDefault="005C76BC" w:rsidP="00902A81">
      <w:r>
        <w:t>Für das Formular möchten John und Wendy ein Button Modul erstellen.</w:t>
      </w:r>
    </w:p>
    <w:p w14:paraId="50802637" w14:textId="1AE1AFEF" w:rsidR="003969EF" w:rsidRDefault="003969EF" w:rsidP="00902A81">
      <w:r>
        <w:t>Verwenden sie die die BEM Variante, um ein Button Modul zu erstellen.</w:t>
      </w:r>
    </w:p>
    <w:p w14:paraId="5F271D5E" w14:textId="0198D974" w:rsidR="003969EF" w:rsidRDefault="003969EF" w:rsidP="00902A81">
      <w:r>
        <w:t>Es soll ein Grunddesign für alle Buttons erstellt werden. Die Abweichungen vom Standard sollen mit Modifikationen vorgenommen werden (--modifikation).</w:t>
      </w:r>
    </w:p>
    <w:p w14:paraId="5FDAD928" w14:textId="4CD386D7" w:rsidR="003969EF" w:rsidRDefault="003969EF" w:rsidP="00902A81"/>
    <w:p w14:paraId="69E8B9E0" w14:textId="528A1031" w:rsidR="003969EF" w:rsidRDefault="003969EF" w:rsidP="00902A81">
      <w:r>
        <w:t>Folgende Modifikationen soll es geben:</w:t>
      </w:r>
    </w:p>
    <w:p w14:paraId="159C16B3" w14:textId="1C8EFAE5" w:rsidR="003969EF" w:rsidRDefault="003969EF" w:rsidP="003969EF">
      <w:pPr>
        <w:pStyle w:val="ListParagraph"/>
        <w:numPr>
          <w:ilvl w:val="0"/>
          <w:numId w:val="42"/>
        </w:numPr>
      </w:pPr>
      <w:r>
        <w:t>Positiver Button</w:t>
      </w:r>
    </w:p>
    <w:p w14:paraId="343BF730" w14:textId="59CF1A81" w:rsidR="003969EF" w:rsidRDefault="003969EF" w:rsidP="003969EF">
      <w:pPr>
        <w:pStyle w:val="ListParagraph"/>
        <w:numPr>
          <w:ilvl w:val="0"/>
          <w:numId w:val="42"/>
        </w:numPr>
      </w:pPr>
      <w:r>
        <w:t>Gefahren Button</w:t>
      </w:r>
    </w:p>
    <w:p w14:paraId="7938AF29" w14:textId="438D015D" w:rsidR="003969EF" w:rsidRDefault="003969EF" w:rsidP="003969EF">
      <w:pPr>
        <w:pStyle w:val="ListParagraph"/>
        <w:numPr>
          <w:ilvl w:val="0"/>
          <w:numId w:val="42"/>
        </w:numPr>
      </w:pPr>
      <w:r>
        <w:t>Zurücksetzen Button</w:t>
      </w:r>
    </w:p>
    <w:p w14:paraId="137A2B0C" w14:textId="553CACCD" w:rsidR="003969EF" w:rsidRDefault="003969EF" w:rsidP="003969EF">
      <w:pPr>
        <w:pStyle w:val="ListParagraph"/>
        <w:numPr>
          <w:ilvl w:val="0"/>
          <w:numId w:val="42"/>
        </w:numPr>
      </w:pPr>
      <w:r>
        <w:t>Kleiner Button</w:t>
      </w:r>
    </w:p>
    <w:p w14:paraId="13BE2A6A" w14:textId="32D8B3BA" w:rsidR="003969EF" w:rsidRDefault="003969EF" w:rsidP="003969EF">
      <w:pPr>
        <w:pStyle w:val="ListParagraph"/>
        <w:numPr>
          <w:ilvl w:val="0"/>
          <w:numId w:val="42"/>
        </w:numPr>
      </w:pPr>
      <w:r>
        <w:t>Grosser Button</w:t>
      </w:r>
    </w:p>
    <w:p w14:paraId="3E73C7AE" w14:textId="55713A0D" w:rsidR="003969EF" w:rsidRDefault="003969EF" w:rsidP="003969EF"/>
    <w:p w14:paraId="73CCE215" w14:textId="36C045A0" w:rsidR="003969EF" w:rsidRDefault="003969EF" w:rsidP="003969EF">
      <w:r>
        <w:t>Anbei ein Beispiel für die verschiedenen Buttons. Die Farben und das Design können Sie selbst definieren. Relevant ist, dass die Buttons mit Modifikationen entsprechend erstellt werden können.</w:t>
      </w:r>
    </w:p>
    <w:p w14:paraId="6B368A93" w14:textId="0CD10AD5" w:rsidR="003969EF" w:rsidRDefault="003969EF" w:rsidP="00902A81"/>
    <w:p w14:paraId="4A9932D8" w14:textId="5A80FEA2" w:rsidR="003969EF" w:rsidRDefault="003969EF" w:rsidP="00902A81"/>
    <w:p w14:paraId="21B5735B" w14:textId="55A0A407" w:rsidR="003969EF" w:rsidRDefault="003969EF" w:rsidP="00902A81">
      <w:r w:rsidRPr="003969EF">
        <w:rPr>
          <w:noProof/>
        </w:rPr>
        <w:drawing>
          <wp:inline distT="0" distB="0" distL="0" distR="0" wp14:anchorId="0EC17DD5" wp14:editId="62AD59AD">
            <wp:extent cx="5940425" cy="51181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11810"/>
                    </a:xfrm>
                    <a:prstGeom prst="rect">
                      <a:avLst/>
                    </a:prstGeom>
                  </pic:spPr>
                </pic:pic>
              </a:graphicData>
            </a:graphic>
          </wp:inline>
        </w:drawing>
      </w:r>
    </w:p>
    <w:p w14:paraId="634951D6" w14:textId="39624CE0" w:rsidR="003969EF" w:rsidRDefault="003969EF">
      <w:r>
        <w:br w:type="page"/>
      </w:r>
    </w:p>
    <w:p w14:paraId="13B46042" w14:textId="61494A6A" w:rsidR="003969EF" w:rsidRDefault="003969EF" w:rsidP="003969EF">
      <w:pPr>
        <w:pStyle w:val="Heading3"/>
      </w:pPr>
      <w:bookmarkStart w:id="18" w:name="_Toc88316630"/>
      <w:r>
        <w:lastRenderedPageBreak/>
        <w:t>Aufgabe 2</w:t>
      </w:r>
      <w:bookmarkEnd w:id="18"/>
    </w:p>
    <w:p w14:paraId="15E2DD8B" w14:textId="6934E390" w:rsidR="00AC07E5" w:rsidRDefault="00AC07E5" w:rsidP="00902A81"/>
    <w:p w14:paraId="2D0AFB42" w14:textId="77CCCEC6" w:rsidR="00AC07E5" w:rsidRDefault="00AC07E5" w:rsidP="00902A81">
      <w:r>
        <w:t>Das Formular soll wie folgt aussehen und durch den Button «Berechne» soll berechnet werden, wieviel am Schluss übrig bleibt am Ende des Monats.</w:t>
      </w:r>
    </w:p>
    <w:p w14:paraId="1FAF7AE6" w14:textId="277BFA66" w:rsidR="00902A81" w:rsidRDefault="00902A81" w:rsidP="00902A81"/>
    <w:p w14:paraId="5ACC4080" w14:textId="560BB946" w:rsidR="00902A81" w:rsidRDefault="005C76BC" w:rsidP="00902A81">
      <w:pPr>
        <w:tabs>
          <w:tab w:val="left" w:pos="940"/>
        </w:tabs>
      </w:pPr>
      <w:r w:rsidRPr="005C76BC">
        <w:rPr>
          <w:noProof/>
        </w:rPr>
        <w:drawing>
          <wp:inline distT="0" distB="0" distL="0" distR="0" wp14:anchorId="1ACF83CE" wp14:editId="2600335B">
            <wp:extent cx="3911801" cy="473099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a:stretch>
                      <a:fillRect/>
                    </a:stretch>
                  </pic:blipFill>
                  <pic:spPr>
                    <a:xfrm>
                      <a:off x="0" y="0"/>
                      <a:ext cx="3911801" cy="4730993"/>
                    </a:xfrm>
                    <a:prstGeom prst="rect">
                      <a:avLst/>
                    </a:prstGeom>
                  </pic:spPr>
                </pic:pic>
              </a:graphicData>
            </a:graphic>
          </wp:inline>
        </w:drawing>
      </w:r>
    </w:p>
    <w:p w14:paraId="2F154D5A" w14:textId="77777777" w:rsidR="00AC07E5" w:rsidRDefault="00AC07E5" w:rsidP="00AC07E5">
      <w:pPr>
        <w:rPr>
          <w:rFonts w:cs="Arial"/>
        </w:rPr>
      </w:pPr>
      <w:r>
        <w:rPr>
          <w:rFonts w:cs="Arial"/>
        </w:rPr>
        <w:t>Anforderungen:</w:t>
      </w:r>
    </w:p>
    <w:p w14:paraId="5F454DBC" w14:textId="77777777" w:rsidR="00AC07E5" w:rsidRDefault="00AC07E5" w:rsidP="00AC07E5">
      <w:pPr>
        <w:pStyle w:val="ListParagraph"/>
        <w:numPr>
          <w:ilvl w:val="0"/>
          <w:numId w:val="41"/>
        </w:numPr>
      </w:pPr>
      <w:r>
        <w:t xml:space="preserve">Die inputs sollen über die jeweilige </w:t>
      </w:r>
      <w:r w:rsidRPr="00522C37">
        <w:rPr>
          <w:b/>
          <w:bCs/>
        </w:rPr>
        <w:t>Klasse</w:t>
      </w:r>
      <w:r>
        <w:t xml:space="preserve"> eingelesen werden (Al</w:t>
      </w:r>
      <w:bookmarkStart w:id="19" w:name="_Hlk65404814"/>
      <w:r>
        <w:t xml:space="preserve">le mit der gleichen Klasse einlesen </w:t>
      </w:r>
      <w:r>
        <w:sym w:font="Wingdings" w:char="F0E0"/>
      </w:r>
      <w:r>
        <w:t xml:space="preserve"> ergibt ein Array)</w:t>
      </w:r>
      <w:bookmarkEnd w:id="19"/>
    </w:p>
    <w:p w14:paraId="00C40F8D" w14:textId="77777777" w:rsidR="00AC07E5" w:rsidRDefault="00AC07E5" w:rsidP="00AC07E5">
      <w:pPr>
        <w:pStyle w:val="ListParagraph"/>
        <w:numPr>
          <w:ilvl w:val="0"/>
          <w:numId w:val="41"/>
        </w:numPr>
      </w:pPr>
      <w:r>
        <w:t xml:space="preserve">Die Kosten und Einnahmen sollen jeweils mit einer </w:t>
      </w:r>
      <w:r w:rsidRPr="00522C37">
        <w:rPr>
          <w:b/>
          <w:bCs/>
        </w:rPr>
        <w:t>for Schleife</w:t>
      </w:r>
      <w:r>
        <w:t xml:space="preserve"> zusammengerechnet werden.</w:t>
      </w:r>
    </w:p>
    <w:p w14:paraId="7C953710" w14:textId="3607027C" w:rsidR="00AC07E5" w:rsidRDefault="00AC07E5" w:rsidP="00AC07E5">
      <w:pPr>
        <w:pStyle w:val="ListParagraph"/>
        <w:numPr>
          <w:ilvl w:val="0"/>
          <w:numId w:val="41"/>
        </w:numPr>
      </w:pPr>
      <w:r>
        <w:t xml:space="preserve">Das Resultat soll </w:t>
      </w:r>
      <w:r w:rsidRPr="00522C37">
        <w:rPr>
          <w:b/>
          <w:bCs/>
        </w:rPr>
        <w:t>mit zwei Dezimalstellen</w:t>
      </w:r>
      <w:r>
        <w:t xml:space="preserve"> ausgegeben werden.</w:t>
      </w:r>
    </w:p>
    <w:p w14:paraId="45F70F09" w14:textId="7B32AD0A" w:rsidR="005C76BC" w:rsidRDefault="005C76BC" w:rsidP="00AC07E5">
      <w:pPr>
        <w:pStyle w:val="ListParagraph"/>
        <w:numPr>
          <w:ilvl w:val="0"/>
          <w:numId w:val="41"/>
        </w:numPr>
      </w:pPr>
      <w:r>
        <w:t>Der Button Zurücksetzen, soll alle Felder und das Resultat leeren.</w:t>
      </w:r>
    </w:p>
    <w:p w14:paraId="603BB4DA" w14:textId="1F05DA2B" w:rsidR="00AC07E5" w:rsidRDefault="00AC07E5" w:rsidP="00902A81">
      <w:pPr>
        <w:tabs>
          <w:tab w:val="left" w:pos="940"/>
        </w:tabs>
      </w:pPr>
    </w:p>
    <w:p w14:paraId="3E8F5B71" w14:textId="03387FBE" w:rsidR="00C650E3" w:rsidRDefault="00C650E3" w:rsidP="00902A81">
      <w:pPr>
        <w:tabs>
          <w:tab w:val="left" w:pos="940"/>
        </w:tabs>
      </w:pPr>
    </w:p>
    <w:p w14:paraId="2989587E" w14:textId="7AD40C96" w:rsidR="00C650E3" w:rsidRDefault="00C650E3" w:rsidP="00902A81">
      <w:pPr>
        <w:tabs>
          <w:tab w:val="left" w:pos="940"/>
        </w:tabs>
      </w:pPr>
    </w:p>
    <w:p w14:paraId="33F3C2B1" w14:textId="577920E9" w:rsidR="00C650E3" w:rsidRDefault="00C650E3" w:rsidP="00902A81">
      <w:pPr>
        <w:tabs>
          <w:tab w:val="left" w:pos="940"/>
        </w:tabs>
      </w:pPr>
      <w:r w:rsidRPr="00DC66A7">
        <w:rPr>
          <w:b/>
          <w:bCs/>
        </w:rPr>
        <w:t>ABGABE: Gesamtlösung</w:t>
      </w:r>
      <w:r>
        <w:rPr>
          <w:b/>
          <w:bCs/>
        </w:rPr>
        <w:t xml:space="preserve"> am Schluss</w:t>
      </w:r>
      <w:r w:rsidRPr="00DC66A7">
        <w:rPr>
          <w:b/>
          <w:bCs/>
        </w:rPr>
        <w:t xml:space="preserve"> in</w:t>
      </w:r>
      <w:r>
        <w:rPr>
          <w:b/>
          <w:bCs/>
        </w:rPr>
        <w:t xml:space="preserve"> einem</w:t>
      </w:r>
      <w:r w:rsidRPr="00DC66A7">
        <w:rPr>
          <w:b/>
          <w:bCs/>
        </w:rPr>
        <w:t xml:space="preserve"> ZIP</w:t>
      </w:r>
    </w:p>
    <w:p w14:paraId="212DAFA3" w14:textId="6A4A02B0" w:rsidR="00AC07E5" w:rsidRDefault="00AC07E5">
      <w:r>
        <w:br w:type="page"/>
      </w:r>
    </w:p>
    <w:p w14:paraId="18186122" w14:textId="2834DB0B" w:rsidR="00154505" w:rsidRDefault="00154505" w:rsidP="00154505">
      <w:pPr>
        <w:pStyle w:val="Heading1"/>
      </w:pPr>
      <w:bookmarkStart w:id="20" w:name="_Toc88316631"/>
      <w:r>
        <w:lastRenderedPageBreak/>
        <w:t>Bewertung</w:t>
      </w:r>
      <w:bookmarkEnd w:id="20"/>
    </w:p>
    <w:p w14:paraId="0EC401A7" w14:textId="2B931131" w:rsidR="00154505" w:rsidRDefault="00154505" w:rsidP="00154505"/>
    <w:p w14:paraId="44073D86" w14:textId="31CBD40D" w:rsidR="00C5117C" w:rsidRDefault="00C5117C" w:rsidP="00154505">
      <w:r>
        <w:t>Die Bewertung wird nach dem Raster im Assignment vorgenommen.</w:t>
      </w:r>
    </w:p>
    <w:p w14:paraId="7392B92E" w14:textId="5ED71E55" w:rsidR="00C5117C" w:rsidRDefault="00C5117C" w:rsidP="00154505"/>
    <w:p w14:paraId="6CAFCEE3" w14:textId="553DA4AA" w:rsidR="00C5117C" w:rsidRDefault="00C5117C" w:rsidP="00C5117C">
      <w:r>
        <w:t>Maximale Punktzahl 100</w:t>
      </w:r>
    </w:p>
    <w:p w14:paraId="2FA0DD11" w14:textId="77777777" w:rsidR="00C5117C" w:rsidRDefault="00C5117C" w:rsidP="00C5117C"/>
    <w:p w14:paraId="494D9FBB" w14:textId="77777777" w:rsidR="00C5117C" w:rsidRPr="00DF7E00" w:rsidRDefault="00000000" w:rsidP="00C5117C">
      <m:oMathPara>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Maximale Punktzahl</m:t>
                  </m:r>
                </m:den>
              </m:f>
              <m:r>
                <w:rPr>
                  <w:rFonts w:ascii="Cambria Math" w:hAnsi="Cambria Math"/>
                </w:rPr>
                <m:t>*Erreichtepunktzahl</m:t>
              </m:r>
            </m:e>
          </m:d>
          <m:r>
            <w:rPr>
              <w:rFonts w:ascii="Cambria Math" w:hAnsi="Cambria Math"/>
            </w:rPr>
            <m:t>+1</m:t>
          </m:r>
        </m:oMath>
      </m:oMathPara>
    </w:p>
    <w:p w14:paraId="41F59882" w14:textId="77777777" w:rsidR="00C5117C" w:rsidRDefault="00C5117C" w:rsidP="00C5117C"/>
    <w:p w14:paraId="05E88953" w14:textId="132F4CA5" w:rsidR="00C5117C" w:rsidRPr="00DF7E00" w:rsidRDefault="00000000" w:rsidP="00C5117C">
      <w:pPr>
        <w:jc w:val="center"/>
      </w:pPr>
      <m:oMath>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*60</m:t>
            </m:r>
          </m:e>
        </m:d>
        <m:r>
          <w:rPr>
            <w:rFonts w:ascii="Cambria Math" w:hAnsi="Cambria Math"/>
          </w:rPr>
          <m:t xml:space="preserve">+1 </m:t>
        </m:r>
      </m:oMath>
      <w:r w:rsidR="00C5117C">
        <w:t>= 4</w:t>
      </w:r>
    </w:p>
    <w:p w14:paraId="7DB39032" w14:textId="77777777" w:rsidR="00C5117C" w:rsidRDefault="00C5117C" w:rsidP="00154505"/>
    <w:p w14:paraId="62C36A9F" w14:textId="074A584D" w:rsidR="00B16098" w:rsidRDefault="00B16098" w:rsidP="00B16098"/>
    <w:p w14:paraId="4A2A2E68" w14:textId="577CD0B8" w:rsidR="00E4504E" w:rsidRDefault="00E4504E" w:rsidP="00B16098">
      <w:r>
        <w:t xml:space="preserve">Ist ersichtlich, dass die Arbeit nicht selbständig vorgenommen wurde, können bis zu </w:t>
      </w:r>
      <w:r w:rsidRPr="00E4504E">
        <w:rPr>
          <w:b/>
          <w:bCs/>
        </w:rPr>
        <w:t>20 Punkte in Abzug gebracht werden.</w:t>
      </w:r>
    </w:p>
    <w:sectPr w:rsidR="00E4504E">
      <w:headerReference w:type="default" r:id="rId43"/>
      <w:footerReference w:type="default" r:id="rId44"/>
      <w:headerReference w:type="first" r:id="rId45"/>
      <w:footerReference w:type="first" r:id="rId46"/>
      <w:pgSz w:w="11907" w:h="16840" w:code="9"/>
      <w:pgMar w:top="1701" w:right="1134" w:bottom="1134" w:left="1418" w:header="680" w:footer="68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FBFF9" w14:textId="77777777" w:rsidR="00582837" w:rsidRDefault="00582837">
      <w:r>
        <w:separator/>
      </w:r>
    </w:p>
  </w:endnote>
  <w:endnote w:type="continuationSeparator" w:id="0">
    <w:p w14:paraId="14F49EE9" w14:textId="77777777" w:rsidR="00582837" w:rsidRDefault="00582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PS (PCL6)">
    <w:panose1 w:val="00000000000000000000"/>
    <w:charset w:val="02"/>
    <w:family w:val="roman"/>
    <w:notTrueTyp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Prestige12PitchBT-Roman">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306E" w14:textId="77777777" w:rsidR="00971A85" w:rsidRDefault="00971A85">
    <w:pPr>
      <w:pStyle w:val="Footer"/>
      <w:pBdr>
        <w:top w:val="single" w:sz="4" w:space="1" w:color="auto"/>
      </w:pBdr>
      <w:tabs>
        <w:tab w:val="clear" w:pos="4536"/>
      </w:tabs>
      <w:rPr>
        <w:rStyle w:val="PageNumber"/>
      </w:rPr>
    </w:pPr>
    <w:r>
      <w:rPr>
        <w:i/>
        <w:iCs/>
      </w:rPr>
      <w:tab/>
    </w:r>
    <w:r>
      <w:rPr>
        <w:i/>
        <w:iCs/>
      </w:rPr>
      <w:fldChar w:fldCharType="begin"/>
    </w:r>
    <w:r>
      <w:rPr>
        <w:i/>
        <w:iCs/>
      </w:rPr>
      <w:instrText xml:space="preserve"> </w:instrText>
    </w:r>
    <w:r w:rsidR="0004569B">
      <w:rPr>
        <w:i/>
        <w:iCs/>
      </w:rPr>
      <w:instrText>PAGE</w:instrText>
    </w:r>
    <w:r>
      <w:rPr>
        <w:i/>
        <w:iCs/>
      </w:rPr>
      <w:instrText xml:space="preserve"> </w:instrText>
    </w:r>
    <w:r>
      <w:rPr>
        <w:i/>
        <w:iCs/>
      </w:rPr>
      <w:fldChar w:fldCharType="separate"/>
    </w:r>
    <w:r w:rsidR="00B1230F">
      <w:rPr>
        <w:i/>
        <w:iCs/>
        <w:noProof/>
      </w:rPr>
      <w:t>2</w:t>
    </w:r>
    <w:r>
      <w:rPr>
        <w:i/>
        <w:iCs/>
      </w:rPr>
      <w:fldChar w:fldCharType="end"/>
    </w:r>
    <w:r>
      <w:rP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E54B2D">
      <w:rPr>
        <w:rStyle w:val="PageNumber"/>
        <w:i/>
        <w:iCs/>
        <w:noProof/>
      </w:rPr>
      <w:t>1</w:t>
    </w:r>
    <w:r>
      <w:rPr>
        <w:rStyle w:val="PageNumber"/>
        <w:i/>
        <w:i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94DC" w14:textId="490E581E" w:rsidR="00971A85" w:rsidRPr="00042537" w:rsidRDefault="00971A85" w:rsidP="00042537">
    <w:pPr>
      <w:pStyle w:val="Footer"/>
      <w:pBdr>
        <w:top w:val="single" w:sz="4" w:space="1" w:color="auto"/>
      </w:pBdr>
      <w:tabs>
        <w:tab w:val="clear" w:pos="4536"/>
      </w:tabs>
      <w:rPr>
        <w:i/>
        <w:iCs/>
      </w:rPr>
    </w:pPr>
    <w:r>
      <w:rPr>
        <w:b w:val="0"/>
        <w:bCs w:val="0"/>
        <w:i/>
        <w:iCs/>
      </w:rPr>
      <w:tab/>
    </w:r>
    <w:r>
      <w:rPr>
        <w:rStyle w:val="PageNumber"/>
        <w:i/>
        <w:iCs/>
      </w:rPr>
      <w:fldChar w:fldCharType="begin"/>
    </w:r>
    <w:r>
      <w:rPr>
        <w:rStyle w:val="PageNumber"/>
        <w:i/>
        <w:iCs/>
      </w:rPr>
      <w:instrText xml:space="preserve"> </w:instrText>
    </w:r>
    <w:r w:rsidR="0004569B">
      <w:rPr>
        <w:rStyle w:val="PageNumber"/>
        <w:i/>
        <w:iCs/>
      </w:rPr>
      <w:instrText>PAGE</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r>
      <w:rPr>
        <w:rStyle w:val="PageNumber"/>
        <w:i/>
        <w:iCs/>
      </w:rPr>
      <w:t>/</w:t>
    </w:r>
    <w:r>
      <w:rPr>
        <w:rStyle w:val="PageNumber"/>
        <w:i/>
        <w:iCs/>
      </w:rPr>
      <w:fldChar w:fldCharType="begin"/>
    </w:r>
    <w:r>
      <w:rPr>
        <w:rStyle w:val="PageNumber"/>
        <w:i/>
        <w:iCs/>
      </w:rPr>
      <w:instrText xml:space="preserve"> </w:instrText>
    </w:r>
    <w:r w:rsidR="0004569B">
      <w:rPr>
        <w:rStyle w:val="PageNumber"/>
        <w:i/>
        <w:iCs/>
      </w:rPr>
      <w:instrText>NUMPAGES</w:instrText>
    </w:r>
    <w:r>
      <w:rPr>
        <w:rStyle w:val="PageNumber"/>
        <w:i/>
        <w:iCs/>
      </w:rPr>
      <w:instrText xml:space="preserve"> </w:instrText>
    </w:r>
    <w:r>
      <w:rPr>
        <w:rStyle w:val="PageNumber"/>
        <w:i/>
        <w:iCs/>
      </w:rPr>
      <w:fldChar w:fldCharType="separate"/>
    </w:r>
    <w:r w:rsidR="007F0A03">
      <w:rPr>
        <w:rStyle w:val="PageNumber"/>
        <w:i/>
        <w:iCs/>
        <w:noProof/>
      </w:rPr>
      <w:t>1</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C542E" w14:textId="77777777" w:rsidR="00582837" w:rsidRDefault="00582837">
      <w:r>
        <w:separator/>
      </w:r>
    </w:p>
  </w:footnote>
  <w:footnote w:type="continuationSeparator" w:id="0">
    <w:p w14:paraId="7537A46A" w14:textId="77777777" w:rsidR="00582837" w:rsidRDefault="005828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551A" w14:textId="3E1695B6" w:rsidR="00971A85" w:rsidRDefault="00D70604">
    <w:pPr>
      <w:pStyle w:val="Header"/>
      <w:pBdr>
        <w:bottom w:val="single" w:sz="4" w:space="1" w:color="auto"/>
      </w:pBdr>
      <w:tabs>
        <w:tab w:val="clear" w:pos="9072"/>
        <w:tab w:val="right" w:pos="9356"/>
      </w:tabs>
      <w:jc w:val="right"/>
      <w:rPr>
        <w:rFonts w:cs="Arial"/>
      </w:rPr>
    </w:pPr>
    <w:r>
      <w:rPr>
        <w:noProof/>
        <w:lang w:val="de-DE"/>
      </w:rPr>
      <w:drawing>
        <wp:anchor distT="0" distB="0" distL="114300" distR="114300" simplePos="0" relativeHeight="251656704" behindDoc="0" locked="0" layoutInCell="1" allowOverlap="1" wp14:anchorId="36EBC2D2" wp14:editId="56420715">
          <wp:simplePos x="0" y="0"/>
          <wp:positionH relativeFrom="column">
            <wp:posOffset>1270</wp:posOffset>
          </wp:positionH>
          <wp:positionV relativeFrom="paragraph">
            <wp:posOffset>19050</wp:posOffset>
          </wp:positionV>
          <wp:extent cx="635635" cy="123190"/>
          <wp:effectExtent l="0" t="0" r="0" b="0"/>
          <wp:wrapSquare wrapText="bothSides"/>
          <wp:docPr id="3" name="Picture 3" descr="TEKO_LOGO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KO_LOGO_KL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635" cy="12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20C90">
      <w:rPr>
        <w:rFonts w:cs="Arial"/>
      </w:rPr>
      <w:t xml:space="preserve"> </w:t>
    </w:r>
  </w:p>
  <w:p w14:paraId="41D2A0CF" w14:textId="77777777" w:rsidR="00971A85" w:rsidRDefault="00971A85">
    <w:pPr>
      <w:pStyle w:val="Header"/>
      <w:pBdr>
        <w:bottom w:val="single" w:sz="4" w:space="1" w:color="auto"/>
      </w:pBdr>
      <w:tabs>
        <w:tab w:val="clear" w:pos="9072"/>
        <w:tab w:val="right" w:pos="9356"/>
      </w:tabs>
      <w:jc w:val="right"/>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C6CE1" w14:textId="78C36AEA" w:rsidR="00971A85" w:rsidRDefault="00D70604">
    <w:pPr>
      <w:tabs>
        <w:tab w:val="right" w:pos="9355"/>
      </w:tabs>
      <w:rPr>
        <w:b/>
        <w:bCs/>
        <w:sz w:val="28"/>
      </w:rPr>
    </w:pPr>
    <w:r>
      <w:rPr>
        <w:b/>
        <w:bCs/>
        <w:noProof/>
        <w:sz w:val="28"/>
        <w:lang w:val="de-DE"/>
      </w:rPr>
      <mc:AlternateContent>
        <mc:Choice Requires="wps">
          <w:drawing>
            <wp:anchor distT="0" distB="0" distL="114300" distR="114300" simplePos="0" relativeHeight="251658752" behindDoc="0" locked="0" layoutInCell="1" allowOverlap="1" wp14:anchorId="0D9DD220" wp14:editId="16BD571B">
              <wp:simplePos x="0" y="0"/>
              <wp:positionH relativeFrom="column">
                <wp:posOffset>-18415</wp:posOffset>
              </wp:positionH>
              <wp:positionV relativeFrom="paragraph">
                <wp:posOffset>542290</wp:posOffset>
              </wp:positionV>
              <wp:extent cx="5975985" cy="0"/>
              <wp:effectExtent l="0" t="0" r="0"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9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27953"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42.7pt" to="469.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" strokeweight=".5pt"/>
          </w:pict>
        </mc:Fallback>
      </mc:AlternateContent>
    </w:r>
    <w:r>
      <w:rPr>
        <w:b/>
        <w:bCs/>
        <w:noProof/>
        <w:sz w:val="28"/>
        <w:lang w:val="de-DE"/>
      </w:rPr>
      <w:drawing>
        <wp:anchor distT="0" distB="0" distL="114300" distR="114300" simplePos="0" relativeHeight="251657728" behindDoc="0" locked="0" layoutInCell="1" allowOverlap="1" wp14:anchorId="7A92D550" wp14:editId="7C550FA6">
          <wp:simplePos x="0" y="0"/>
          <wp:positionH relativeFrom="column">
            <wp:posOffset>-11430</wp:posOffset>
          </wp:positionH>
          <wp:positionV relativeFrom="paragraph">
            <wp:posOffset>94615</wp:posOffset>
          </wp:positionV>
          <wp:extent cx="1664335" cy="406400"/>
          <wp:effectExtent l="0" t="0" r="0" b="0"/>
          <wp:wrapSquare wrapText="bothSides"/>
          <wp:docPr id="1" name="Picture 1" descr="TEK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KO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4335" cy="406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236D3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0B21AF0"/>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1C9ABED0"/>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429CCED2"/>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8442352"/>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E16696D0"/>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EBE3284"/>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2960D30"/>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6565E54"/>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71E7B0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24D4242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F40AC2"/>
    <w:multiLevelType w:val="hybridMultilevel"/>
    <w:tmpl w:val="E4EE30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2E4107E"/>
    <w:multiLevelType w:val="hybridMultilevel"/>
    <w:tmpl w:val="D9A656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F1252C7"/>
    <w:multiLevelType w:val="hybridMultilevel"/>
    <w:tmpl w:val="A9FA587E"/>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946CD5"/>
    <w:multiLevelType w:val="hybridMultilevel"/>
    <w:tmpl w:val="10249944"/>
    <w:lvl w:ilvl="0" w:tplc="08070001">
      <w:start w:val="1"/>
      <w:numFmt w:val="bullet"/>
      <w:lvlText w:val=""/>
      <w:lvlJc w:val="left"/>
      <w:pPr>
        <w:tabs>
          <w:tab w:val="num" w:pos="1068"/>
        </w:tabs>
        <w:ind w:left="1068" w:hanging="360"/>
      </w:pPr>
      <w:rPr>
        <w:rFonts w:ascii="Symbol" w:hAnsi="Symbol" w:hint="default"/>
      </w:rPr>
    </w:lvl>
    <w:lvl w:ilvl="1" w:tplc="08070003" w:tentative="1">
      <w:start w:val="1"/>
      <w:numFmt w:val="bullet"/>
      <w:lvlText w:val="o"/>
      <w:lvlJc w:val="left"/>
      <w:pPr>
        <w:tabs>
          <w:tab w:val="num" w:pos="1788"/>
        </w:tabs>
        <w:ind w:left="1788" w:hanging="360"/>
      </w:pPr>
      <w:rPr>
        <w:rFonts w:ascii="Courier New" w:hAnsi="Courier New" w:cs="Courier New" w:hint="default"/>
      </w:rPr>
    </w:lvl>
    <w:lvl w:ilvl="2" w:tplc="08070005" w:tentative="1">
      <w:start w:val="1"/>
      <w:numFmt w:val="bullet"/>
      <w:lvlText w:val=""/>
      <w:lvlJc w:val="left"/>
      <w:pPr>
        <w:tabs>
          <w:tab w:val="num" w:pos="2508"/>
        </w:tabs>
        <w:ind w:left="2508" w:hanging="360"/>
      </w:pPr>
      <w:rPr>
        <w:rFonts w:ascii="Wingdings" w:hAnsi="Wingdings" w:hint="default"/>
      </w:rPr>
    </w:lvl>
    <w:lvl w:ilvl="3" w:tplc="08070001" w:tentative="1">
      <w:start w:val="1"/>
      <w:numFmt w:val="bullet"/>
      <w:lvlText w:val=""/>
      <w:lvlJc w:val="left"/>
      <w:pPr>
        <w:tabs>
          <w:tab w:val="num" w:pos="3228"/>
        </w:tabs>
        <w:ind w:left="3228" w:hanging="360"/>
      </w:pPr>
      <w:rPr>
        <w:rFonts w:ascii="Symbol" w:hAnsi="Symbol" w:hint="default"/>
      </w:rPr>
    </w:lvl>
    <w:lvl w:ilvl="4" w:tplc="08070003" w:tentative="1">
      <w:start w:val="1"/>
      <w:numFmt w:val="bullet"/>
      <w:lvlText w:val="o"/>
      <w:lvlJc w:val="left"/>
      <w:pPr>
        <w:tabs>
          <w:tab w:val="num" w:pos="3948"/>
        </w:tabs>
        <w:ind w:left="3948" w:hanging="360"/>
      </w:pPr>
      <w:rPr>
        <w:rFonts w:ascii="Courier New" w:hAnsi="Courier New" w:cs="Courier New" w:hint="default"/>
      </w:rPr>
    </w:lvl>
    <w:lvl w:ilvl="5" w:tplc="08070005" w:tentative="1">
      <w:start w:val="1"/>
      <w:numFmt w:val="bullet"/>
      <w:lvlText w:val=""/>
      <w:lvlJc w:val="left"/>
      <w:pPr>
        <w:tabs>
          <w:tab w:val="num" w:pos="4668"/>
        </w:tabs>
        <w:ind w:left="4668" w:hanging="360"/>
      </w:pPr>
      <w:rPr>
        <w:rFonts w:ascii="Wingdings" w:hAnsi="Wingdings" w:hint="default"/>
      </w:rPr>
    </w:lvl>
    <w:lvl w:ilvl="6" w:tplc="08070001" w:tentative="1">
      <w:start w:val="1"/>
      <w:numFmt w:val="bullet"/>
      <w:lvlText w:val=""/>
      <w:lvlJc w:val="left"/>
      <w:pPr>
        <w:tabs>
          <w:tab w:val="num" w:pos="5388"/>
        </w:tabs>
        <w:ind w:left="5388" w:hanging="360"/>
      </w:pPr>
      <w:rPr>
        <w:rFonts w:ascii="Symbol" w:hAnsi="Symbol" w:hint="default"/>
      </w:rPr>
    </w:lvl>
    <w:lvl w:ilvl="7" w:tplc="08070003" w:tentative="1">
      <w:start w:val="1"/>
      <w:numFmt w:val="bullet"/>
      <w:lvlText w:val="o"/>
      <w:lvlJc w:val="left"/>
      <w:pPr>
        <w:tabs>
          <w:tab w:val="num" w:pos="6108"/>
        </w:tabs>
        <w:ind w:left="6108" w:hanging="360"/>
      </w:pPr>
      <w:rPr>
        <w:rFonts w:ascii="Courier New" w:hAnsi="Courier New" w:cs="Courier New" w:hint="default"/>
      </w:rPr>
    </w:lvl>
    <w:lvl w:ilvl="8" w:tplc="08070005" w:tentative="1">
      <w:start w:val="1"/>
      <w:numFmt w:val="bullet"/>
      <w:lvlText w:val=""/>
      <w:lvlJc w:val="left"/>
      <w:pPr>
        <w:tabs>
          <w:tab w:val="num" w:pos="6828"/>
        </w:tabs>
        <w:ind w:left="6828" w:hanging="360"/>
      </w:pPr>
      <w:rPr>
        <w:rFonts w:ascii="Wingdings" w:hAnsi="Wingdings" w:hint="default"/>
      </w:rPr>
    </w:lvl>
  </w:abstractNum>
  <w:abstractNum w:abstractNumId="15" w15:restartNumberingAfterBreak="0">
    <w:nsid w:val="143A3918"/>
    <w:multiLevelType w:val="hybridMultilevel"/>
    <w:tmpl w:val="07105C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7874128"/>
    <w:multiLevelType w:val="hybridMultilevel"/>
    <w:tmpl w:val="BC965576"/>
    <w:lvl w:ilvl="0" w:tplc="08070001">
      <w:start w:val="1"/>
      <w:numFmt w:val="bullet"/>
      <w:lvlText w:val=""/>
      <w:lvlJc w:val="left"/>
      <w:pPr>
        <w:tabs>
          <w:tab w:val="num" w:pos="717"/>
        </w:tabs>
        <w:ind w:left="717" w:hanging="360"/>
      </w:pPr>
      <w:rPr>
        <w:rFonts w:ascii="Symbol" w:hAnsi="Symbol" w:hint="default"/>
      </w:rPr>
    </w:lvl>
    <w:lvl w:ilvl="1" w:tplc="04070003" w:tentative="1">
      <w:start w:val="1"/>
      <w:numFmt w:val="bullet"/>
      <w:lvlText w:val="o"/>
      <w:lvlJc w:val="left"/>
      <w:pPr>
        <w:ind w:left="-686" w:hanging="360"/>
      </w:pPr>
      <w:rPr>
        <w:rFonts w:ascii="Courier New" w:hAnsi="Courier New" w:hint="default"/>
      </w:rPr>
    </w:lvl>
    <w:lvl w:ilvl="2" w:tplc="04070005" w:tentative="1">
      <w:start w:val="1"/>
      <w:numFmt w:val="bullet"/>
      <w:lvlText w:val=""/>
      <w:lvlJc w:val="left"/>
      <w:pPr>
        <w:ind w:left="34" w:hanging="360"/>
      </w:pPr>
      <w:rPr>
        <w:rFonts w:ascii="Wingdings" w:hAnsi="Wingdings" w:hint="default"/>
      </w:rPr>
    </w:lvl>
    <w:lvl w:ilvl="3" w:tplc="04070001" w:tentative="1">
      <w:start w:val="1"/>
      <w:numFmt w:val="bullet"/>
      <w:lvlText w:val=""/>
      <w:lvlJc w:val="left"/>
      <w:pPr>
        <w:ind w:left="754" w:hanging="360"/>
      </w:pPr>
      <w:rPr>
        <w:rFonts w:ascii="Symbol" w:hAnsi="Symbol" w:hint="default"/>
      </w:rPr>
    </w:lvl>
    <w:lvl w:ilvl="4" w:tplc="04070003" w:tentative="1">
      <w:start w:val="1"/>
      <w:numFmt w:val="bullet"/>
      <w:lvlText w:val="o"/>
      <w:lvlJc w:val="left"/>
      <w:pPr>
        <w:ind w:left="1474" w:hanging="360"/>
      </w:pPr>
      <w:rPr>
        <w:rFonts w:ascii="Courier New" w:hAnsi="Courier New" w:hint="default"/>
      </w:rPr>
    </w:lvl>
    <w:lvl w:ilvl="5" w:tplc="04070005" w:tentative="1">
      <w:start w:val="1"/>
      <w:numFmt w:val="bullet"/>
      <w:lvlText w:val=""/>
      <w:lvlJc w:val="left"/>
      <w:pPr>
        <w:ind w:left="2194" w:hanging="360"/>
      </w:pPr>
      <w:rPr>
        <w:rFonts w:ascii="Wingdings" w:hAnsi="Wingdings" w:hint="default"/>
      </w:rPr>
    </w:lvl>
    <w:lvl w:ilvl="6" w:tplc="04070001" w:tentative="1">
      <w:start w:val="1"/>
      <w:numFmt w:val="bullet"/>
      <w:lvlText w:val=""/>
      <w:lvlJc w:val="left"/>
      <w:pPr>
        <w:ind w:left="2914" w:hanging="360"/>
      </w:pPr>
      <w:rPr>
        <w:rFonts w:ascii="Symbol" w:hAnsi="Symbol" w:hint="default"/>
      </w:rPr>
    </w:lvl>
    <w:lvl w:ilvl="7" w:tplc="04070003" w:tentative="1">
      <w:start w:val="1"/>
      <w:numFmt w:val="bullet"/>
      <w:lvlText w:val="o"/>
      <w:lvlJc w:val="left"/>
      <w:pPr>
        <w:ind w:left="3634" w:hanging="360"/>
      </w:pPr>
      <w:rPr>
        <w:rFonts w:ascii="Courier New" w:hAnsi="Courier New" w:hint="default"/>
      </w:rPr>
    </w:lvl>
    <w:lvl w:ilvl="8" w:tplc="04070005" w:tentative="1">
      <w:start w:val="1"/>
      <w:numFmt w:val="bullet"/>
      <w:lvlText w:val=""/>
      <w:lvlJc w:val="left"/>
      <w:pPr>
        <w:ind w:left="4354" w:hanging="360"/>
      </w:pPr>
      <w:rPr>
        <w:rFonts w:ascii="Wingdings" w:hAnsi="Wingdings" w:hint="default"/>
      </w:rPr>
    </w:lvl>
  </w:abstractNum>
  <w:abstractNum w:abstractNumId="17" w15:restartNumberingAfterBreak="0">
    <w:nsid w:val="1EAD13F4"/>
    <w:multiLevelType w:val="hybridMultilevel"/>
    <w:tmpl w:val="4A6431E2"/>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2BC4C30"/>
    <w:multiLevelType w:val="hybridMultilevel"/>
    <w:tmpl w:val="3DD0BE5A"/>
    <w:lvl w:ilvl="0" w:tplc="FFFFFFFF">
      <w:start w:val="1"/>
      <w:numFmt w:val="bullet"/>
      <w:lvlText w:val=""/>
      <w:lvlJc w:val="left"/>
      <w:pPr>
        <w:tabs>
          <w:tab w:val="num" w:pos="216"/>
        </w:tabs>
        <w:ind w:left="213" w:hanging="357"/>
      </w:pPr>
      <w:rPr>
        <w:rFonts w:ascii="SymbolPS (PCL6)" w:hAnsi="SymbolPS (PCL6)"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19" w15:restartNumberingAfterBreak="0">
    <w:nsid w:val="24016300"/>
    <w:multiLevelType w:val="hybridMultilevel"/>
    <w:tmpl w:val="7AA2311C"/>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0" w15:restartNumberingAfterBreak="0">
    <w:nsid w:val="289B05A5"/>
    <w:multiLevelType w:val="multilevel"/>
    <w:tmpl w:val="4E1E38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2B4B0800"/>
    <w:multiLevelType w:val="hybridMultilevel"/>
    <w:tmpl w:val="486CDB30"/>
    <w:lvl w:ilvl="0" w:tplc="08070001">
      <w:start w:val="1"/>
      <w:numFmt w:val="bullet"/>
      <w:lvlText w:val=""/>
      <w:lvlJc w:val="left"/>
      <w:pPr>
        <w:tabs>
          <w:tab w:val="num" w:pos="2843"/>
        </w:tabs>
        <w:ind w:left="2843" w:hanging="360"/>
      </w:pPr>
      <w:rPr>
        <w:rFonts w:ascii="Symbol" w:hAnsi="Symbol" w:hint="default"/>
      </w:rPr>
    </w:lvl>
    <w:lvl w:ilvl="1" w:tplc="08070003" w:tentative="1">
      <w:start w:val="1"/>
      <w:numFmt w:val="bullet"/>
      <w:lvlText w:val="o"/>
      <w:lvlJc w:val="left"/>
      <w:pPr>
        <w:tabs>
          <w:tab w:val="num" w:pos="3563"/>
        </w:tabs>
        <w:ind w:left="3563" w:hanging="360"/>
      </w:pPr>
      <w:rPr>
        <w:rFonts w:ascii="Courier New" w:hAnsi="Courier New" w:cs="Courier New" w:hint="default"/>
      </w:rPr>
    </w:lvl>
    <w:lvl w:ilvl="2" w:tplc="08070005" w:tentative="1">
      <w:start w:val="1"/>
      <w:numFmt w:val="bullet"/>
      <w:lvlText w:val=""/>
      <w:lvlJc w:val="left"/>
      <w:pPr>
        <w:tabs>
          <w:tab w:val="num" w:pos="4283"/>
        </w:tabs>
        <w:ind w:left="4283" w:hanging="360"/>
      </w:pPr>
      <w:rPr>
        <w:rFonts w:ascii="Wingdings" w:hAnsi="Wingdings" w:hint="default"/>
      </w:rPr>
    </w:lvl>
    <w:lvl w:ilvl="3" w:tplc="08070001" w:tentative="1">
      <w:start w:val="1"/>
      <w:numFmt w:val="bullet"/>
      <w:lvlText w:val=""/>
      <w:lvlJc w:val="left"/>
      <w:pPr>
        <w:tabs>
          <w:tab w:val="num" w:pos="5003"/>
        </w:tabs>
        <w:ind w:left="5003" w:hanging="360"/>
      </w:pPr>
      <w:rPr>
        <w:rFonts w:ascii="Symbol" w:hAnsi="Symbol" w:hint="default"/>
      </w:rPr>
    </w:lvl>
    <w:lvl w:ilvl="4" w:tplc="08070003" w:tentative="1">
      <w:start w:val="1"/>
      <w:numFmt w:val="bullet"/>
      <w:lvlText w:val="o"/>
      <w:lvlJc w:val="left"/>
      <w:pPr>
        <w:tabs>
          <w:tab w:val="num" w:pos="5723"/>
        </w:tabs>
        <w:ind w:left="5723" w:hanging="360"/>
      </w:pPr>
      <w:rPr>
        <w:rFonts w:ascii="Courier New" w:hAnsi="Courier New" w:cs="Courier New" w:hint="default"/>
      </w:rPr>
    </w:lvl>
    <w:lvl w:ilvl="5" w:tplc="08070005" w:tentative="1">
      <w:start w:val="1"/>
      <w:numFmt w:val="bullet"/>
      <w:lvlText w:val=""/>
      <w:lvlJc w:val="left"/>
      <w:pPr>
        <w:tabs>
          <w:tab w:val="num" w:pos="6443"/>
        </w:tabs>
        <w:ind w:left="6443" w:hanging="360"/>
      </w:pPr>
      <w:rPr>
        <w:rFonts w:ascii="Wingdings" w:hAnsi="Wingdings" w:hint="default"/>
      </w:rPr>
    </w:lvl>
    <w:lvl w:ilvl="6" w:tplc="08070001" w:tentative="1">
      <w:start w:val="1"/>
      <w:numFmt w:val="bullet"/>
      <w:lvlText w:val=""/>
      <w:lvlJc w:val="left"/>
      <w:pPr>
        <w:tabs>
          <w:tab w:val="num" w:pos="7163"/>
        </w:tabs>
        <w:ind w:left="7163" w:hanging="360"/>
      </w:pPr>
      <w:rPr>
        <w:rFonts w:ascii="Symbol" w:hAnsi="Symbol" w:hint="default"/>
      </w:rPr>
    </w:lvl>
    <w:lvl w:ilvl="7" w:tplc="08070003" w:tentative="1">
      <w:start w:val="1"/>
      <w:numFmt w:val="bullet"/>
      <w:lvlText w:val="o"/>
      <w:lvlJc w:val="left"/>
      <w:pPr>
        <w:tabs>
          <w:tab w:val="num" w:pos="7883"/>
        </w:tabs>
        <w:ind w:left="7883" w:hanging="360"/>
      </w:pPr>
      <w:rPr>
        <w:rFonts w:ascii="Courier New" w:hAnsi="Courier New" w:cs="Courier New" w:hint="default"/>
      </w:rPr>
    </w:lvl>
    <w:lvl w:ilvl="8" w:tplc="08070005" w:tentative="1">
      <w:start w:val="1"/>
      <w:numFmt w:val="bullet"/>
      <w:lvlText w:val=""/>
      <w:lvlJc w:val="left"/>
      <w:pPr>
        <w:tabs>
          <w:tab w:val="num" w:pos="8603"/>
        </w:tabs>
        <w:ind w:left="8603" w:hanging="360"/>
      </w:pPr>
      <w:rPr>
        <w:rFonts w:ascii="Wingdings" w:hAnsi="Wingdings" w:hint="default"/>
      </w:rPr>
    </w:lvl>
  </w:abstractNum>
  <w:abstractNum w:abstractNumId="22" w15:restartNumberingAfterBreak="0">
    <w:nsid w:val="2FCE1CA5"/>
    <w:multiLevelType w:val="hybridMultilevel"/>
    <w:tmpl w:val="5C34D032"/>
    <w:lvl w:ilvl="0" w:tplc="0807000F">
      <w:start w:val="1"/>
      <w:numFmt w:val="decimal"/>
      <w:lvlText w:val="%1."/>
      <w:lvlJc w:val="left"/>
      <w:pPr>
        <w:tabs>
          <w:tab w:val="num" w:pos="354"/>
        </w:tabs>
        <w:ind w:left="351" w:hanging="357"/>
      </w:pPr>
      <w:rPr>
        <w:rFonts w:hint="default"/>
      </w:rPr>
    </w:lvl>
    <w:lvl w:ilvl="1" w:tplc="FFFFFFFF">
      <w:start w:val="1"/>
      <w:numFmt w:val="bullet"/>
      <w:lvlText w:val="o"/>
      <w:lvlJc w:val="left"/>
      <w:pPr>
        <w:tabs>
          <w:tab w:val="num" w:pos="1434"/>
        </w:tabs>
        <w:ind w:left="1434" w:hanging="360"/>
      </w:pPr>
      <w:rPr>
        <w:rFonts w:ascii="Courier New" w:hAnsi="Courier New" w:hint="default"/>
      </w:rPr>
    </w:lvl>
    <w:lvl w:ilvl="2" w:tplc="FFFFFFFF">
      <w:start w:val="1"/>
      <w:numFmt w:val="bullet"/>
      <w:lvlText w:val=""/>
      <w:lvlJc w:val="left"/>
      <w:pPr>
        <w:tabs>
          <w:tab w:val="num" w:pos="2154"/>
        </w:tabs>
        <w:ind w:left="2154" w:hanging="360"/>
      </w:pPr>
      <w:rPr>
        <w:rFonts w:ascii="Wingdings" w:hAnsi="Wingdings" w:hint="default"/>
      </w:rPr>
    </w:lvl>
    <w:lvl w:ilvl="3" w:tplc="FFFFFFFF">
      <w:start w:val="1"/>
      <w:numFmt w:val="bullet"/>
      <w:lvlText w:val=""/>
      <w:lvlJc w:val="left"/>
      <w:pPr>
        <w:tabs>
          <w:tab w:val="num" w:pos="2874"/>
        </w:tabs>
        <w:ind w:left="2874" w:hanging="360"/>
      </w:pPr>
      <w:rPr>
        <w:rFonts w:ascii="Symbol" w:hAnsi="Symbol" w:hint="default"/>
      </w:rPr>
    </w:lvl>
    <w:lvl w:ilvl="4" w:tplc="FFFFFFFF">
      <w:start w:val="1"/>
      <w:numFmt w:val="bullet"/>
      <w:lvlText w:val="o"/>
      <w:lvlJc w:val="left"/>
      <w:pPr>
        <w:tabs>
          <w:tab w:val="num" w:pos="3594"/>
        </w:tabs>
        <w:ind w:left="3594" w:hanging="360"/>
      </w:pPr>
      <w:rPr>
        <w:rFonts w:ascii="Courier New" w:hAnsi="Courier New" w:hint="default"/>
      </w:rPr>
    </w:lvl>
    <w:lvl w:ilvl="5" w:tplc="FFFFFFFF" w:tentative="1">
      <w:start w:val="1"/>
      <w:numFmt w:val="bullet"/>
      <w:lvlText w:val=""/>
      <w:lvlJc w:val="left"/>
      <w:pPr>
        <w:tabs>
          <w:tab w:val="num" w:pos="4314"/>
        </w:tabs>
        <w:ind w:left="4314" w:hanging="360"/>
      </w:pPr>
      <w:rPr>
        <w:rFonts w:ascii="Wingdings" w:hAnsi="Wingdings" w:hint="default"/>
      </w:rPr>
    </w:lvl>
    <w:lvl w:ilvl="6" w:tplc="FFFFFFFF" w:tentative="1">
      <w:start w:val="1"/>
      <w:numFmt w:val="bullet"/>
      <w:lvlText w:val=""/>
      <w:lvlJc w:val="left"/>
      <w:pPr>
        <w:tabs>
          <w:tab w:val="num" w:pos="5034"/>
        </w:tabs>
        <w:ind w:left="5034" w:hanging="360"/>
      </w:pPr>
      <w:rPr>
        <w:rFonts w:ascii="Symbol" w:hAnsi="Symbol" w:hint="default"/>
      </w:rPr>
    </w:lvl>
    <w:lvl w:ilvl="7" w:tplc="FFFFFFFF" w:tentative="1">
      <w:start w:val="1"/>
      <w:numFmt w:val="bullet"/>
      <w:lvlText w:val="o"/>
      <w:lvlJc w:val="left"/>
      <w:pPr>
        <w:tabs>
          <w:tab w:val="num" w:pos="5754"/>
        </w:tabs>
        <w:ind w:left="5754" w:hanging="360"/>
      </w:pPr>
      <w:rPr>
        <w:rFonts w:ascii="Courier New" w:hAnsi="Courier New" w:hint="default"/>
      </w:rPr>
    </w:lvl>
    <w:lvl w:ilvl="8" w:tplc="FFFFFFFF" w:tentative="1">
      <w:start w:val="1"/>
      <w:numFmt w:val="bullet"/>
      <w:lvlText w:val=""/>
      <w:lvlJc w:val="left"/>
      <w:pPr>
        <w:tabs>
          <w:tab w:val="num" w:pos="6474"/>
        </w:tabs>
        <w:ind w:left="6474" w:hanging="360"/>
      </w:pPr>
      <w:rPr>
        <w:rFonts w:ascii="Wingdings" w:hAnsi="Wingdings" w:hint="default"/>
      </w:rPr>
    </w:lvl>
  </w:abstractNum>
  <w:abstractNum w:abstractNumId="23" w15:restartNumberingAfterBreak="0">
    <w:nsid w:val="35D0365C"/>
    <w:multiLevelType w:val="hybridMultilevel"/>
    <w:tmpl w:val="703E8DB0"/>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D65FBE"/>
    <w:multiLevelType w:val="hybridMultilevel"/>
    <w:tmpl w:val="702EF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8F524B"/>
    <w:multiLevelType w:val="hybridMultilevel"/>
    <w:tmpl w:val="BEC2B390"/>
    <w:lvl w:ilvl="0" w:tplc="08070001">
      <w:start w:val="1"/>
      <w:numFmt w:val="bullet"/>
      <w:lvlText w:val=""/>
      <w:lvlJc w:val="left"/>
      <w:pPr>
        <w:tabs>
          <w:tab w:val="num" w:pos="2847"/>
        </w:tabs>
        <w:ind w:left="2847" w:hanging="360"/>
      </w:pPr>
      <w:rPr>
        <w:rFonts w:ascii="Symbol" w:hAnsi="Symbol" w:hint="default"/>
      </w:rPr>
    </w:lvl>
    <w:lvl w:ilvl="1" w:tplc="08070003" w:tentative="1">
      <w:start w:val="1"/>
      <w:numFmt w:val="bullet"/>
      <w:lvlText w:val="o"/>
      <w:lvlJc w:val="left"/>
      <w:pPr>
        <w:tabs>
          <w:tab w:val="num" w:pos="3567"/>
        </w:tabs>
        <w:ind w:left="3567" w:hanging="360"/>
      </w:pPr>
      <w:rPr>
        <w:rFonts w:ascii="Courier New" w:hAnsi="Courier New" w:cs="Courier New" w:hint="default"/>
      </w:rPr>
    </w:lvl>
    <w:lvl w:ilvl="2" w:tplc="08070005" w:tentative="1">
      <w:start w:val="1"/>
      <w:numFmt w:val="bullet"/>
      <w:lvlText w:val=""/>
      <w:lvlJc w:val="left"/>
      <w:pPr>
        <w:tabs>
          <w:tab w:val="num" w:pos="4287"/>
        </w:tabs>
        <w:ind w:left="4287" w:hanging="360"/>
      </w:pPr>
      <w:rPr>
        <w:rFonts w:ascii="Wingdings" w:hAnsi="Wingdings" w:hint="default"/>
      </w:rPr>
    </w:lvl>
    <w:lvl w:ilvl="3" w:tplc="08070001" w:tentative="1">
      <w:start w:val="1"/>
      <w:numFmt w:val="bullet"/>
      <w:lvlText w:val=""/>
      <w:lvlJc w:val="left"/>
      <w:pPr>
        <w:tabs>
          <w:tab w:val="num" w:pos="5007"/>
        </w:tabs>
        <w:ind w:left="5007" w:hanging="360"/>
      </w:pPr>
      <w:rPr>
        <w:rFonts w:ascii="Symbol" w:hAnsi="Symbol" w:hint="default"/>
      </w:rPr>
    </w:lvl>
    <w:lvl w:ilvl="4" w:tplc="08070003" w:tentative="1">
      <w:start w:val="1"/>
      <w:numFmt w:val="bullet"/>
      <w:lvlText w:val="o"/>
      <w:lvlJc w:val="left"/>
      <w:pPr>
        <w:tabs>
          <w:tab w:val="num" w:pos="5727"/>
        </w:tabs>
        <w:ind w:left="5727" w:hanging="360"/>
      </w:pPr>
      <w:rPr>
        <w:rFonts w:ascii="Courier New" w:hAnsi="Courier New" w:cs="Courier New" w:hint="default"/>
      </w:rPr>
    </w:lvl>
    <w:lvl w:ilvl="5" w:tplc="08070005" w:tentative="1">
      <w:start w:val="1"/>
      <w:numFmt w:val="bullet"/>
      <w:lvlText w:val=""/>
      <w:lvlJc w:val="left"/>
      <w:pPr>
        <w:tabs>
          <w:tab w:val="num" w:pos="6447"/>
        </w:tabs>
        <w:ind w:left="6447" w:hanging="360"/>
      </w:pPr>
      <w:rPr>
        <w:rFonts w:ascii="Wingdings" w:hAnsi="Wingdings" w:hint="default"/>
      </w:rPr>
    </w:lvl>
    <w:lvl w:ilvl="6" w:tplc="08070001" w:tentative="1">
      <w:start w:val="1"/>
      <w:numFmt w:val="bullet"/>
      <w:lvlText w:val=""/>
      <w:lvlJc w:val="left"/>
      <w:pPr>
        <w:tabs>
          <w:tab w:val="num" w:pos="7167"/>
        </w:tabs>
        <w:ind w:left="7167" w:hanging="360"/>
      </w:pPr>
      <w:rPr>
        <w:rFonts w:ascii="Symbol" w:hAnsi="Symbol" w:hint="default"/>
      </w:rPr>
    </w:lvl>
    <w:lvl w:ilvl="7" w:tplc="08070003" w:tentative="1">
      <w:start w:val="1"/>
      <w:numFmt w:val="bullet"/>
      <w:lvlText w:val="o"/>
      <w:lvlJc w:val="left"/>
      <w:pPr>
        <w:tabs>
          <w:tab w:val="num" w:pos="7887"/>
        </w:tabs>
        <w:ind w:left="7887" w:hanging="360"/>
      </w:pPr>
      <w:rPr>
        <w:rFonts w:ascii="Courier New" w:hAnsi="Courier New" w:cs="Courier New" w:hint="default"/>
      </w:rPr>
    </w:lvl>
    <w:lvl w:ilvl="8" w:tplc="08070005" w:tentative="1">
      <w:start w:val="1"/>
      <w:numFmt w:val="bullet"/>
      <w:lvlText w:val=""/>
      <w:lvlJc w:val="left"/>
      <w:pPr>
        <w:tabs>
          <w:tab w:val="num" w:pos="8607"/>
        </w:tabs>
        <w:ind w:left="8607" w:hanging="360"/>
      </w:pPr>
      <w:rPr>
        <w:rFonts w:ascii="Wingdings" w:hAnsi="Wingdings" w:hint="default"/>
      </w:rPr>
    </w:lvl>
  </w:abstractNum>
  <w:abstractNum w:abstractNumId="26" w15:restartNumberingAfterBreak="0">
    <w:nsid w:val="540504AC"/>
    <w:multiLevelType w:val="multilevel"/>
    <w:tmpl w:val="5C34D032"/>
    <w:lvl w:ilvl="0">
      <w:start w:val="1"/>
      <w:numFmt w:val="decimal"/>
      <w:lvlText w:val="%1."/>
      <w:lvlJc w:val="left"/>
      <w:pPr>
        <w:tabs>
          <w:tab w:val="num" w:pos="360"/>
        </w:tabs>
        <w:ind w:left="357" w:hanging="357"/>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6A337D"/>
    <w:multiLevelType w:val="hybridMultilevel"/>
    <w:tmpl w:val="0A5260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A774483"/>
    <w:multiLevelType w:val="hybridMultilevel"/>
    <w:tmpl w:val="2F1C9EF2"/>
    <w:lvl w:ilvl="0" w:tplc="08070001">
      <w:start w:val="1"/>
      <w:numFmt w:val="bullet"/>
      <w:lvlText w:val=""/>
      <w:lvlJc w:val="left"/>
      <w:pPr>
        <w:tabs>
          <w:tab w:val="num" w:pos="2843"/>
        </w:tabs>
        <w:ind w:left="2843"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814512"/>
    <w:multiLevelType w:val="hybridMultilevel"/>
    <w:tmpl w:val="07B864DE"/>
    <w:lvl w:ilvl="0" w:tplc="08070001">
      <w:start w:val="1"/>
      <w:numFmt w:val="bullet"/>
      <w:lvlText w:val=""/>
      <w:lvlJc w:val="left"/>
      <w:pPr>
        <w:tabs>
          <w:tab w:val="num" w:pos="360"/>
        </w:tabs>
        <w:ind w:left="360" w:hanging="360"/>
      </w:pPr>
      <w:rPr>
        <w:rFonts w:ascii="Symbol" w:hAnsi="Symbol" w:hint="default"/>
      </w:rPr>
    </w:lvl>
    <w:lvl w:ilvl="1" w:tplc="08070003" w:tentative="1">
      <w:start w:val="1"/>
      <w:numFmt w:val="bullet"/>
      <w:lvlText w:val="o"/>
      <w:lvlJc w:val="left"/>
      <w:pPr>
        <w:tabs>
          <w:tab w:val="num" w:pos="1080"/>
        </w:tabs>
        <w:ind w:left="1080" w:hanging="360"/>
      </w:pPr>
      <w:rPr>
        <w:rFonts w:ascii="Courier New" w:hAnsi="Courier New" w:cs="Courier New" w:hint="default"/>
      </w:rPr>
    </w:lvl>
    <w:lvl w:ilvl="2" w:tplc="08070005" w:tentative="1">
      <w:start w:val="1"/>
      <w:numFmt w:val="bullet"/>
      <w:lvlText w:val=""/>
      <w:lvlJc w:val="left"/>
      <w:pPr>
        <w:tabs>
          <w:tab w:val="num" w:pos="1800"/>
        </w:tabs>
        <w:ind w:left="1800" w:hanging="360"/>
      </w:pPr>
      <w:rPr>
        <w:rFonts w:ascii="Wingdings" w:hAnsi="Wingdings" w:hint="default"/>
      </w:rPr>
    </w:lvl>
    <w:lvl w:ilvl="3" w:tplc="08070001" w:tentative="1">
      <w:start w:val="1"/>
      <w:numFmt w:val="bullet"/>
      <w:lvlText w:val=""/>
      <w:lvlJc w:val="left"/>
      <w:pPr>
        <w:tabs>
          <w:tab w:val="num" w:pos="2520"/>
        </w:tabs>
        <w:ind w:left="2520" w:hanging="360"/>
      </w:pPr>
      <w:rPr>
        <w:rFonts w:ascii="Symbol" w:hAnsi="Symbol" w:hint="default"/>
      </w:rPr>
    </w:lvl>
    <w:lvl w:ilvl="4" w:tplc="08070003" w:tentative="1">
      <w:start w:val="1"/>
      <w:numFmt w:val="bullet"/>
      <w:lvlText w:val="o"/>
      <w:lvlJc w:val="left"/>
      <w:pPr>
        <w:tabs>
          <w:tab w:val="num" w:pos="3240"/>
        </w:tabs>
        <w:ind w:left="3240" w:hanging="360"/>
      </w:pPr>
      <w:rPr>
        <w:rFonts w:ascii="Courier New" w:hAnsi="Courier New" w:cs="Courier New" w:hint="default"/>
      </w:rPr>
    </w:lvl>
    <w:lvl w:ilvl="5" w:tplc="08070005" w:tentative="1">
      <w:start w:val="1"/>
      <w:numFmt w:val="bullet"/>
      <w:lvlText w:val=""/>
      <w:lvlJc w:val="left"/>
      <w:pPr>
        <w:tabs>
          <w:tab w:val="num" w:pos="3960"/>
        </w:tabs>
        <w:ind w:left="3960" w:hanging="360"/>
      </w:pPr>
      <w:rPr>
        <w:rFonts w:ascii="Wingdings" w:hAnsi="Wingdings" w:hint="default"/>
      </w:rPr>
    </w:lvl>
    <w:lvl w:ilvl="6" w:tplc="08070001" w:tentative="1">
      <w:start w:val="1"/>
      <w:numFmt w:val="bullet"/>
      <w:lvlText w:val=""/>
      <w:lvlJc w:val="left"/>
      <w:pPr>
        <w:tabs>
          <w:tab w:val="num" w:pos="4680"/>
        </w:tabs>
        <w:ind w:left="4680" w:hanging="360"/>
      </w:pPr>
      <w:rPr>
        <w:rFonts w:ascii="Symbol" w:hAnsi="Symbol" w:hint="default"/>
      </w:rPr>
    </w:lvl>
    <w:lvl w:ilvl="7" w:tplc="08070003" w:tentative="1">
      <w:start w:val="1"/>
      <w:numFmt w:val="bullet"/>
      <w:lvlText w:val="o"/>
      <w:lvlJc w:val="left"/>
      <w:pPr>
        <w:tabs>
          <w:tab w:val="num" w:pos="5400"/>
        </w:tabs>
        <w:ind w:left="5400" w:hanging="360"/>
      </w:pPr>
      <w:rPr>
        <w:rFonts w:ascii="Courier New" w:hAnsi="Courier New" w:cs="Courier New" w:hint="default"/>
      </w:rPr>
    </w:lvl>
    <w:lvl w:ilvl="8" w:tplc="0807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E9543E3"/>
    <w:multiLevelType w:val="hybridMultilevel"/>
    <w:tmpl w:val="1B3AED9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C731B5"/>
    <w:multiLevelType w:val="hybridMultilevel"/>
    <w:tmpl w:val="6694C4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2266C79"/>
    <w:multiLevelType w:val="hybridMultilevel"/>
    <w:tmpl w:val="7DEC46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2822C83"/>
    <w:multiLevelType w:val="hybridMultilevel"/>
    <w:tmpl w:val="C5A037BC"/>
    <w:lvl w:ilvl="0" w:tplc="2B689740">
      <w:start w:val="1"/>
      <w:numFmt w:val="bullet"/>
      <w:lvlText w:val="―"/>
      <w:lvlJc w:val="left"/>
      <w:pPr>
        <w:tabs>
          <w:tab w:val="num" w:pos="780"/>
        </w:tabs>
        <w:ind w:left="780" w:hanging="360"/>
      </w:pPr>
      <w:rPr>
        <w:rFonts w:ascii="Courier New" w:hAnsi="Courier New" w:hint="default"/>
      </w:rPr>
    </w:lvl>
    <w:lvl w:ilvl="1" w:tplc="08070003" w:tentative="1">
      <w:start w:val="1"/>
      <w:numFmt w:val="bullet"/>
      <w:lvlText w:val="o"/>
      <w:lvlJc w:val="left"/>
      <w:pPr>
        <w:tabs>
          <w:tab w:val="num" w:pos="1500"/>
        </w:tabs>
        <w:ind w:left="1500" w:hanging="360"/>
      </w:pPr>
      <w:rPr>
        <w:rFonts w:ascii="Courier New" w:hAnsi="Courier New" w:cs="Courier New" w:hint="default"/>
      </w:rPr>
    </w:lvl>
    <w:lvl w:ilvl="2" w:tplc="08070005" w:tentative="1">
      <w:start w:val="1"/>
      <w:numFmt w:val="bullet"/>
      <w:lvlText w:val=""/>
      <w:lvlJc w:val="left"/>
      <w:pPr>
        <w:tabs>
          <w:tab w:val="num" w:pos="2220"/>
        </w:tabs>
        <w:ind w:left="2220" w:hanging="360"/>
      </w:pPr>
      <w:rPr>
        <w:rFonts w:ascii="Wingdings" w:hAnsi="Wingdings" w:hint="default"/>
      </w:rPr>
    </w:lvl>
    <w:lvl w:ilvl="3" w:tplc="08070001" w:tentative="1">
      <w:start w:val="1"/>
      <w:numFmt w:val="bullet"/>
      <w:lvlText w:val=""/>
      <w:lvlJc w:val="left"/>
      <w:pPr>
        <w:tabs>
          <w:tab w:val="num" w:pos="2940"/>
        </w:tabs>
        <w:ind w:left="2940" w:hanging="360"/>
      </w:pPr>
      <w:rPr>
        <w:rFonts w:ascii="Symbol" w:hAnsi="Symbol" w:hint="default"/>
      </w:rPr>
    </w:lvl>
    <w:lvl w:ilvl="4" w:tplc="08070003" w:tentative="1">
      <w:start w:val="1"/>
      <w:numFmt w:val="bullet"/>
      <w:lvlText w:val="o"/>
      <w:lvlJc w:val="left"/>
      <w:pPr>
        <w:tabs>
          <w:tab w:val="num" w:pos="3660"/>
        </w:tabs>
        <w:ind w:left="3660" w:hanging="360"/>
      </w:pPr>
      <w:rPr>
        <w:rFonts w:ascii="Courier New" w:hAnsi="Courier New" w:cs="Courier New" w:hint="default"/>
      </w:rPr>
    </w:lvl>
    <w:lvl w:ilvl="5" w:tplc="08070005" w:tentative="1">
      <w:start w:val="1"/>
      <w:numFmt w:val="bullet"/>
      <w:lvlText w:val=""/>
      <w:lvlJc w:val="left"/>
      <w:pPr>
        <w:tabs>
          <w:tab w:val="num" w:pos="4380"/>
        </w:tabs>
        <w:ind w:left="4380" w:hanging="360"/>
      </w:pPr>
      <w:rPr>
        <w:rFonts w:ascii="Wingdings" w:hAnsi="Wingdings" w:hint="default"/>
      </w:rPr>
    </w:lvl>
    <w:lvl w:ilvl="6" w:tplc="08070001" w:tentative="1">
      <w:start w:val="1"/>
      <w:numFmt w:val="bullet"/>
      <w:lvlText w:val=""/>
      <w:lvlJc w:val="left"/>
      <w:pPr>
        <w:tabs>
          <w:tab w:val="num" w:pos="5100"/>
        </w:tabs>
        <w:ind w:left="5100" w:hanging="360"/>
      </w:pPr>
      <w:rPr>
        <w:rFonts w:ascii="Symbol" w:hAnsi="Symbol" w:hint="default"/>
      </w:rPr>
    </w:lvl>
    <w:lvl w:ilvl="7" w:tplc="08070003" w:tentative="1">
      <w:start w:val="1"/>
      <w:numFmt w:val="bullet"/>
      <w:lvlText w:val="o"/>
      <w:lvlJc w:val="left"/>
      <w:pPr>
        <w:tabs>
          <w:tab w:val="num" w:pos="5820"/>
        </w:tabs>
        <w:ind w:left="5820" w:hanging="360"/>
      </w:pPr>
      <w:rPr>
        <w:rFonts w:ascii="Courier New" w:hAnsi="Courier New" w:cs="Courier New" w:hint="default"/>
      </w:rPr>
    </w:lvl>
    <w:lvl w:ilvl="8" w:tplc="08070005" w:tentative="1">
      <w:start w:val="1"/>
      <w:numFmt w:val="bullet"/>
      <w:lvlText w:val=""/>
      <w:lvlJc w:val="left"/>
      <w:pPr>
        <w:tabs>
          <w:tab w:val="num" w:pos="6540"/>
        </w:tabs>
        <w:ind w:left="6540" w:hanging="360"/>
      </w:pPr>
      <w:rPr>
        <w:rFonts w:ascii="Wingdings" w:hAnsi="Wingdings" w:hint="default"/>
      </w:rPr>
    </w:lvl>
  </w:abstractNum>
  <w:abstractNum w:abstractNumId="34" w15:restartNumberingAfterBreak="0">
    <w:nsid w:val="74EB1985"/>
    <w:multiLevelType w:val="hybridMultilevel"/>
    <w:tmpl w:val="7506FF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5FA5183"/>
    <w:multiLevelType w:val="multilevel"/>
    <w:tmpl w:val="09020E5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224"/>
        </w:tabs>
        <w:ind w:left="1224" w:hanging="1224"/>
      </w:pPr>
    </w:lvl>
    <w:lvl w:ilvl="3">
      <w:start w:val="1"/>
      <w:numFmt w:val="decimal"/>
      <w:lvlText w:val="%1.%2.%3.%4."/>
      <w:lvlJc w:val="left"/>
      <w:pPr>
        <w:tabs>
          <w:tab w:val="num" w:pos="1728"/>
        </w:tabs>
        <w:ind w:left="1728" w:hanging="172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6" w15:restartNumberingAfterBreak="0">
    <w:nsid w:val="77CB0A4F"/>
    <w:multiLevelType w:val="hybridMultilevel"/>
    <w:tmpl w:val="4D809F5C"/>
    <w:lvl w:ilvl="0" w:tplc="6B38AD40">
      <w:start w:val="1"/>
      <w:numFmt w:val="bullet"/>
      <w:lvlText w:val="-"/>
      <w:lvlJc w:val="left"/>
      <w:pPr>
        <w:tabs>
          <w:tab w:val="num" w:pos="216"/>
        </w:tabs>
        <w:ind w:left="213" w:hanging="357"/>
      </w:pPr>
      <w:rPr>
        <w:rFonts w:ascii="Arial" w:hAnsi="Arial" w:hint="default"/>
      </w:rPr>
    </w:lvl>
    <w:lvl w:ilvl="1" w:tplc="FFFFFFFF">
      <w:start w:val="1"/>
      <w:numFmt w:val="bullet"/>
      <w:lvlText w:val="o"/>
      <w:lvlJc w:val="left"/>
      <w:pPr>
        <w:tabs>
          <w:tab w:val="num" w:pos="1296"/>
        </w:tabs>
        <w:ind w:left="1296" w:hanging="360"/>
      </w:pPr>
      <w:rPr>
        <w:rFonts w:ascii="Courier New" w:hAnsi="Courier New" w:hint="default"/>
      </w:rPr>
    </w:lvl>
    <w:lvl w:ilvl="2" w:tplc="FFFFFFFF">
      <w:start w:val="1"/>
      <w:numFmt w:val="bullet"/>
      <w:lvlText w:val=""/>
      <w:lvlJc w:val="left"/>
      <w:pPr>
        <w:tabs>
          <w:tab w:val="num" w:pos="2016"/>
        </w:tabs>
        <w:ind w:left="2016" w:hanging="360"/>
      </w:pPr>
      <w:rPr>
        <w:rFonts w:ascii="Wingdings" w:hAnsi="Wingdings" w:hint="default"/>
      </w:rPr>
    </w:lvl>
    <w:lvl w:ilvl="3" w:tplc="FFFFFFFF">
      <w:start w:val="1"/>
      <w:numFmt w:val="bullet"/>
      <w:lvlText w:val=""/>
      <w:lvlJc w:val="left"/>
      <w:pPr>
        <w:tabs>
          <w:tab w:val="num" w:pos="2736"/>
        </w:tabs>
        <w:ind w:left="2736" w:hanging="360"/>
      </w:pPr>
      <w:rPr>
        <w:rFonts w:ascii="Symbol" w:hAnsi="Symbol" w:hint="default"/>
      </w:rPr>
    </w:lvl>
    <w:lvl w:ilvl="4" w:tplc="FFFFFFFF" w:tentative="1">
      <w:start w:val="1"/>
      <w:numFmt w:val="bullet"/>
      <w:lvlText w:val="o"/>
      <w:lvlJc w:val="left"/>
      <w:pPr>
        <w:tabs>
          <w:tab w:val="num" w:pos="3456"/>
        </w:tabs>
        <w:ind w:left="3456" w:hanging="360"/>
      </w:pPr>
      <w:rPr>
        <w:rFonts w:ascii="Courier New" w:hAnsi="Courier New" w:hint="default"/>
      </w:rPr>
    </w:lvl>
    <w:lvl w:ilvl="5" w:tplc="FFFFFFFF" w:tentative="1">
      <w:start w:val="1"/>
      <w:numFmt w:val="bullet"/>
      <w:lvlText w:val=""/>
      <w:lvlJc w:val="left"/>
      <w:pPr>
        <w:tabs>
          <w:tab w:val="num" w:pos="4176"/>
        </w:tabs>
        <w:ind w:left="4176" w:hanging="360"/>
      </w:pPr>
      <w:rPr>
        <w:rFonts w:ascii="Wingdings" w:hAnsi="Wingdings" w:hint="default"/>
      </w:rPr>
    </w:lvl>
    <w:lvl w:ilvl="6" w:tplc="FFFFFFFF" w:tentative="1">
      <w:start w:val="1"/>
      <w:numFmt w:val="bullet"/>
      <w:lvlText w:val=""/>
      <w:lvlJc w:val="left"/>
      <w:pPr>
        <w:tabs>
          <w:tab w:val="num" w:pos="4896"/>
        </w:tabs>
        <w:ind w:left="4896" w:hanging="360"/>
      </w:pPr>
      <w:rPr>
        <w:rFonts w:ascii="Symbol" w:hAnsi="Symbol" w:hint="default"/>
      </w:rPr>
    </w:lvl>
    <w:lvl w:ilvl="7" w:tplc="FFFFFFFF" w:tentative="1">
      <w:start w:val="1"/>
      <w:numFmt w:val="bullet"/>
      <w:lvlText w:val="o"/>
      <w:lvlJc w:val="left"/>
      <w:pPr>
        <w:tabs>
          <w:tab w:val="num" w:pos="5616"/>
        </w:tabs>
        <w:ind w:left="5616" w:hanging="360"/>
      </w:pPr>
      <w:rPr>
        <w:rFonts w:ascii="Courier New" w:hAnsi="Courier New" w:hint="default"/>
      </w:rPr>
    </w:lvl>
    <w:lvl w:ilvl="8" w:tplc="FFFFFFFF" w:tentative="1">
      <w:start w:val="1"/>
      <w:numFmt w:val="bullet"/>
      <w:lvlText w:val=""/>
      <w:lvlJc w:val="left"/>
      <w:pPr>
        <w:tabs>
          <w:tab w:val="num" w:pos="6336"/>
        </w:tabs>
        <w:ind w:left="6336" w:hanging="360"/>
      </w:pPr>
      <w:rPr>
        <w:rFonts w:ascii="Wingdings" w:hAnsi="Wingdings" w:hint="default"/>
      </w:rPr>
    </w:lvl>
  </w:abstractNum>
  <w:abstractNum w:abstractNumId="37" w15:restartNumberingAfterBreak="0">
    <w:nsid w:val="799B7381"/>
    <w:multiLevelType w:val="hybridMultilevel"/>
    <w:tmpl w:val="DE7827E2"/>
    <w:lvl w:ilvl="0" w:tplc="08070001">
      <w:start w:val="1"/>
      <w:numFmt w:val="bullet"/>
      <w:lvlText w:val=""/>
      <w:lvlJc w:val="left"/>
      <w:pPr>
        <w:tabs>
          <w:tab w:val="num" w:pos="2484"/>
        </w:tabs>
        <w:ind w:left="2484" w:hanging="360"/>
      </w:pPr>
      <w:rPr>
        <w:rFonts w:ascii="Symbol" w:hAnsi="Symbol" w:hint="default"/>
      </w:rPr>
    </w:lvl>
    <w:lvl w:ilvl="1" w:tplc="08070003" w:tentative="1">
      <w:start w:val="1"/>
      <w:numFmt w:val="bullet"/>
      <w:lvlText w:val="o"/>
      <w:lvlJc w:val="left"/>
      <w:pPr>
        <w:tabs>
          <w:tab w:val="num" w:pos="3204"/>
        </w:tabs>
        <w:ind w:left="3204" w:hanging="360"/>
      </w:pPr>
      <w:rPr>
        <w:rFonts w:ascii="Courier New" w:hAnsi="Courier New" w:cs="Courier New" w:hint="default"/>
      </w:rPr>
    </w:lvl>
    <w:lvl w:ilvl="2" w:tplc="08070005" w:tentative="1">
      <w:start w:val="1"/>
      <w:numFmt w:val="bullet"/>
      <w:lvlText w:val=""/>
      <w:lvlJc w:val="left"/>
      <w:pPr>
        <w:tabs>
          <w:tab w:val="num" w:pos="3924"/>
        </w:tabs>
        <w:ind w:left="3924" w:hanging="360"/>
      </w:pPr>
      <w:rPr>
        <w:rFonts w:ascii="Wingdings" w:hAnsi="Wingdings" w:hint="default"/>
      </w:rPr>
    </w:lvl>
    <w:lvl w:ilvl="3" w:tplc="08070001" w:tentative="1">
      <w:start w:val="1"/>
      <w:numFmt w:val="bullet"/>
      <w:lvlText w:val=""/>
      <w:lvlJc w:val="left"/>
      <w:pPr>
        <w:tabs>
          <w:tab w:val="num" w:pos="4644"/>
        </w:tabs>
        <w:ind w:left="4644" w:hanging="360"/>
      </w:pPr>
      <w:rPr>
        <w:rFonts w:ascii="Symbol" w:hAnsi="Symbol" w:hint="default"/>
      </w:rPr>
    </w:lvl>
    <w:lvl w:ilvl="4" w:tplc="08070003" w:tentative="1">
      <w:start w:val="1"/>
      <w:numFmt w:val="bullet"/>
      <w:lvlText w:val="o"/>
      <w:lvlJc w:val="left"/>
      <w:pPr>
        <w:tabs>
          <w:tab w:val="num" w:pos="5364"/>
        </w:tabs>
        <w:ind w:left="5364" w:hanging="360"/>
      </w:pPr>
      <w:rPr>
        <w:rFonts w:ascii="Courier New" w:hAnsi="Courier New" w:cs="Courier New" w:hint="default"/>
      </w:rPr>
    </w:lvl>
    <w:lvl w:ilvl="5" w:tplc="08070005" w:tentative="1">
      <w:start w:val="1"/>
      <w:numFmt w:val="bullet"/>
      <w:lvlText w:val=""/>
      <w:lvlJc w:val="left"/>
      <w:pPr>
        <w:tabs>
          <w:tab w:val="num" w:pos="6084"/>
        </w:tabs>
        <w:ind w:left="6084" w:hanging="360"/>
      </w:pPr>
      <w:rPr>
        <w:rFonts w:ascii="Wingdings" w:hAnsi="Wingdings" w:hint="default"/>
      </w:rPr>
    </w:lvl>
    <w:lvl w:ilvl="6" w:tplc="08070001" w:tentative="1">
      <w:start w:val="1"/>
      <w:numFmt w:val="bullet"/>
      <w:lvlText w:val=""/>
      <w:lvlJc w:val="left"/>
      <w:pPr>
        <w:tabs>
          <w:tab w:val="num" w:pos="6804"/>
        </w:tabs>
        <w:ind w:left="6804" w:hanging="360"/>
      </w:pPr>
      <w:rPr>
        <w:rFonts w:ascii="Symbol" w:hAnsi="Symbol" w:hint="default"/>
      </w:rPr>
    </w:lvl>
    <w:lvl w:ilvl="7" w:tplc="08070003" w:tentative="1">
      <w:start w:val="1"/>
      <w:numFmt w:val="bullet"/>
      <w:lvlText w:val="o"/>
      <w:lvlJc w:val="left"/>
      <w:pPr>
        <w:tabs>
          <w:tab w:val="num" w:pos="7524"/>
        </w:tabs>
        <w:ind w:left="7524" w:hanging="360"/>
      </w:pPr>
      <w:rPr>
        <w:rFonts w:ascii="Courier New" w:hAnsi="Courier New" w:cs="Courier New" w:hint="default"/>
      </w:rPr>
    </w:lvl>
    <w:lvl w:ilvl="8" w:tplc="08070005" w:tentative="1">
      <w:start w:val="1"/>
      <w:numFmt w:val="bullet"/>
      <w:lvlText w:val=""/>
      <w:lvlJc w:val="left"/>
      <w:pPr>
        <w:tabs>
          <w:tab w:val="num" w:pos="8244"/>
        </w:tabs>
        <w:ind w:left="8244" w:hanging="360"/>
      </w:pPr>
      <w:rPr>
        <w:rFonts w:ascii="Wingdings" w:hAnsi="Wingdings" w:hint="default"/>
      </w:rPr>
    </w:lvl>
  </w:abstractNum>
  <w:num w:numId="1" w16cid:durableId="1059595119">
    <w:abstractNumId w:val="35"/>
  </w:num>
  <w:num w:numId="2" w16cid:durableId="149173860">
    <w:abstractNumId w:val="35"/>
  </w:num>
  <w:num w:numId="3" w16cid:durableId="406926111">
    <w:abstractNumId w:val="35"/>
  </w:num>
  <w:num w:numId="4" w16cid:durableId="1242907211">
    <w:abstractNumId w:val="10"/>
  </w:num>
  <w:num w:numId="5" w16cid:durableId="991643483">
    <w:abstractNumId w:val="8"/>
  </w:num>
  <w:num w:numId="6" w16cid:durableId="356393298">
    <w:abstractNumId w:val="7"/>
  </w:num>
  <w:num w:numId="7" w16cid:durableId="30885631">
    <w:abstractNumId w:val="6"/>
  </w:num>
  <w:num w:numId="8" w16cid:durableId="1919703284">
    <w:abstractNumId w:val="5"/>
  </w:num>
  <w:num w:numId="9" w16cid:durableId="1188719712">
    <w:abstractNumId w:val="9"/>
  </w:num>
  <w:num w:numId="10" w16cid:durableId="1434322836">
    <w:abstractNumId w:val="4"/>
  </w:num>
  <w:num w:numId="11" w16cid:durableId="630940849">
    <w:abstractNumId w:val="3"/>
  </w:num>
  <w:num w:numId="12" w16cid:durableId="1085414357">
    <w:abstractNumId w:val="2"/>
  </w:num>
  <w:num w:numId="13" w16cid:durableId="948899114">
    <w:abstractNumId w:val="1"/>
  </w:num>
  <w:num w:numId="14" w16cid:durableId="1934624957">
    <w:abstractNumId w:val="18"/>
  </w:num>
  <w:num w:numId="15" w16cid:durableId="307129457">
    <w:abstractNumId w:val="22"/>
  </w:num>
  <w:num w:numId="16" w16cid:durableId="439420778">
    <w:abstractNumId w:val="35"/>
  </w:num>
  <w:num w:numId="17" w16cid:durableId="1081828555">
    <w:abstractNumId w:val="26"/>
  </w:num>
  <w:num w:numId="18" w16cid:durableId="2046757307">
    <w:abstractNumId w:val="19"/>
  </w:num>
  <w:num w:numId="19" w16cid:durableId="507404072">
    <w:abstractNumId w:val="25"/>
  </w:num>
  <w:num w:numId="20" w16cid:durableId="1458374192">
    <w:abstractNumId w:val="35"/>
  </w:num>
  <w:num w:numId="21" w16cid:durableId="2134010696">
    <w:abstractNumId w:val="23"/>
  </w:num>
  <w:num w:numId="22" w16cid:durableId="136608796">
    <w:abstractNumId w:val="13"/>
  </w:num>
  <w:num w:numId="23" w16cid:durableId="573203155">
    <w:abstractNumId w:val="36"/>
  </w:num>
  <w:num w:numId="24" w16cid:durableId="1474298681">
    <w:abstractNumId w:val="0"/>
  </w:num>
  <w:num w:numId="25" w16cid:durableId="540895705">
    <w:abstractNumId w:val="21"/>
  </w:num>
  <w:num w:numId="26" w16cid:durableId="394356735">
    <w:abstractNumId w:val="28"/>
  </w:num>
  <w:num w:numId="27" w16cid:durableId="796483162">
    <w:abstractNumId w:val="20"/>
  </w:num>
  <w:num w:numId="28" w16cid:durableId="1077629999">
    <w:abstractNumId w:val="17"/>
  </w:num>
  <w:num w:numId="29" w16cid:durableId="1491604415">
    <w:abstractNumId w:val="16"/>
  </w:num>
  <w:num w:numId="30" w16cid:durableId="1417045933">
    <w:abstractNumId w:val="37"/>
  </w:num>
  <w:num w:numId="31" w16cid:durableId="1263029023">
    <w:abstractNumId w:val="14"/>
  </w:num>
  <w:num w:numId="32" w16cid:durableId="602032567">
    <w:abstractNumId w:val="29"/>
  </w:num>
  <w:num w:numId="33" w16cid:durableId="674260693">
    <w:abstractNumId w:val="33"/>
  </w:num>
  <w:num w:numId="34" w16cid:durableId="1308971975">
    <w:abstractNumId w:val="31"/>
  </w:num>
  <w:num w:numId="35" w16cid:durableId="534393416">
    <w:abstractNumId w:val="11"/>
  </w:num>
  <w:num w:numId="36" w16cid:durableId="1307778354">
    <w:abstractNumId w:val="15"/>
  </w:num>
  <w:num w:numId="37" w16cid:durableId="1396473122">
    <w:abstractNumId w:val="27"/>
  </w:num>
  <w:num w:numId="38" w16cid:durableId="60256892">
    <w:abstractNumId w:val="34"/>
  </w:num>
  <w:num w:numId="39" w16cid:durableId="1125999582">
    <w:abstractNumId w:val="24"/>
  </w:num>
  <w:num w:numId="40" w16cid:durableId="1100686560">
    <w:abstractNumId w:val="32"/>
  </w:num>
  <w:num w:numId="41" w16cid:durableId="1631982343">
    <w:abstractNumId w:val="30"/>
  </w:num>
  <w:num w:numId="42" w16cid:durableId="60241608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F2"/>
    <w:rsid w:val="00003CE6"/>
    <w:rsid w:val="0000799E"/>
    <w:rsid w:val="000112C7"/>
    <w:rsid w:val="00012714"/>
    <w:rsid w:val="00023530"/>
    <w:rsid w:val="00033EED"/>
    <w:rsid w:val="00042537"/>
    <w:rsid w:val="0004569B"/>
    <w:rsid w:val="0004749C"/>
    <w:rsid w:val="00053388"/>
    <w:rsid w:val="00053AB7"/>
    <w:rsid w:val="00054749"/>
    <w:rsid w:val="00054952"/>
    <w:rsid w:val="00054E38"/>
    <w:rsid w:val="0005515B"/>
    <w:rsid w:val="00060655"/>
    <w:rsid w:val="00062D19"/>
    <w:rsid w:val="00064E13"/>
    <w:rsid w:val="00066120"/>
    <w:rsid w:val="00066BF4"/>
    <w:rsid w:val="00070EE0"/>
    <w:rsid w:val="0007318A"/>
    <w:rsid w:val="0007344B"/>
    <w:rsid w:val="00073C3E"/>
    <w:rsid w:val="0008132D"/>
    <w:rsid w:val="000A5EF5"/>
    <w:rsid w:val="000B03D2"/>
    <w:rsid w:val="000B64A8"/>
    <w:rsid w:val="000C1903"/>
    <w:rsid w:val="000C2057"/>
    <w:rsid w:val="000C52C9"/>
    <w:rsid w:val="000D7352"/>
    <w:rsid w:val="000E7E58"/>
    <w:rsid w:val="000F3D29"/>
    <w:rsid w:val="0010066F"/>
    <w:rsid w:val="0010635A"/>
    <w:rsid w:val="00110995"/>
    <w:rsid w:val="00113A10"/>
    <w:rsid w:val="00114E10"/>
    <w:rsid w:val="0013085B"/>
    <w:rsid w:val="00132EE5"/>
    <w:rsid w:val="001350AD"/>
    <w:rsid w:val="00137047"/>
    <w:rsid w:val="001376A3"/>
    <w:rsid w:val="00145C13"/>
    <w:rsid w:val="0015116D"/>
    <w:rsid w:val="00154505"/>
    <w:rsid w:val="00176F98"/>
    <w:rsid w:val="00191390"/>
    <w:rsid w:val="001A1332"/>
    <w:rsid w:val="001A440C"/>
    <w:rsid w:val="001A5E8D"/>
    <w:rsid w:val="001A78C3"/>
    <w:rsid w:val="001C486E"/>
    <w:rsid w:val="001C76E5"/>
    <w:rsid w:val="001D2E06"/>
    <w:rsid w:val="001E0EEA"/>
    <w:rsid w:val="001E13D0"/>
    <w:rsid w:val="002140FB"/>
    <w:rsid w:val="00216BA6"/>
    <w:rsid w:val="002410E6"/>
    <w:rsid w:val="00242880"/>
    <w:rsid w:val="00250634"/>
    <w:rsid w:val="002533E6"/>
    <w:rsid w:val="00254796"/>
    <w:rsid w:val="0025717C"/>
    <w:rsid w:val="0027144B"/>
    <w:rsid w:val="00281B98"/>
    <w:rsid w:val="0028305A"/>
    <w:rsid w:val="00284AFC"/>
    <w:rsid w:val="00285AD9"/>
    <w:rsid w:val="00292302"/>
    <w:rsid w:val="00292C4D"/>
    <w:rsid w:val="002A2D44"/>
    <w:rsid w:val="002A4638"/>
    <w:rsid w:val="002B4CC3"/>
    <w:rsid w:val="002B53C0"/>
    <w:rsid w:val="002C16DD"/>
    <w:rsid w:val="002C50D2"/>
    <w:rsid w:val="002D39F7"/>
    <w:rsid w:val="002E1098"/>
    <w:rsid w:val="002F549F"/>
    <w:rsid w:val="00303657"/>
    <w:rsid w:val="00304925"/>
    <w:rsid w:val="00305868"/>
    <w:rsid w:val="0030642F"/>
    <w:rsid w:val="00310EC3"/>
    <w:rsid w:val="0032397E"/>
    <w:rsid w:val="0033305C"/>
    <w:rsid w:val="00341E42"/>
    <w:rsid w:val="00351263"/>
    <w:rsid w:val="003610E2"/>
    <w:rsid w:val="003740CE"/>
    <w:rsid w:val="00375BCE"/>
    <w:rsid w:val="003772BC"/>
    <w:rsid w:val="003969EF"/>
    <w:rsid w:val="00396A3D"/>
    <w:rsid w:val="00397097"/>
    <w:rsid w:val="003A0992"/>
    <w:rsid w:val="003A3936"/>
    <w:rsid w:val="003A53B6"/>
    <w:rsid w:val="003C24C5"/>
    <w:rsid w:val="003C3B84"/>
    <w:rsid w:val="003D26F9"/>
    <w:rsid w:val="003D40C6"/>
    <w:rsid w:val="003E0523"/>
    <w:rsid w:val="003F0E29"/>
    <w:rsid w:val="003F1AA4"/>
    <w:rsid w:val="003F23F5"/>
    <w:rsid w:val="003F2512"/>
    <w:rsid w:val="00401AD1"/>
    <w:rsid w:val="00407AA4"/>
    <w:rsid w:val="004127E1"/>
    <w:rsid w:val="00413938"/>
    <w:rsid w:val="00422746"/>
    <w:rsid w:val="0042414E"/>
    <w:rsid w:val="00426479"/>
    <w:rsid w:val="004469C5"/>
    <w:rsid w:val="004500E4"/>
    <w:rsid w:val="00465A0D"/>
    <w:rsid w:val="00471290"/>
    <w:rsid w:val="00486D31"/>
    <w:rsid w:val="00491DC8"/>
    <w:rsid w:val="004B4C81"/>
    <w:rsid w:val="004C37F4"/>
    <w:rsid w:val="004C3B60"/>
    <w:rsid w:val="00500CEF"/>
    <w:rsid w:val="00514FEF"/>
    <w:rsid w:val="00523CA2"/>
    <w:rsid w:val="00524183"/>
    <w:rsid w:val="005307B7"/>
    <w:rsid w:val="00537411"/>
    <w:rsid w:val="0055464B"/>
    <w:rsid w:val="00563D7B"/>
    <w:rsid w:val="00567341"/>
    <w:rsid w:val="005702D9"/>
    <w:rsid w:val="00571D42"/>
    <w:rsid w:val="00582837"/>
    <w:rsid w:val="0058563E"/>
    <w:rsid w:val="00586A9B"/>
    <w:rsid w:val="005A0FA6"/>
    <w:rsid w:val="005A2765"/>
    <w:rsid w:val="005A5124"/>
    <w:rsid w:val="005C5A0A"/>
    <w:rsid w:val="005C7042"/>
    <w:rsid w:val="005C76BC"/>
    <w:rsid w:val="005D0A76"/>
    <w:rsid w:val="005D2618"/>
    <w:rsid w:val="005D46BB"/>
    <w:rsid w:val="00600E45"/>
    <w:rsid w:val="006012FB"/>
    <w:rsid w:val="0060263E"/>
    <w:rsid w:val="0061457D"/>
    <w:rsid w:val="00624D39"/>
    <w:rsid w:val="00631BBA"/>
    <w:rsid w:val="00633271"/>
    <w:rsid w:val="00633511"/>
    <w:rsid w:val="006344C9"/>
    <w:rsid w:val="006344FD"/>
    <w:rsid w:val="00634C01"/>
    <w:rsid w:val="00637BDC"/>
    <w:rsid w:val="0066282E"/>
    <w:rsid w:val="00663BE0"/>
    <w:rsid w:val="00666DD6"/>
    <w:rsid w:val="0066779B"/>
    <w:rsid w:val="00670469"/>
    <w:rsid w:val="00680838"/>
    <w:rsid w:val="006A1298"/>
    <w:rsid w:val="006B4029"/>
    <w:rsid w:val="006B4DED"/>
    <w:rsid w:val="006C26CA"/>
    <w:rsid w:val="006D1C51"/>
    <w:rsid w:val="006D2232"/>
    <w:rsid w:val="006D2815"/>
    <w:rsid w:val="006E0411"/>
    <w:rsid w:val="006E2610"/>
    <w:rsid w:val="006E3EC8"/>
    <w:rsid w:val="007075B8"/>
    <w:rsid w:val="007101C6"/>
    <w:rsid w:val="007127E3"/>
    <w:rsid w:val="00712CC6"/>
    <w:rsid w:val="00715CB7"/>
    <w:rsid w:val="00726304"/>
    <w:rsid w:val="00733066"/>
    <w:rsid w:val="00737CAC"/>
    <w:rsid w:val="00747E7E"/>
    <w:rsid w:val="00753878"/>
    <w:rsid w:val="007572EC"/>
    <w:rsid w:val="007715A3"/>
    <w:rsid w:val="00771D76"/>
    <w:rsid w:val="00776718"/>
    <w:rsid w:val="007804AC"/>
    <w:rsid w:val="00782942"/>
    <w:rsid w:val="00783115"/>
    <w:rsid w:val="00784694"/>
    <w:rsid w:val="00784698"/>
    <w:rsid w:val="00793794"/>
    <w:rsid w:val="00796C2A"/>
    <w:rsid w:val="007B7885"/>
    <w:rsid w:val="007D2747"/>
    <w:rsid w:val="007D573F"/>
    <w:rsid w:val="007D7475"/>
    <w:rsid w:val="007D7C7E"/>
    <w:rsid w:val="007E7CC8"/>
    <w:rsid w:val="007F0A03"/>
    <w:rsid w:val="007F57C4"/>
    <w:rsid w:val="007F745F"/>
    <w:rsid w:val="00804BBA"/>
    <w:rsid w:val="00804F00"/>
    <w:rsid w:val="00811EA6"/>
    <w:rsid w:val="0082087C"/>
    <w:rsid w:val="00830D8C"/>
    <w:rsid w:val="008376B4"/>
    <w:rsid w:val="008458D0"/>
    <w:rsid w:val="00860AFC"/>
    <w:rsid w:val="00861E5F"/>
    <w:rsid w:val="008703F2"/>
    <w:rsid w:val="00871F42"/>
    <w:rsid w:val="00875B91"/>
    <w:rsid w:val="008821E8"/>
    <w:rsid w:val="00884DB4"/>
    <w:rsid w:val="008A2F9C"/>
    <w:rsid w:val="008A5C4C"/>
    <w:rsid w:val="008B2A0A"/>
    <w:rsid w:val="008B31FD"/>
    <w:rsid w:val="008C31F6"/>
    <w:rsid w:val="008C5125"/>
    <w:rsid w:val="008C6F2D"/>
    <w:rsid w:val="008D1354"/>
    <w:rsid w:val="008D1DDB"/>
    <w:rsid w:val="008D23C6"/>
    <w:rsid w:val="008D3BA6"/>
    <w:rsid w:val="008E0E8C"/>
    <w:rsid w:val="008E5F55"/>
    <w:rsid w:val="008F3343"/>
    <w:rsid w:val="008F60E1"/>
    <w:rsid w:val="008F6706"/>
    <w:rsid w:val="009007A6"/>
    <w:rsid w:val="00900A37"/>
    <w:rsid w:val="00902A81"/>
    <w:rsid w:val="00902EBC"/>
    <w:rsid w:val="009035B9"/>
    <w:rsid w:val="0090373F"/>
    <w:rsid w:val="009142BE"/>
    <w:rsid w:val="00916A08"/>
    <w:rsid w:val="00920C90"/>
    <w:rsid w:val="00922982"/>
    <w:rsid w:val="00937231"/>
    <w:rsid w:val="00962BCD"/>
    <w:rsid w:val="00963D65"/>
    <w:rsid w:val="0096544F"/>
    <w:rsid w:val="0096779E"/>
    <w:rsid w:val="00971A85"/>
    <w:rsid w:val="00971F21"/>
    <w:rsid w:val="009829FC"/>
    <w:rsid w:val="00986524"/>
    <w:rsid w:val="009A15C9"/>
    <w:rsid w:val="009B6C7C"/>
    <w:rsid w:val="009C402A"/>
    <w:rsid w:val="009D4B56"/>
    <w:rsid w:val="009D5851"/>
    <w:rsid w:val="009F74C2"/>
    <w:rsid w:val="00A43B0A"/>
    <w:rsid w:val="00A44AC4"/>
    <w:rsid w:val="00A65B3B"/>
    <w:rsid w:val="00A673B2"/>
    <w:rsid w:val="00A70B46"/>
    <w:rsid w:val="00A738C4"/>
    <w:rsid w:val="00A73A0B"/>
    <w:rsid w:val="00A749E7"/>
    <w:rsid w:val="00A80EDE"/>
    <w:rsid w:val="00AA3AA3"/>
    <w:rsid w:val="00AB4561"/>
    <w:rsid w:val="00AB7854"/>
    <w:rsid w:val="00AC07E5"/>
    <w:rsid w:val="00AC1753"/>
    <w:rsid w:val="00AC1DEC"/>
    <w:rsid w:val="00AC3222"/>
    <w:rsid w:val="00AC4D10"/>
    <w:rsid w:val="00AD1898"/>
    <w:rsid w:val="00AD244C"/>
    <w:rsid w:val="00AD48CF"/>
    <w:rsid w:val="00AD4B37"/>
    <w:rsid w:val="00AE1D34"/>
    <w:rsid w:val="00AF1F1D"/>
    <w:rsid w:val="00AF43D6"/>
    <w:rsid w:val="00B06637"/>
    <w:rsid w:val="00B11F8A"/>
    <w:rsid w:val="00B1230F"/>
    <w:rsid w:val="00B13393"/>
    <w:rsid w:val="00B16098"/>
    <w:rsid w:val="00B16C1B"/>
    <w:rsid w:val="00B225C6"/>
    <w:rsid w:val="00B24A58"/>
    <w:rsid w:val="00B36C20"/>
    <w:rsid w:val="00B40E6F"/>
    <w:rsid w:val="00B417D8"/>
    <w:rsid w:val="00B448C2"/>
    <w:rsid w:val="00B51E1C"/>
    <w:rsid w:val="00B54551"/>
    <w:rsid w:val="00B60D64"/>
    <w:rsid w:val="00B6201A"/>
    <w:rsid w:val="00B65506"/>
    <w:rsid w:val="00B672BA"/>
    <w:rsid w:val="00B7474D"/>
    <w:rsid w:val="00B8137B"/>
    <w:rsid w:val="00B82B48"/>
    <w:rsid w:val="00B82DCD"/>
    <w:rsid w:val="00B84782"/>
    <w:rsid w:val="00B906A5"/>
    <w:rsid w:val="00B9076D"/>
    <w:rsid w:val="00BB1737"/>
    <w:rsid w:val="00BC40F0"/>
    <w:rsid w:val="00BC60E9"/>
    <w:rsid w:val="00BC7B63"/>
    <w:rsid w:val="00BC7BE7"/>
    <w:rsid w:val="00BD4126"/>
    <w:rsid w:val="00BE5DB5"/>
    <w:rsid w:val="00BE7E3A"/>
    <w:rsid w:val="00BF0AF8"/>
    <w:rsid w:val="00BF661A"/>
    <w:rsid w:val="00C02AC1"/>
    <w:rsid w:val="00C0533D"/>
    <w:rsid w:val="00C123FB"/>
    <w:rsid w:val="00C30571"/>
    <w:rsid w:val="00C37874"/>
    <w:rsid w:val="00C444AD"/>
    <w:rsid w:val="00C47FBC"/>
    <w:rsid w:val="00C5117C"/>
    <w:rsid w:val="00C61EA8"/>
    <w:rsid w:val="00C650E3"/>
    <w:rsid w:val="00C66F33"/>
    <w:rsid w:val="00C67EE3"/>
    <w:rsid w:val="00C70D81"/>
    <w:rsid w:val="00C73D80"/>
    <w:rsid w:val="00C763CD"/>
    <w:rsid w:val="00C80448"/>
    <w:rsid w:val="00C829C5"/>
    <w:rsid w:val="00C84794"/>
    <w:rsid w:val="00C94235"/>
    <w:rsid w:val="00C95E9C"/>
    <w:rsid w:val="00CA026C"/>
    <w:rsid w:val="00CB0B26"/>
    <w:rsid w:val="00CC76A6"/>
    <w:rsid w:val="00CD54B2"/>
    <w:rsid w:val="00CE436D"/>
    <w:rsid w:val="00CF31EC"/>
    <w:rsid w:val="00CF60FE"/>
    <w:rsid w:val="00D02E21"/>
    <w:rsid w:val="00D15035"/>
    <w:rsid w:val="00D17E79"/>
    <w:rsid w:val="00D21DD6"/>
    <w:rsid w:val="00D22B21"/>
    <w:rsid w:val="00D23400"/>
    <w:rsid w:val="00D24E2B"/>
    <w:rsid w:val="00D3400B"/>
    <w:rsid w:val="00D459AA"/>
    <w:rsid w:val="00D459E3"/>
    <w:rsid w:val="00D6123D"/>
    <w:rsid w:val="00D62F58"/>
    <w:rsid w:val="00D6516A"/>
    <w:rsid w:val="00D70604"/>
    <w:rsid w:val="00D74555"/>
    <w:rsid w:val="00D75736"/>
    <w:rsid w:val="00D80E2C"/>
    <w:rsid w:val="00D87DA2"/>
    <w:rsid w:val="00D935E3"/>
    <w:rsid w:val="00DC66A7"/>
    <w:rsid w:val="00DD2CF0"/>
    <w:rsid w:val="00DD4D72"/>
    <w:rsid w:val="00DD63CD"/>
    <w:rsid w:val="00DD7A8D"/>
    <w:rsid w:val="00DE446A"/>
    <w:rsid w:val="00DF31A1"/>
    <w:rsid w:val="00E0228A"/>
    <w:rsid w:val="00E12737"/>
    <w:rsid w:val="00E14D5C"/>
    <w:rsid w:val="00E1704A"/>
    <w:rsid w:val="00E22382"/>
    <w:rsid w:val="00E25AD8"/>
    <w:rsid w:val="00E344C4"/>
    <w:rsid w:val="00E40E73"/>
    <w:rsid w:val="00E4504E"/>
    <w:rsid w:val="00E519B7"/>
    <w:rsid w:val="00E54B2D"/>
    <w:rsid w:val="00E54CF7"/>
    <w:rsid w:val="00E74ABA"/>
    <w:rsid w:val="00E921BF"/>
    <w:rsid w:val="00EA7683"/>
    <w:rsid w:val="00EB159B"/>
    <w:rsid w:val="00EB4A2C"/>
    <w:rsid w:val="00EB4D34"/>
    <w:rsid w:val="00EC35C3"/>
    <w:rsid w:val="00EC3FC9"/>
    <w:rsid w:val="00EC40B9"/>
    <w:rsid w:val="00EC63E4"/>
    <w:rsid w:val="00EC707A"/>
    <w:rsid w:val="00ED132B"/>
    <w:rsid w:val="00EE6A54"/>
    <w:rsid w:val="00EF7375"/>
    <w:rsid w:val="00F025B8"/>
    <w:rsid w:val="00F03ED0"/>
    <w:rsid w:val="00F05F00"/>
    <w:rsid w:val="00F110A9"/>
    <w:rsid w:val="00F2290B"/>
    <w:rsid w:val="00F23E39"/>
    <w:rsid w:val="00F24099"/>
    <w:rsid w:val="00F24334"/>
    <w:rsid w:val="00F47481"/>
    <w:rsid w:val="00F50B7C"/>
    <w:rsid w:val="00F75BD0"/>
    <w:rsid w:val="00F805B8"/>
    <w:rsid w:val="00F81608"/>
    <w:rsid w:val="00F82146"/>
    <w:rsid w:val="00F90594"/>
    <w:rsid w:val="00F956E3"/>
    <w:rsid w:val="00FA01CC"/>
    <w:rsid w:val="00FA4679"/>
    <w:rsid w:val="00FA7F6F"/>
    <w:rsid w:val="00FB70E2"/>
    <w:rsid w:val="00FD0E7E"/>
    <w:rsid w:val="00FD422C"/>
    <w:rsid w:val="00FE4F46"/>
    <w:rsid w:val="00FF5EF5"/>
    <w:rsid w:val="00FF6C91"/>
    <w:rsid w:val="00FF737C"/>
    <w:rsid w:val="00FF79E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C8108B"/>
  <w15:chartTrackingRefBased/>
  <w15:docId w15:val="{B3E44BE3-3C19-4DA5-ABD2-139FA3E1D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30F"/>
    <w:rPr>
      <w:rFonts w:ascii="Arial" w:hAnsi="Arial"/>
      <w:sz w:val="22"/>
      <w:szCs w:val="24"/>
      <w:lang w:eastAsia="de-DE"/>
    </w:rPr>
  </w:style>
  <w:style w:type="paragraph" w:styleId="Heading1">
    <w:name w:val="heading 1"/>
    <w:basedOn w:val="Normal"/>
    <w:next w:val="Normal"/>
    <w:qFormat/>
    <w:pPr>
      <w:keepNext/>
      <w:widowControl w:val="0"/>
      <w:numPr>
        <w:numId w:val="1"/>
      </w:numPr>
      <w:tabs>
        <w:tab w:val="left" w:pos="425"/>
      </w:tabs>
      <w:spacing w:before="480" w:after="60"/>
      <w:outlineLvl w:val="0"/>
    </w:pPr>
    <w:rPr>
      <w:b/>
      <w:color w:val="000000"/>
      <w:kern w:val="28"/>
    </w:rPr>
  </w:style>
  <w:style w:type="paragraph" w:styleId="Heading2">
    <w:name w:val="heading 2"/>
    <w:basedOn w:val="Normal"/>
    <w:next w:val="Normal"/>
    <w:qFormat/>
    <w:pPr>
      <w:keepNext/>
      <w:widowControl w:val="0"/>
      <w:numPr>
        <w:ilvl w:val="1"/>
        <w:numId w:val="2"/>
      </w:numPr>
      <w:tabs>
        <w:tab w:val="clear" w:pos="792"/>
        <w:tab w:val="num" w:pos="567"/>
      </w:tabs>
      <w:spacing w:before="360" w:after="60"/>
      <w:ind w:left="567" w:hanging="567"/>
      <w:outlineLvl w:val="1"/>
    </w:pPr>
    <w:rPr>
      <w:b/>
    </w:rPr>
  </w:style>
  <w:style w:type="paragraph" w:styleId="Heading3">
    <w:name w:val="heading 3"/>
    <w:basedOn w:val="Normal"/>
    <w:next w:val="Normal"/>
    <w:qFormat/>
    <w:pPr>
      <w:keepNext/>
      <w:widowControl w:val="0"/>
      <w:numPr>
        <w:ilvl w:val="2"/>
        <w:numId w:val="3"/>
      </w:numPr>
      <w:spacing w:before="120" w:after="60"/>
      <w:outlineLvl w:val="2"/>
    </w:pPr>
    <w:rPr>
      <w:b/>
    </w:rPr>
  </w:style>
  <w:style w:type="paragraph" w:styleId="Heading4">
    <w:name w:val="heading 4"/>
    <w:basedOn w:val="Normal"/>
    <w:next w:val="Normal"/>
    <w:qFormat/>
    <w:pPr>
      <w:keepNext/>
      <w:spacing w:before="240" w:after="60"/>
      <w:outlineLvl w:val="3"/>
    </w:pPr>
    <w:rPr>
      <w:rFonts w:ascii="Times New Roman" w:hAnsi="Times New Roman"/>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Cs w:val="22"/>
    </w:rPr>
  </w:style>
  <w:style w:type="paragraph" w:styleId="Heading7">
    <w:name w:val="heading 7"/>
    <w:basedOn w:val="Normal"/>
    <w:next w:val="Normal"/>
    <w:qFormat/>
    <w:pPr>
      <w:spacing w:before="240" w:after="60"/>
      <w:outlineLvl w:val="6"/>
    </w:pPr>
    <w:rPr>
      <w:rFonts w:ascii="Times New Roman" w:hAnsi="Times New Roman"/>
      <w:sz w:val="24"/>
    </w:rPr>
  </w:style>
  <w:style w:type="paragraph" w:styleId="Heading8">
    <w:name w:val="heading 8"/>
    <w:basedOn w:val="Normal"/>
    <w:next w:val="Normal"/>
    <w:qFormat/>
    <w:pPr>
      <w:spacing w:before="240" w:after="60"/>
      <w:outlineLvl w:val="7"/>
    </w:pPr>
    <w:rPr>
      <w:rFonts w:ascii="Times New Roman" w:hAnsi="Times New Roman"/>
      <w:i/>
      <w:iCs/>
      <w:sz w:val="24"/>
    </w:rPr>
  </w:style>
  <w:style w:type="paragraph" w:styleId="Heading9">
    <w:name w:val="heading 9"/>
    <w:basedOn w:val="Normal"/>
    <w:next w:val="Normal"/>
    <w:qFormat/>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536"/>
        <w:tab w:val="right" w:pos="9072"/>
      </w:tabs>
    </w:pPr>
    <w:rPr>
      <w:b/>
      <w:i/>
      <w:sz w:val="16"/>
    </w:rPr>
  </w:style>
  <w:style w:type="paragraph" w:styleId="Footer">
    <w:name w:val="footer"/>
    <w:basedOn w:val="Normal"/>
    <w:semiHidden/>
    <w:pPr>
      <w:pBdr>
        <w:top w:val="single" w:sz="6" w:space="1" w:color="auto"/>
      </w:pBdr>
      <w:tabs>
        <w:tab w:val="center" w:pos="4536"/>
        <w:tab w:val="right" w:pos="9356"/>
      </w:tabs>
    </w:pPr>
    <w:rPr>
      <w:rFonts w:cs="Arial"/>
      <w:b/>
      <w:bCs/>
      <w:sz w:val="16"/>
    </w:rPr>
  </w:style>
  <w:style w:type="paragraph" w:customStyle="1" w:styleId="Dokumentinhalt">
    <w:name w:val="Dokumentinhalt"/>
    <w:basedOn w:val="Normal"/>
    <w:next w:val="Normal"/>
    <w:pPr>
      <w:spacing w:before="480"/>
    </w:pPr>
    <w:rPr>
      <w:rFonts w:cs="Arial"/>
      <w:b/>
      <w:bCs/>
      <w:sz w:val="28"/>
    </w:rPr>
  </w:style>
  <w:style w:type="paragraph" w:styleId="BodyTextIndent">
    <w:name w:val="Body Text Indent"/>
    <w:basedOn w:val="Normal"/>
    <w:link w:val="BodyTextIndentChar"/>
    <w:semiHidden/>
    <w:pPr>
      <w:ind w:left="798" w:hanging="6"/>
    </w:pPr>
  </w:style>
  <w:style w:type="character" w:styleId="PageNumber">
    <w:name w:val="page number"/>
    <w:basedOn w:val="DefaultParagraphFont"/>
    <w:semiHidden/>
  </w:style>
  <w:style w:type="paragraph" w:styleId="TableofFigures">
    <w:name w:val="table of figures"/>
    <w:basedOn w:val="Normal"/>
    <w:next w:val="Normal"/>
    <w:semiHidden/>
    <w:pPr>
      <w:ind w:left="400" w:hanging="400"/>
    </w:pPr>
  </w:style>
  <w:style w:type="paragraph" w:styleId="Salutation">
    <w:name w:val="Salutation"/>
    <w:basedOn w:val="Normal"/>
    <w:next w:val="Normal"/>
    <w:semiHidden/>
  </w:style>
  <w:style w:type="paragraph" w:styleId="ListBullet">
    <w:name w:val="List Bullet"/>
    <w:basedOn w:val="Normal"/>
    <w:autoRedefine/>
    <w:semiHidden/>
    <w:pPr>
      <w:numPr>
        <w:numId w:val="4"/>
      </w:numPr>
    </w:pPr>
  </w:style>
  <w:style w:type="paragraph" w:styleId="ListBullet2">
    <w:name w:val="List Bullet 2"/>
    <w:basedOn w:val="Normal"/>
    <w:autoRedefine/>
    <w:semiHidden/>
    <w:pPr>
      <w:numPr>
        <w:numId w:val="5"/>
      </w:numPr>
    </w:pPr>
  </w:style>
  <w:style w:type="paragraph" w:styleId="ListBullet3">
    <w:name w:val="List Bullet 3"/>
    <w:basedOn w:val="Normal"/>
    <w:autoRedefine/>
    <w:semiHidden/>
    <w:pPr>
      <w:numPr>
        <w:numId w:val="6"/>
      </w:numPr>
    </w:pPr>
  </w:style>
  <w:style w:type="paragraph" w:styleId="ListBullet4">
    <w:name w:val="List Bullet 4"/>
    <w:basedOn w:val="Normal"/>
    <w:autoRedefine/>
    <w:semiHidden/>
    <w:pPr>
      <w:numPr>
        <w:numId w:val="7"/>
      </w:numPr>
    </w:pPr>
  </w:style>
  <w:style w:type="paragraph" w:styleId="ListBullet5">
    <w:name w:val="List Bullet 5"/>
    <w:basedOn w:val="Normal"/>
    <w:autoRedefine/>
    <w:semiHidden/>
    <w:pPr>
      <w:numPr>
        <w:numId w:val="8"/>
      </w:numPr>
    </w:pPr>
  </w:style>
  <w:style w:type="paragraph" w:styleId="Caption">
    <w:name w:val="caption"/>
    <w:basedOn w:val="Normal"/>
    <w:next w:val="Normal"/>
    <w:qFormat/>
    <w:pPr>
      <w:spacing w:before="120" w:after="120"/>
    </w:pPr>
    <w:rPr>
      <w:b/>
      <w:bCs/>
    </w:rPr>
  </w:style>
  <w:style w:type="paragraph" w:styleId="BlockText">
    <w:name w:val="Block Text"/>
    <w:basedOn w:val="Normal"/>
    <w:semiHidden/>
    <w:pPr>
      <w:spacing w:after="120"/>
      <w:ind w:left="1440" w:right="1440"/>
    </w:p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style>
  <w:style w:type="paragraph" w:styleId="NoteHeading">
    <w:name w:val="Note Heading"/>
    <w:basedOn w:val="Normal"/>
    <w:next w:val="Normal"/>
    <w:semiHidden/>
  </w:style>
  <w:style w:type="paragraph" w:styleId="FootnoteText">
    <w:name w:val="footnote text"/>
    <w:basedOn w:val="Normal"/>
    <w:semiHidden/>
  </w:style>
  <w:style w:type="paragraph" w:styleId="Closing">
    <w:name w:val="Closing"/>
    <w:basedOn w:val="Normal"/>
    <w:semiHidden/>
    <w:pPr>
      <w:ind w:left="4252"/>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cs="Arial"/>
      <w:b/>
      <w:bCs/>
    </w:rPr>
  </w:style>
  <w:style w:type="paragraph" w:styleId="CommentText">
    <w:name w:val="annotation text"/>
    <w:basedOn w:val="Normal"/>
    <w:semiHidden/>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9"/>
      </w:numPr>
    </w:pPr>
  </w:style>
  <w:style w:type="paragraph" w:styleId="ListNumber2">
    <w:name w:val="List Number 2"/>
    <w:basedOn w:val="Normal"/>
    <w:semiHidden/>
    <w:pPr>
      <w:numPr>
        <w:numId w:val="10"/>
      </w:numPr>
    </w:pPr>
  </w:style>
  <w:style w:type="paragraph" w:styleId="ListNumber3">
    <w:name w:val="List Number 3"/>
    <w:basedOn w:val="Normal"/>
    <w:semiHidden/>
    <w:pPr>
      <w:numPr>
        <w:numId w:val="11"/>
      </w:numPr>
    </w:pPr>
  </w:style>
  <w:style w:type="paragraph" w:styleId="ListNumber4">
    <w:name w:val="List Number 4"/>
    <w:basedOn w:val="Normal"/>
    <w:semiHidden/>
    <w:pPr>
      <w:numPr>
        <w:numId w:val="12"/>
      </w:numPr>
    </w:pPr>
  </w:style>
  <w:style w:type="paragraph" w:styleId="ListNumber5">
    <w:name w:val="List Number 5"/>
    <w:basedOn w:val="Normal"/>
    <w:semiHidden/>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de-DE"/>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semiHidden/>
    <w:rPr>
      <w:rFonts w:ascii="Courier New" w:hAnsi="Courier New" w:cs="Courier New"/>
    </w:rPr>
  </w:style>
  <w:style w:type="paragraph" w:styleId="TableofAuthorities">
    <w:name w:val="table of authorities"/>
    <w:basedOn w:val="Normal"/>
    <w:next w:val="Normal"/>
    <w:semiHidden/>
    <w:pPr>
      <w:ind w:left="200" w:hanging="200"/>
    </w:pPr>
  </w:style>
  <w:style w:type="paragraph" w:styleId="TOAHeading">
    <w:name w:val="toa heading"/>
    <w:basedOn w:val="Normal"/>
    <w:next w:val="Normal"/>
    <w:semiHidden/>
    <w:pPr>
      <w:spacing w:before="120"/>
    </w:pPr>
    <w:rPr>
      <w:rFonts w:cs="Arial"/>
      <w:b/>
      <w:bCs/>
      <w:sz w:val="24"/>
    </w:rPr>
  </w:style>
  <w:style w:type="paragraph" w:styleId="NormalWeb">
    <w:name w:val="Normal (Web)"/>
    <w:basedOn w:val="Normal"/>
    <w:semiHidden/>
    <w:rPr>
      <w:rFonts w:ascii="Times New Roman" w:hAnsi="Times New Roman"/>
      <w:sz w:val="24"/>
    </w:rPr>
  </w:style>
  <w:style w:type="paragraph" w:styleId="NormalIndent">
    <w:name w:val="Normal Indent"/>
    <w:basedOn w:val="Normal"/>
    <w:semiHidden/>
    <w:pPr>
      <w:ind w:left="708"/>
    </w:pPr>
  </w:style>
  <w:style w:type="paragraph" w:styleId="BodyText">
    <w:name w:val="Body Text"/>
    <w:basedOn w:val="Normal"/>
    <w:semiHidden/>
    <w:pPr>
      <w:spacing w:after="12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BodyTextFirstIndent">
    <w:name w:val="Body Text First Indent"/>
    <w:basedOn w:val="BodyText"/>
    <w:semiHidden/>
    <w:pPr>
      <w:ind w:firstLine="210"/>
    </w:pPr>
  </w:style>
  <w:style w:type="paragraph" w:styleId="BodyTextFirstIndent2">
    <w:name w:val="Body Text First Indent 2"/>
    <w:basedOn w:val="BodyTextIndent"/>
    <w:semiHidden/>
    <w:pPr>
      <w:spacing w:after="120"/>
      <w:ind w:left="283" w:firstLine="210"/>
    </w:pPr>
  </w:style>
  <w:style w:type="paragraph" w:styleId="Title">
    <w:name w:val="Title"/>
    <w:basedOn w:val="Normal"/>
    <w:qFormat/>
    <w:pPr>
      <w:spacing w:before="240" w:after="60"/>
      <w:jc w:val="center"/>
      <w:outlineLvl w:val="0"/>
    </w:pPr>
    <w:rPr>
      <w:rFonts w:cs="Arial"/>
      <w:b/>
      <w:bCs/>
      <w:kern w:val="28"/>
      <w:sz w:val="32"/>
      <w:szCs w:val="32"/>
    </w:rPr>
  </w:style>
  <w:style w:type="paragraph" w:styleId="EnvelopeReturn">
    <w:name w:val="envelope return"/>
    <w:basedOn w:val="Normal"/>
    <w:semiHidden/>
    <w:rPr>
      <w:rFonts w:cs="Arial"/>
    </w:rPr>
  </w:style>
  <w:style w:type="paragraph" w:styleId="EnvelopeAddress">
    <w:name w:val="envelope address"/>
    <w:basedOn w:val="Normal"/>
    <w:semiHidden/>
    <w:pPr>
      <w:framePr w:w="4320" w:h="2160" w:hRule="exact" w:hSpace="141" w:wrap="auto" w:hAnchor="page" w:xAlign="center" w:yAlign="bottom"/>
      <w:ind w:left="1"/>
    </w:pPr>
    <w:rPr>
      <w:rFonts w:cs="Arial"/>
      <w:sz w:val="24"/>
    </w:rPr>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cs="Arial"/>
      <w:sz w:val="24"/>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CommentReference">
    <w:name w:val="annotation reference"/>
    <w:semiHidden/>
    <w:rsid w:val="0096779E"/>
    <w:rPr>
      <w:sz w:val="16"/>
      <w:szCs w:val="16"/>
    </w:rPr>
  </w:style>
  <w:style w:type="paragraph" w:styleId="CommentSubject">
    <w:name w:val="annotation subject"/>
    <w:basedOn w:val="CommentText"/>
    <w:next w:val="CommentText"/>
    <w:semiHidden/>
    <w:rsid w:val="0096779E"/>
    <w:rPr>
      <w:b/>
      <w:bCs/>
      <w:sz w:val="20"/>
      <w:szCs w:val="20"/>
    </w:rPr>
  </w:style>
  <w:style w:type="paragraph" w:styleId="BalloonText">
    <w:name w:val="Balloon Text"/>
    <w:basedOn w:val="Normal"/>
    <w:semiHidden/>
    <w:rsid w:val="0096779E"/>
    <w:rPr>
      <w:rFonts w:ascii="Tahoma" w:hAnsi="Tahoma" w:cs="Tahoma"/>
      <w:sz w:val="16"/>
      <w:szCs w:val="16"/>
    </w:rPr>
  </w:style>
  <w:style w:type="character" w:styleId="EndnoteReference">
    <w:name w:val="endnote reference"/>
    <w:uiPriority w:val="99"/>
    <w:semiHidden/>
    <w:unhideWhenUsed/>
    <w:rsid w:val="00BC60E9"/>
    <w:rPr>
      <w:vertAlign w:val="superscript"/>
    </w:rPr>
  </w:style>
  <w:style w:type="character" w:customStyle="1" w:styleId="BodyTextIndentChar">
    <w:name w:val="Body Text Indent Char"/>
    <w:link w:val="BodyTextIndent"/>
    <w:semiHidden/>
    <w:rsid w:val="00FF737C"/>
    <w:rPr>
      <w:rFonts w:ascii="Arial" w:hAnsi="Arial"/>
      <w:sz w:val="22"/>
      <w:szCs w:val="24"/>
      <w:lang w:val="de-CH"/>
    </w:rPr>
  </w:style>
  <w:style w:type="paragraph" w:styleId="TOCHeading">
    <w:name w:val="TOC Heading"/>
    <w:basedOn w:val="Heading1"/>
    <w:next w:val="Normal"/>
    <w:uiPriority w:val="39"/>
    <w:unhideWhenUsed/>
    <w:qFormat/>
    <w:rsid w:val="00F75BD0"/>
    <w:pPr>
      <w:keepLines/>
      <w:widowControl/>
      <w:numPr>
        <w:numId w:val="0"/>
      </w:numPr>
      <w:tabs>
        <w:tab w:val="clear" w:pos="425"/>
      </w:tabs>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rPr>
  </w:style>
  <w:style w:type="character" w:styleId="Hyperlink">
    <w:name w:val="Hyperlink"/>
    <w:basedOn w:val="DefaultParagraphFont"/>
    <w:uiPriority w:val="99"/>
    <w:unhideWhenUsed/>
    <w:rsid w:val="00F75BD0"/>
    <w:rPr>
      <w:color w:val="0563C1" w:themeColor="hyperlink"/>
      <w:u w:val="single"/>
    </w:rPr>
  </w:style>
  <w:style w:type="paragraph" w:styleId="ListParagraph">
    <w:name w:val="List Paragraph"/>
    <w:basedOn w:val="Normal"/>
    <w:uiPriority w:val="34"/>
    <w:qFormat/>
    <w:rsid w:val="00F75BD0"/>
    <w:pPr>
      <w:ind w:left="720"/>
      <w:contextualSpacing/>
    </w:pPr>
  </w:style>
  <w:style w:type="table" w:styleId="GridTable4-Accent5">
    <w:name w:val="Grid Table 4 Accent 5"/>
    <w:basedOn w:val="TableNormal"/>
    <w:uiPriority w:val="49"/>
    <w:rsid w:val="003F2512"/>
    <w:rPr>
      <w:lang w:val="de-DE" w:eastAsia="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062D19"/>
    <w:rPr>
      <w:color w:val="605E5C"/>
      <w:shd w:val="clear" w:color="auto" w:fill="E1DFDD"/>
    </w:rPr>
  </w:style>
  <w:style w:type="table" w:styleId="GridTable4-Accent1">
    <w:name w:val="Grid Table 4 Accent 1"/>
    <w:basedOn w:val="TableNormal"/>
    <w:uiPriority w:val="49"/>
    <w:rsid w:val="00902A81"/>
    <w:rPr>
      <w:lang w:val="de-DE" w:eastAsia="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3C3B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0680">
      <w:bodyDiv w:val="1"/>
      <w:marLeft w:val="0"/>
      <w:marRight w:val="0"/>
      <w:marTop w:val="0"/>
      <w:marBottom w:val="0"/>
      <w:divBdr>
        <w:top w:val="none" w:sz="0" w:space="0" w:color="auto"/>
        <w:left w:val="none" w:sz="0" w:space="0" w:color="auto"/>
        <w:bottom w:val="none" w:sz="0" w:space="0" w:color="auto"/>
        <w:right w:val="none" w:sz="0" w:space="0" w:color="auto"/>
      </w:divBdr>
      <w:divsChild>
        <w:div w:id="710883619">
          <w:marLeft w:val="0"/>
          <w:marRight w:val="0"/>
          <w:marTop w:val="0"/>
          <w:marBottom w:val="0"/>
          <w:divBdr>
            <w:top w:val="none" w:sz="0" w:space="0" w:color="auto"/>
            <w:left w:val="none" w:sz="0" w:space="0" w:color="auto"/>
            <w:bottom w:val="none" w:sz="0" w:space="0" w:color="auto"/>
            <w:right w:val="none" w:sz="0" w:space="0" w:color="auto"/>
          </w:divBdr>
          <w:divsChild>
            <w:div w:id="1314069873">
              <w:marLeft w:val="0"/>
              <w:marRight w:val="0"/>
              <w:marTop w:val="0"/>
              <w:marBottom w:val="0"/>
              <w:divBdr>
                <w:top w:val="none" w:sz="0" w:space="0" w:color="auto"/>
                <w:left w:val="none" w:sz="0" w:space="0" w:color="auto"/>
                <w:bottom w:val="none" w:sz="0" w:space="0" w:color="auto"/>
                <w:right w:val="none" w:sz="0" w:space="0" w:color="auto"/>
              </w:divBdr>
            </w:div>
            <w:div w:id="2084833857">
              <w:marLeft w:val="0"/>
              <w:marRight w:val="0"/>
              <w:marTop w:val="0"/>
              <w:marBottom w:val="0"/>
              <w:divBdr>
                <w:top w:val="none" w:sz="0" w:space="0" w:color="auto"/>
                <w:left w:val="none" w:sz="0" w:space="0" w:color="auto"/>
                <w:bottom w:val="none" w:sz="0" w:space="0" w:color="auto"/>
                <w:right w:val="none" w:sz="0" w:space="0" w:color="auto"/>
              </w:divBdr>
            </w:div>
            <w:div w:id="1661807473">
              <w:marLeft w:val="0"/>
              <w:marRight w:val="0"/>
              <w:marTop w:val="0"/>
              <w:marBottom w:val="0"/>
              <w:divBdr>
                <w:top w:val="none" w:sz="0" w:space="0" w:color="auto"/>
                <w:left w:val="none" w:sz="0" w:space="0" w:color="auto"/>
                <w:bottom w:val="none" w:sz="0" w:space="0" w:color="auto"/>
                <w:right w:val="none" w:sz="0" w:space="0" w:color="auto"/>
              </w:divBdr>
            </w:div>
            <w:div w:id="699091400">
              <w:marLeft w:val="0"/>
              <w:marRight w:val="0"/>
              <w:marTop w:val="0"/>
              <w:marBottom w:val="0"/>
              <w:divBdr>
                <w:top w:val="none" w:sz="0" w:space="0" w:color="auto"/>
                <w:left w:val="none" w:sz="0" w:space="0" w:color="auto"/>
                <w:bottom w:val="none" w:sz="0" w:space="0" w:color="auto"/>
                <w:right w:val="none" w:sz="0" w:space="0" w:color="auto"/>
              </w:divBdr>
            </w:div>
            <w:div w:id="235286731">
              <w:marLeft w:val="0"/>
              <w:marRight w:val="0"/>
              <w:marTop w:val="0"/>
              <w:marBottom w:val="0"/>
              <w:divBdr>
                <w:top w:val="none" w:sz="0" w:space="0" w:color="auto"/>
                <w:left w:val="none" w:sz="0" w:space="0" w:color="auto"/>
                <w:bottom w:val="none" w:sz="0" w:space="0" w:color="auto"/>
                <w:right w:val="none" w:sz="0" w:space="0" w:color="auto"/>
              </w:divBdr>
            </w:div>
            <w:div w:id="2031638428">
              <w:marLeft w:val="0"/>
              <w:marRight w:val="0"/>
              <w:marTop w:val="0"/>
              <w:marBottom w:val="0"/>
              <w:divBdr>
                <w:top w:val="none" w:sz="0" w:space="0" w:color="auto"/>
                <w:left w:val="none" w:sz="0" w:space="0" w:color="auto"/>
                <w:bottom w:val="none" w:sz="0" w:space="0" w:color="auto"/>
                <w:right w:val="none" w:sz="0" w:space="0" w:color="auto"/>
              </w:divBdr>
            </w:div>
            <w:div w:id="619458768">
              <w:marLeft w:val="0"/>
              <w:marRight w:val="0"/>
              <w:marTop w:val="0"/>
              <w:marBottom w:val="0"/>
              <w:divBdr>
                <w:top w:val="none" w:sz="0" w:space="0" w:color="auto"/>
                <w:left w:val="none" w:sz="0" w:space="0" w:color="auto"/>
                <w:bottom w:val="none" w:sz="0" w:space="0" w:color="auto"/>
                <w:right w:val="none" w:sz="0" w:space="0" w:color="auto"/>
              </w:divBdr>
            </w:div>
            <w:div w:id="593826157">
              <w:marLeft w:val="0"/>
              <w:marRight w:val="0"/>
              <w:marTop w:val="0"/>
              <w:marBottom w:val="0"/>
              <w:divBdr>
                <w:top w:val="none" w:sz="0" w:space="0" w:color="auto"/>
                <w:left w:val="none" w:sz="0" w:space="0" w:color="auto"/>
                <w:bottom w:val="none" w:sz="0" w:space="0" w:color="auto"/>
                <w:right w:val="none" w:sz="0" w:space="0" w:color="auto"/>
              </w:divBdr>
            </w:div>
            <w:div w:id="155921769">
              <w:marLeft w:val="0"/>
              <w:marRight w:val="0"/>
              <w:marTop w:val="0"/>
              <w:marBottom w:val="0"/>
              <w:divBdr>
                <w:top w:val="none" w:sz="0" w:space="0" w:color="auto"/>
                <w:left w:val="none" w:sz="0" w:space="0" w:color="auto"/>
                <w:bottom w:val="none" w:sz="0" w:space="0" w:color="auto"/>
                <w:right w:val="none" w:sz="0" w:space="0" w:color="auto"/>
              </w:divBdr>
            </w:div>
            <w:div w:id="840461810">
              <w:marLeft w:val="0"/>
              <w:marRight w:val="0"/>
              <w:marTop w:val="0"/>
              <w:marBottom w:val="0"/>
              <w:divBdr>
                <w:top w:val="none" w:sz="0" w:space="0" w:color="auto"/>
                <w:left w:val="none" w:sz="0" w:space="0" w:color="auto"/>
                <w:bottom w:val="none" w:sz="0" w:space="0" w:color="auto"/>
                <w:right w:val="none" w:sz="0" w:space="0" w:color="auto"/>
              </w:divBdr>
            </w:div>
            <w:div w:id="380902490">
              <w:marLeft w:val="0"/>
              <w:marRight w:val="0"/>
              <w:marTop w:val="0"/>
              <w:marBottom w:val="0"/>
              <w:divBdr>
                <w:top w:val="none" w:sz="0" w:space="0" w:color="auto"/>
                <w:left w:val="none" w:sz="0" w:space="0" w:color="auto"/>
                <w:bottom w:val="none" w:sz="0" w:space="0" w:color="auto"/>
                <w:right w:val="none" w:sz="0" w:space="0" w:color="auto"/>
              </w:divBdr>
            </w:div>
            <w:div w:id="10143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8707">
      <w:bodyDiv w:val="1"/>
      <w:marLeft w:val="0"/>
      <w:marRight w:val="0"/>
      <w:marTop w:val="0"/>
      <w:marBottom w:val="0"/>
      <w:divBdr>
        <w:top w:val="none" w:sz="0" w:space="0" w:color="auto"/>
        <w:left w:val="none" w:sz="0" w:space="0" w:color="auto"/>
        <w:bottom w:val="none" w:sz="0" w:space="0" w:color="auto"/>
        <w:right w:val="none" w:sz="0" w:space="0" w:color="auto"/>
      </w:divBdr>
      <w:divsChild>
        <w:div w:id="1025180529">
          <w:marLeft w:val="0"/>
          <w:marRight w:val="0"/>
          <w:marTop w:val="0"/>
          <w:marBottom w:val="0"/>
          <w:divBdr>
            <w:top w:val="none" w:sz="0" w:space="0" w:color="auto"/>
            <w:left w:val="none" w:sz="0" w:space="0" w:color="auto"/>
            <w:bottom w:val="none" w:sz="0" w:space="0" w:color="auto"/>
            <w:right w:val="none" w:sz="0" w:space="0" w:color="auto"/>
          </w:divBdr>
          <w:divsChild>
            <w:div w:id="832527962">
              <w:marLeft w:val="0"/>
              <w:marRight w:val="0"/>
              <w:marTop w:val="0"/>
              <w:marBottom w:val="0"/>
              <w:divBdr>
                <w:top w:val="none" w:sz="0" w:space="0" w:color="auto"/>
                <w:left w:val="none" w:sz="0" w:space="0" w:color="auto"/>
                <w:bottom w:val="none" w:sz="0" w:space="0" w:color="auto"/>
                <w:right w:val="none" w:sz="0" w:space="0" w:color="auto"/>
              </w:divBdr>
            </w:div>
            <w:div w:id="957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8627">
      <w:bodyDiv w:val="1"/>
      <w:marLeft w:val="0"/>
      <w:marRight w:val="0"/>
      <w:marTop w:val="0"/>
      <w:marBottom w:val="0"/>
      <w:divBdr>
        <w:top w:val="none" w:sz="0" w:space="0" w:color="auto"/>
        <w:left w:val="none" w:sz="0" w:space="0" w:color="auto"/>
        <w:bottom w:val="none" w:sz="0" w:space="0" w:color="auto"/>
        <w:right w:val="none" w:sz="0" w:space="0" w:color="auto"/>
      </w:divBdr>
      <w:divsChild>
        <w:div w:id="2040425066">
          <w:marLeft w:val="0"/>
          <w:marRight w:val="0"/>
          <w:marTop w:val="0"/>
          <w:marBottom w:val="0"/>
          <w:divBdr>
            <w:top w:val="none" w:sz="0" w:space="0" w:color="auto"/>
            <w:left w:val="none" w:sz="0" w:space="0" w:color="auto"/>
            <w:bottom w:val="none" w:sz="0" w:space="0" w:color="auto"/>
            <w:right w:val="none" w:sz="0" w:space="0" w:color="auto"/>
          </w:divBdr>
          <w:divsChild>
            <w:div w:id="254755826">
              <w:marLeft w:val="0"/>
              <w:marRight w:val="0"/>
              <w:marTop w:val="0"/>
              <w:marBottom w:val="0"/>
              <w:divBdr>
                <w:top w:val="none" w:sz="0" w:space="0" w:color="auto"/>
                <w:left w:val="none" w:sz="0" w:space="0" w:color="auto"/>
                <w:bottom w:val="none" w:sz="0" w:space="0" w:color="auto"/>
                <w:right w:val="none" w:sz="0" w:space="0" w:color="auto"/>
              </w:divBdr>
            </w:div>
            <w:div w:id="874929978">
              <w:marLeft w:val="0"/>
              <w:marRight w:val="0"/>
              <w:marTop w:val="0"/>
              <w:marBottom w:val="0"/>
              <w:divBdr>
                <w:top w:val="none" w:sz="0" w:space="0" w:color="auto"/>
                <w:left w:val="none" w:sz="0" w:space="0" w:color="auto"/>
                <w:bottom w:val="none" w:sz="0" w:space="0" w:color="auto"/>
                <w:right w:val="none" w:sz="0" w:space="0" w:color="auto"/>
              </w:divBdr>
            </w:div>
            <w:div w:id="1401051661">
              <w:marLeft w:val="0"/>
              <w:marRight w:val="0"/>
              <w:marTop w:val="0"/>
              <w:marBottom w:val="0"/>
              <w:divBdr>
                <w:top w:val="none" w:sz="0" w:space="0" w:color="auto"/>
                <w:left w:val="none" w:sz="0" w:space="0" w:color="auto"/>
                <w:bottom w:val="none" w:sz="0" w:space="0" w:color="auto"/>
                <w:right w:val="none" w:sz="0" w:space="0" w:color="auto"/>
              </w:divBdr>
            </w:div>
            <w:div w:id="925531115">
              <w:marLeft w:val="0"/>
              <w:marRight w:val="0"/>
              <w:marTop w:val="0"/>
              <w:marBottom w:val="0"/>
              <w:divBdr>
                <w:top w:val="none" w:sz="0" w:space="0" w:color="auto"/>
                <w:left w:val="none" w:sz="0" w:space="0" w:color="auto"/>
                <w:bottom w:val="none" w:sz="0" w:space="0" w:color="auto"/>
                <w:right w:val="none" w:sz="0" w:space="0" w:color="auto"/>
              </w:divBdr>
            </w:div>
            <w:div w:id="29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3859">
      <w:bodyDiv w:val="1"/>
      <w:marLeft w:val="0"/>
      <w:marRight w:val="0"/>
      <w:marTop w:val="0"/>
      <w:marBottom w:val="0"/>
      <w:divBdr>
        <w:top w:val="none" w:sz="0" w:space="0" w:color="auto"/>
        <w:left w:val="none" w:sz="0" w:space="0" w:color="auto"/>
        <w:bottom w:val="none" w:sz="0" w:space="0" w:color="auto"/>
        <w:right w:val="none" w:sz="0" w:space="0" w:color="auto"/>
      </w:divBdr>
    </w:div>
    <w:div w:id="511995583">
      <w:bodyDiv w:val="1"/>
      <w:marLeft w:val="0"/>
      <w:marRight w:val="0"/>
      <w:marTop w:val="0"/>
      <w:marBottom w:val="0"/>
      <w:divBdr>
        <w:top w:val="none" w:sz="0" w:space="0" w:color="auto"/>
        <w:left w:val="none" w:sz="0" w:space="0" w:color="auto"/>
        <w:bottom w:val="none" w:sz="0" w:space="0" w:color="auto"/>
        <w:right w:val="none" w:sz="0" w:space="0" w:color="auto"/>
      </w:divBdr>
      <w:divsChild>
        <w:div w:id="1984190721">
          <w:marLeft w:val="0"/>
          <w:marRight w:val="0"/>
          <w:marTop w:val="0"/>
          <w:marBottom w:val="0"/>
          <w:divBdr>
            <w:top w:val="none" w:sz="0" w:space="0" w:color="auto"/>
            <w:left w:val="none" w:sz="0" w:space="0" w:color="auto"/>
            <w:bottom w:val="none" w:sz="0" w:space="0" w:color="auto"/>
            <w:right w:val="none" w:sz="0" w:space="0" w:color="auto"/>
          </w:divBdr>
          <w:divsChild>
            <w:div w:id="1057826089">
              <w:marLeft w:val="0"/>
              <w:marRight w:val="0"/>
              <w:marTop w:val="0"/>
              <w:marBottom w:val="0"/>
              <w:divBdr>
                <w:top w:val="none" w:sz="0" w:space="0" w:color="auto"/>
                <w:left w:val="none" w:sz="0" w:space="0" w:color="auto"/>
                <w:bottom w:val="none" w:sz="0" w:space="0" w:color="auto"/>
                <w:right w:val="none" w:sz="0" w:space="0" w:color="auto"/>
              </w:divBdr>
            </w:div>
            <w:div w:id="480267723">
              <w:marLeft w:val="0"/>
              <w:marRight w:val="0"/>
              <w:marTop w:val="0"/>
              <w:marBottom w:val="0"/>
              <w:divBdr>
                <w:top w:val="none" w:sz="0" w:space="0" w:color="auto"/>
                <w:left w:val="none" w:sz="0" w:space="0" w:color="auto"/>
                <w:bottom w:val="none" w:sz="0" w:space="0" w:color="auto"/>
                <w:right w:val="none" w:sz="0" w:space="0" w:color="auto"/>
              </w:divBdr>
            </w:div>
            <w:div w:id="2094354935">
              <w:marLeft w:val="0"/>
              <w:marRight w:val="0"/>
              <w:marTop w:val="0"/>
              <w:marBottom w:val="0"/>
              <w:divBdr>
                <w:top w:val="none" w:sz="0" w:space="0" w:color="auto"/>
                <w:left w:val="none" w:sz="0" w:space="0" w:color="auto"/>
                <w:bottom w:val="none" w:sz="0" w:space="0" w:color="auto"/>
                <w:right w:val="none" w:sz="0" w:space="0" w:color="auto"/>
              </w:divBdr>
            </w:div>
            <w:div w:id="59209842">
              <w:marLeft w:val="0"/>
              <w:marRight w:val="0"/>
              <w:marTop w:val="0"/>
              <w:marBottom w:val="0"/>
              <w:divBdr>
                <w:top w:val="none" w:sz="0" w:space="0" w:color="auto"/>
                <w:left w:val="none" w:sz="0" w:space="0" w:color="auto"/>
                <w:bottom w:val="none" w:sz="0" w:space="0" w:color="auto"/>
                <w:right w:val="none" w:sz="0" w:space="0" w:color="auto"/>
              </w:divBdr>
            </w:div>
            <w:div w:id="1621297944">
              <w:marLeft w:val="0"/>
              <w:marRight w:val="0"/>
              <w:marTop w:val="0"/>
              <w:marBottom w:val="0"/>
              <w:divBdr>
                <w:top w:val="none" w:sz="0" w:space="0" w:color="auto"/>
                <w:left w:val="none" w:sz="0" w:space="0" w:color="auto"/>
                <w:bottom w:val="none" w:sz="0" w:space="0" w:color="auto"/>
                <w:right w:val="none" w:sz="0" w:space="0" w:color="auto"/>
              </w:divBdr>
            </w:div>
            <w:div w:id="746997099">
              <w:marLeft w:val="0"/>
              <w:marRight w:val="0"/>
              <w:marTop w:val="0"/>
              <w:marBottom w:val="0"/>
              <w:divBdr>
                <w:top w:val="none" w:sz="0" w:space="0" w:color="auto"/>
                <w:left w:val="none" w:sz="0" w:space="0" w:color="auto"/>
                <w:bottom w:val="none" w:sz="0" w:space="0" w:color="auto"/>
                <w:right w:val="none" w:sz="0" w:space="0" w:color="auto"/>
              </w:divBdr>
            </w:div>
            <w:div w:id="693961356">
              <w:marLeft w:val="0"/>
              <w:marRight w:val="0"/>
              <w:marTop w:val="0"/>
              <w:marBottom w:val="0"/>
              <w:divBdr>
                <w:top w:val="none" w:sz="0" w:space="0" w:color="auto"/>
                <w:left w:val="none" w:sz="0" w:space="0" w:color="auto"/>
                <w:bottom w:val="none" w:sz="0" w:space="0" w:color="auto"/>
                <w:right w:val="none" w:sz="0" w:space="0" w:color="auto"/>
              </w:divBdr>
            </w:div>
            <w:div w:id="771899180">
              <w:marLeft w:val="0"/>
              <w:marRight w:val="0"/>
              <w:marTop w:val="0"/>
              <w:marBottom w:val="0"/>
              <w:divBdr>
                <w:top w:val="none" w:sz="0" w:space="0" w:color="auto"/>
                <w:left w:val="none" w:sz="0" w:space="0" w:color="auto"/>
                <w:bottom w:val="none" w:sz="0" w:space="0" w:color="auto"/>
                <w:right w:val="none" w:sz="0" w:space="0" w:color="auto"/>
              </w:divBdr>
            </w:div>
            <w:div w:id="304548453">
              <w:marLeft w:val="0"/>
              <w:marRight w:val="0"/>
              <w:marTop w:val="0"/>
              <w:marBottom w:val="0"/>
              <w:divBdr>
                <w:top w:val="none" w:sz="0" w:space="0" w:color="auto"/>
                <w:left w:val="none" w:sz="0" w:space="0" w:color="auto"/>
                <w:bottom w:val="none" w:sz="0" w:space="0" w:color="auto"/>
                <w:right w:val="none" w:sz="0" w:space="0" w:color="auto"/>
              </w:divBdr>
            </w:div>
            <w:div w:id="1547983058">
              <w:marLeft w:val="0"/>
              <w:marRight w:val="0"/>
              <w:marTop w:val="0"/>
              <w:marBottom w:val="0"/>
              <w:divBdr>
                <w:top w:val="none" w:sz="0" w:space="0" w:color="auto"/>
                <w:left w:val="none" w:sz="0" w:space="0" w:color="auto"/>
                <w:bottom w:val="none" w:sz="0" w:space="0" w:color="auto"/>
                <w:right w:val="none" w:sz="0" w:space="0" w:color="auto"/>
              </w:divBdr>
            </w:div>
            <w:div w:id="358236631">
              <w:marLeft w:val="0"/>
              <w:marRight w:val="0"/>
              <w:marTop w:val="0"/>
              <w:marBottom w:val="0"/>
              <w:divBdr>
                <w:top w:val="none" w:sz="0" w:space="0" w:color="auto"/>
                <w:left w:val="none" w:sz="0" w:space="0" w:color="auto"/>
                <w:bottom w:val="none" w:sz="0" w:space="0" w:color="auto"/>
                <w:right w:val="none" w:sz="0" w:space="0" w:color="auto"/>
              </w:divBdr>
            </w:div>
            <w:div w:id="2028171317">
              <w:marLeft w:val="0"/>
              <w:marRight w:val="0"/>
              <w:marTop w:val="0"/>
              <w:marBottom w:val="0"/>
              <w:divBdr>
                <w:top w:val="none" w:sz="0" w:space="0" w:color="auto"/>
                <w:left w:val="none" w:sz="0" w:space="0" w:color="auto"/>
                <w:bottom w:val="none" w:sz="0" w:space="0" w:color="auto"/>
                <w:right w:val="none" w:sz="0" w:space="0" w:color="auto"/>
              </w:divBdr>
            </w:div>
            <w:div w:id="987713286">
              <w:marLeft w:val="0"/>
              <w:marRight w:val="0"/>
              <w:marTop w:val="0"/>
              <w:marBottom w:val="0"/>
              <w:divBdr>
                <w:top w:val="none" w:sz="0" w:space="0" w:color="auto"/>
                <w:left w:val="none" w:sz="0" w:space="0" w:color="auto"/>
                <w:bottom w:val="none" w:sz="0" w:space="0" w:color="auto"/>
                <w:right w:val="none" w:sz="0" w:space="0" w:color="auto"/>
              </w:divBdr>
            </w:div>
            <w:div w:id="1249927064">
              <w:marLeft w:val="0"/>
              <w:marRight w:val="0"/>
              <w:marTop w:val="0"/>
              <w:marBottom w:val="0"/>
              <w:divBdr>
                <w:top w:val="none" w:sz="0" w:space="0" w:color="auto"/>
                <w:left w:val="none" w:sz="0" w:space="0" w:color="auto"/>
                <w:bottom w:val="none" w:sz="0" w:space="0" w:color="auto"/>
                <w:right w:val="none" w:sz="0" w:space="0" w:color="auto"/>
              </w:divBdr>
            </w:div>
            <w:div w:id="2018847779">
              <w:marLeft w:val="0"/>
              <w:marRight w:val="0"/>
              <w:marTop w:val="0"/>
              <w:marBottom w:val="0"/>
              <w:divBdr>
                <w:top w:val="none" w:sz="0" w:space="0" w:color="auto"/>
                <w:left w:val="none" w:sz="0" w:space="0" w:color="auto"/>
                <w:bottom w:val="none" w:sz="0" w:space="0" w:color="auto"/>
                <w:right w:val="none" w:sz="0" w:space="0" w:color="auto"/>
              </w:divBdr>
            </w:div>
            <w:div w:id="1388646475">
              <w:marLeft w:val="0"/>
              <w:marRight w:val="0"/>
              <w:marTop w:val="0"/>
              <w:marBottom w:val="0"/>
              <w:divBdr>
                <w:top w:val="none" w:sz="0" w:space="0" w:color="auto"/>
                <w:left w:val="none" w:sz="0" w:space="0" w:color="auto"/>
                <w:bottom w:val="none" w:sz="0" w:space="0" w:color="auto"/>
                <w:right w:val="none" w:sz="0" w:space="0" w:color="auto"/>
              </w:divBdr>
            </w:div>
            <w:div w:id="197400528">
              <w:marLeft w:val="0"/>
              <w:marRight w:val="0"/>
              <w:marTop w:val="0"/>
              <w:marBottom w:val="0"/>
              <w:divBdr>
                <w:top w:val="none" w:sz="0" w:space="0" w:color="auto"/>
                <w:left w:val="none" w:sz="0" w:space="0" w:color="auto"/>
                <w:bottom w:val="none" w:sz="0" w:space="0" w:color="auto"/>
                <w:right w:val="none" w:sz="0" w:space="0" w:color="auto"/>
              </w:divBdr>
            </w:div>
            <w:div w:id="6654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2990">
      <w:bodyDiv w:val="1"/>
      <w:marLeft w:val="0"/>
      <w:marRight w:val="0"/>
      <w:marTop w:val="0"/>
      <w:marBottom w:val="0"/>
      <w:divBdr>
        <w:top w:val="none" w:sz="0" w:space="0" w:color="auto"/>
        <w:left w:val="none" w:sz="0" w:space="0" w:color="auto"/>
        <w:bottom w:val="none" w:sz="0" w:space="0" w:color="auto"/>
        <w:right w:val="none" w:sz="0" w:space="0" w:color="auto"/>
      </w:divBdr>
    </w:div>
    <w:div w:id="1806965621">
      <w:bodyDiv w:val="1"/>
      <w:marLeft w:val="0"/>
      <w:marRight w:val="0"/>
      <w:marTop w:val="0"/>
      <w:marBottom w:val="0"/>
      <w:divBdr>
        <w:top w:val="none" w:sz="0" w:space="0" w:color="auto"/>
        <w:left w:val="none" w:sz="0" w:space="0" w:color="auto"/>
        <w:bottom w:val="none" w:sz="0" w:space="0" w:color="auto"/>
        <w:right w:val="none" w:sz="0" w:space="0" w:color="auto"/>
      </w:divBdr>
      <w:divsChild>
        <w:div w:id="301883365">
          <w:marLeft w:val="0"/>
          <w:marRight w:val="0"/>
          <w:marTop w:val="0"/>
          <w:marBottom w:val="0"/>
          <w:divBdr>
            <w:top w:val="none" w:sz="0" w:space="0" w:color="auto"/>
            <w:left w:val="none" w:sz="0" w:space="0" w:color="auto"/>
            <w:bottom w:val="none" w:sz="0" w:space="0" w:color="auto"/>
            <w:right w:val="none" w:sz="0" w:space="0" w:color="auto"/>
          </w:divBdr>
          <w:divsChild>
            <w:div w:id="1909724870">
              <w:marLeft w:val="0"/>
              <w:marRight w:val="0"/>
              <w:marTop w:val="0"/>
              <w:marBottom w:val="0"/>
              <w:divBdr>
                <w:top w:val="none" w:sz="0" w:space="0" w:color="auto"/>
                <w:left w:val="none" w:sz="0" w:space="0" w:color="auto"/>
                <w:bottom w:val="none" w:sz="0" w:space="0" w:color="auto"/>
                <w:right w:val="none" w:sz="0" w:space="0" w:color="auto"/>
              </w:divBdr>
            </w:div>
            <w:div w:id="757288683">
              <w:marLeft w:val="0"/>
              <w:marRight w:val="0"/>
              <w:marTop w:val="0"/>
              <w:marBottom w:val="0"/>
              <w:divBdr>
                <w:top w:val="none" w:sz="0" w:space="0" w:color="auto"/>
                <w:left w:val="none" w:sz="0" w:space="0" w:color="auto"/>
                <w:bottom w:val="none" w:sz="0" w:space="0" w:color="auto"/>
                <w:right w:val="none" w:sz="0" w:space="0" w:color="auto"/>
              </w:divBdr>
            </w:div>
            <w:div w:id="563443606">
              <w:marLeft w:val="0"/>
              <w:marRight w:val="0"/>
              <w:marTop w:val="0"/>
              <w:marBottom w:val="0"/>
              <w:divBdr>
                <w:top w:val="none" w:sz="0" w:space="0" w:color="auto"/>
                <w:left w:val="none" w:sz="0" w:space="0" w:color="auto"/>
                <w:bottom w:val="none" w:sz="0" w:space="0" w:color="auto"/>
                <w:right w:val="none" w:sz="0" w:space="0" w:color="auto"/>
              </w:divBdr>
            </w:div>
            <w:div w:id="1394694416">
              <w:marLeft w:val="0"/>
              <w:marRight w:val="0"/>
              <w:marTop w:val="0"/>
              <w:marBottom w:val="0"/>
              <w:divBdr>
                <w:top w:val="none" w:sz="0" w:space="0" w:color="auto"/>
                <w:left w:val="none" w:sz="0" w:space="0" w:color="auto"/>
                <w:bottom w:val="none" w:sz="0" w:space="0" w:color="auto"/>
                <w:right w:val="none" w:sz="0" w:space="0" w:color="auto"/>
              </w:divBdr>
            </w:div>
            <w:div w:id="1336611072">
              <w:marLeft w:val="0"/>
              <w:marRight w:val="0"/>
              <w:marTop w:val="0"/>
              <w:marBottom w:val="0"/>
              <w:divBdr>
                <w:top w:val="none" w:sz="0" w:space="0" w:color="auto"/>
                <w:left w:val="none" w:sz="0" w:space="0" w:color="auto"/>
                <w:bottom w:val="none" w:sz="0" w:space="0" w:color="auto"/>
                <w:right w:val="none" w:sz="0" w:space="0" w:color="auto"/>
              </w:divBdr>
            </w:div>
            <w:div w:id="12727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8319">
      <w:bodyDiv w:val="1"/>
      <w:marLeft w:val="0"/>
      <w:marRight w:val="0"/>
      <w:marTop w:val="0"/>
      <w:marBottom w:val="0"/>
      <w:divBdr>
        <w:top w:val="none" w:sz="0" w:space="0" w:color="auto"/>
        <w:left w:val="none" w:sz="0" w:space="0" w:color="auto"/>
        <w:bottom w:val="none" w:sz="0" w:space="0" w:color="auto"/>
        <w:right w:val="none" w:sz="0" w:space="0" w:color="auto"/>
      </w:divBdr>
      <w:divsChild>
        <w:div w:id="1836068797">
          <w:marLeft w:val="0"/>
          <w:marRight w:val="0"/>
          <w:marTop w:val="0"/>
          <w:marBottom w:val="0"/>
          <w:divBdr>
            <w:top w:val="none" w:sz="0" w:space="0" w:color="auto"/>
            <w:left w:val="none" w:sz="0" w:space="0" w:color="auto"/>
            <w:bottom w:val="none" w:sz="0" w:space="0" w:color="auto"/>
            <w:right w:val="none" w:sz="0" w:space="0" w:color="auto"/>
          </w:divBdr>
          <w:divsChild>
            <w:div w:id="1569877836">
              <w:marLeft w:val="0"/>
              <w:marRight w:val="0"/>
              <w:marTop w:val="0"/>
              <w:marBottom w:val="0"/>
              <w:divBdr>
                <w:top w:val="none" w:sz="0" w:space="0" w:color="auto"/>
                <w:left w:val="none" w:sz="0" w:space="0" w:color="auto"/>
                <w:bottom w:val="none" w:sz="0" w:space="0" w:color="auto"/>
                <w:right w:val="none" w:sz="0" w:space="0" w:color="auto"/>
              </w:divBdr>
            </w:div>
            <w:div w:id="1869684977">
              <w:marLeft w:val="0"/>
              <w:marRight w:val="0"/>
              <w:marTop w:val="0"/>
              <w:marBottom w:val="0"/>
              <w:divBdr>
                <w:top w:val="none" w:sz="0" w:space="0" w:color="auto"/>
                <w:left w:val="none" w:sz="0" w:space="0" w:color="auto"/>
                <w:bottom w:val="none" w:sz="0" w:space="0" w:color="auto"/>
                <w:right w:val="none" w:sz="0" w:space="0" w:color="auto"/>
              </w:divBdr>
            </w:div>
            <w:div w:id="1211460982">
              <w:marLeft w:val="0"/>
              <w:marRight w:val="0"/>
              <w:marTop w:val="0"/>
              <w:marBottom w:val="0"/>
              <w:divBdr>
                <w:top w:val="none" w:sz="0" w:space="0" w:color="auto"/>
                <w:left w:val="none" w:sz="0" w:space="0" w:color="auto"/>
                <w:bottom w:val="none" w:sz="0" w:space="0" w:color="auto"/>
                <w:right w:val="none" w:sz="0" w:space="0" w:color="auto"/>
              </w:divBdr>
            </w:div>
            <w:div w:id="1687635347">
              <w:marLeft w:val="0"/>
              <w:marRight w:val="0"/>
              <w:marTop w:val="0"/>
              <w:marBottom w:val="0"/>
              <w:divBdr>
                <w:top w:val="none" w:sz="0" w:space="0" w:color="auto"/>
                <w:left w:val="none" w:sz="0" w:space="0" w:color="auto"/>
                <w:bottom w:val="none" w:sz="0" w:space="0" w:color="auto"/>
                <w:right w:val="none" w:sz="0" w:space="0" w:color="auto"/>
              </w:divBdr>
            </w:div>
            <w:div w:id="1006443377">
              <w:marLeft w:val="0"/>
              <w:marRight w:val="0"/>
              <w:marTop w:val="0"/>
              <w:marBottom w:val="0"/>
              <w:divBdr>
                <w:top w:val="none" w:sz="0" w:space="0" w:color="auto"/>
                <w:left w:val="none" w:sz="0" w:space="0" w:color="auto"/>
                <w:bottom w:val="none" w:sz="0" w:space="0" w:color="auto"/>
                <w:right w:val="none" w:sz="0" w:space="0" w:color="auto"/>
              </w:divBdr>
            </w:div>
            <w:div w:id="1116367177">
              <w:marLeft w:val="0"/>
              <w:marRight w:val="0"/>
              <w:marTop w:val="0"/>
              <w:marBottom w:val="0"/>
              <w:divBdr>
                <w:top w:val="none" w:sz="0" w:space="0" w:color="auto"/>
                <w:left w:val="none" w:sz="0" w:space="0" w:color="auto"/>
                <w:bottom w:val="none" w:sz="0" w:space="0" w:color="auto"/>
                <w:right w:val="none" w:sz="0" w:space="0" w:color="auto"/>
              </w:divBdr>
            </w:div>
            <w:div w:id="732855355">
              <w:marLeft w:val="0"/>
              <w:marRight w:val="0"/>
              <w:marTop w:val="0"/>
              <w:marBottom w:val="0"/>
              <w:divBdr>
                <w:top w:val="none" w:sz="0" w:space="0" w:color="auto"/>
                <w:left w:val="none" w:sz="0" w:space="0" w:color="auto"/>
                <w:bottom w:val="none" w:sz="0" w:space="0" w:color="auto"/>
                <w:right w:val="none" w:sz="0" w:space="0" w:color="auto"/>
              </w:divBdr>
            </w:div>
            <w:div w:id="502815424">
              <w:marLeft w:val="0"/>
              <w:marRight w:val="0"/>
              <w:marTop w:val="0"/>
              <w:marBottom w:val="0"/>
              <w:divBdr>
                <w:top w:val="none" w:sz="0" w:space="0" w:color="auto"/>
                <w:left w:val="none" w:sz="0" w:space="0" w:color="auto"/>
                <w:bottom w:val="none" w:sz="0" w:space="0" w:color="auto"/>
                <w:right w:val="none" w:sz="0" w:space="0" w:color="auto"/>
              </w:divBdr>
            </w:div>
            <w:div w:id="7330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aletton.com/" TargetMode="External"/><Relationship Id="rId18" Type="http://schemas.openxmlformats.org/officeDocument/2006/relationships/image" Target="media/image2.png"/><Relationship Id="rId26" Type="http://schemas.openxmlformats.org/officeDocument/2006/relationships/hyperlink" Target="http://colorsafe.co/" TargetMode="External"/><Relationship Id="rId39" Type="http://schemas.openxmlformats.org/officeDocument/2006/relationships/image" Target="media/image14.emf"/><Relationship Id="rId21" Type="http://schemas.openxmlformats.org/officeDocument/2006/relationships/hyperlink" Target="https://paletton.com/" TargetMode="External"/><Relationship Id="rId34" Type="http://schemas.openxmlformats.org/officeDocument/2006/relationships/oleObject" Target="embeddings/oleObject4.bin"/><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olors.co/" TargetMode="External"/><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6.png"/><Relationship Id="rId32" Type="http://schemas.openxmlformats.org/officeDocument/2006/relationships/oleObject" Target="embeddings/oleObject3.bin"/><Relationship Id="rId37" Type="http://schemas.openxmlformats.org/officeDocument/2006/relationships/image" Target="media/image13.emf"/><Relationship Id="rId40" Type="http://schemas.openxmlformats.org/officeDocument/2006/relationships/oleObject" Target="embeddings/oleObject7.bin"/><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paletton.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oleObject" Target="embeddings/oleObject5.bin"/><Relationship Id="rId10" Type="http://schemas.openxmlformats.org/officeDocument/2006/relationships/endnotes" Target="endnotes.xml"/><Relationship Id="rId19" Type="http://schemas.openxmlformats.org/officeDocument/2006/relationships/hyperlink" Target="https://palettegenerator.com/" TargetMode="External"/><Relationship Id="rId31" Type="http://schemas.openxmlformats.org/officeDocument/2006/relationships/image" Target="media/image10.emf"/><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alettegenerator.com/"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oleObject" Target="embeddings/oleObject2.bin"/><Relationship Id="rId35" Type="http://schemas.openxmlformats.org/officeDocument/2006/relationships/image" Target="media/image12.emf"/><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hyperlink" Target="https://coolors.co/2d337d-7e86f6-62669d-d3b152-cc9e1e" TargetMode="External"/><Relationship Id="rId25" Type="http://schemas.openxmlformats.org/officeDocument/2006/relationships/hyperlink" Target="https://fonts.google.com/" TargetMode="External"/><Relationship Id="rId33" Type="http://schemas.openxmlformats.org/officeDocument/2006/relationships/image" Target="media/image11.emf"/><Relationship Id="rId38" Type="http://schemas.openxmlformats.org/officeDocument/2006/relationships/oleObject" Target="embeddings/oleObject6.bin"/><Relationship Id="rId46"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O:\TEKO_VORLAGEN\TEKO-Vorlagen\TEKO_STANDARD_NEU.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C913D5C0776D4CB72687BCB32BA414" ma:contentTypeVersion="9" ma:contentTypeDescription="Create a new document." ma:contentTypeScope="" ma:versionID="d099d92e6bfcd50f94855f48678ed4d9">
  <xsd:schema xmlns:xsd="http://www.w3.org/2001/XMLSchema" xmlns:xs="http://www.w3.org/2001/XMLSchema" xmlns:p="http://schemas.microsoft.com/office/2006/metadata/properties" xmlns:ns2="9a2c6c02-3b8c-447f-ad9e-fc8eb8cf96f0" xmlns:ns3="824b8c16-a922-4d1f-8726-4a8fc44bfdc0" targetNamespace="http://schemas.microsoft.com/office/2006/metadata/properties" ma:root="true" ma:fieldsID="efc574b915233bf75d7b9f8f48ecf2d2" ns2:_="" ns3:_="">
    <xsd:import namespace="9a2c6c02-3b8c-447f-ad9e-fc8eb8cf96f0"/>
    <xsd:import namespace="824b8c16-a922-4d1f-8726-4a8fc44bfdc0"/>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2c6c02-3b8c-447f-ad9e-fc8eb8cf96f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d8d9dca-157a-4ed5-b925-09f8375dcc87"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4b8c16-a922-4d1f-8726-4a8fc44bfdc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33fc32da-77ab-4bcc-bfac-e0f16e075841}" ma:internalName="TaxCatchAll" ma:showField="CatchAllData" ma:web="824b8c16-a922-4d1f-8726-4a8fc44bfd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9a2c6c02-3b8c-447f-ad9e-fc8eb8cf96f0" xsi:nil="true"/>
    <TaxCatchAll xmlns="824b8c16-a922-4d1f-8726-4a8fc44bfdc0" xsi:nil="true"/>
    <lcf76f155ced4ddcb4097134ff3c332f xmlns="9a2c6c02-3b8c-447f-ad9e-fc8eb8cf96f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D0ACCFC-2AF3-4A6B-B6D2-106DB72B10C1}">
  <ds:schemaRefs>
    <ds:schemaRef ds:uri="http://schemas.microsoft.com/sharepoint/v3/contenttype/forms"/>
  </ds:schemaRefs>
</ds:datastoreItem>
</file>

<file path=customXml/itemProps2.xml><?xml version="1.0" encoding="utf-8"?>
<ds:datastoreItem xmlns:ds="http://schemas.openxmlformats.org/officeDocument/2006/customXml" ds:itemID="{AEC76676-1CC3-45A7-8F62-96D52B97D1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2c6c02-3b8c-447f-ad9e-fc8eb8cf96f0"/>
    <ds:schemaRef ds:uri="824b8c16-a922-4d1f-8726-4a8fc44bfd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C92E7-8F96-224D-953E-C184A74674DF}">
  <ds:schemaRefs>
    <ds:schemaRef ds:uri="http://schemas.openxmlformats.org/officeDocument/2006/bibliography"/>
  </ds:schemaRefs>
</ds:datastoreItem>
</file>

<file path=customXml/itemProps4.xml><?xml version="1.0" encoding="utf-8"?>
<ds:datastoreItem xmlns:ds="http://schemas.openxmlformats.org/officeDocument/2006/customXml" ds:itemID="{334295F6-C4FE-4338-A6BD-3FA9D664BE2A}">
  <ds:schemaRefs>
    <ds:schemaRef ds:uri="http://schemas.microsoft.com/office/2006/metadata/properties"/>
    <ds:schemaRef ds:uri="http://schemas.microsoft.com/office/infopath/2007/PartnerControls"/>
    <ds:schemaRef ds:uri="9a2c6c02-3b8c-447f-ad9e-fc8eb8cf96f0"/>
    <ds:schemaRef ds:uri="824b8c16-a922-4d1f-8726-4a8fc44bfdc0"/>
  </ds:schemaRefs>
</ds:datastoreItem>
</file>

<file path=docProps/app.xml><?xml version="1.0" encoding="utf-8"?>
<Properties xmlns="http://schemas.openxmlformats.org/officeDocument/2006/extended-properties" xmlns:vt="http://schemas.openxmlformats.org/officeDocument/2006/docPropsVTypes">
  <Template>TEKO_STANDARD_NEU.dot</Template>
  <TotalTime>0</TotalTime>
  <Pages>14</Pages>
  <Words>1549</Words>
  <Characters>9761</Characters>
  <Application>Microsoft Office Word</Application>
  <DocSecurity>0</DocSecurity>
  <Lines>81</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TEKO</vt:lpstr>
      <vt:lpstr>TEKO</vt:lpstr>
    </vt:vector>
  </TitlesOfParts>
  <Company>TEKO-Luzern</Company>
  <LinksUpToDate>false</LinksUpToDate>
  <CharactersWithSpaces>11288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TEKO</dc:title>
  <dc:subject/>
  <dc:creator>Ivo Wittwer</dc:creator>
  <cp:keywords/>
  <cp:lastModifiedBy>Fabian Bannwart</cp:lastModifiedBy>
  <cp:revision>7</cp:revision>
  <cp:lastPrinted>2017-02-20T08:04:00Z</cp:lastPrinted>
  <dcterms:created xsi:type="dcterms:W3CDTF">2021-11-20T08:58:00Z</dcterms:created>
  <dcterms:modified xsi:type="dcterms:W3CDTF">2023-01-16T14:12:00Z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0x010100B0C913D5C0776D4CB72687BCB32BA414</vt:lpwstr>
  </property>
</Properties>
</file>